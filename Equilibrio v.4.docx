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D325" w14:textId="7C2F8E95" w:rsidR="00F11323" w:rsidRPr="00CA7581" w:rsidRDefault="00F11323">
      <w:pPr>
        <w:pStyle w:val="Puesto"/>
        <w:jc w:val="right"/>
        <w:rPr>
          <w:rFonts w:cs="Arial"/>
          <w:sz w:val="22"/>
          <w:szCs w:val="22"/>
          <w:lang w:val="es-CL"/>
        </w:rPr>
      </w:pPr>
    </w:p>
    <w:p w14:paraId="25428B07" w14:textId="77777777" w:rsidR="00F11323" w:rsidRPr="00CA7581" w:rsidRDefault="00F11323">
      <w:pPr>
        <w:pStyle w:val="Puesto"/>
        <w:jc w:val="right"/>
        <w:rPr>
          <w:rFonts w:cs="Arial"/>
          <w:sz w:val="22"/>
          <w:szCs w:val="22"/>
          <w:lang w:val="es-CL"/>
        </w:rPr>
      </w:pPr>
    </w:p>
    <w:p w14:paraId="12759CF4" w14:textId="77777777" w:rsidR="00F11323" w:rsidRPr="00CA7581" w:rsidRDefault="00F11323">
      <w:pPr>
        <w:pStyle w:val="Puesto"/>
        <w:jc w:val="right"/>
        <w:rPr>
          <w:rFonts w:cs="Arial"/>
          <w:sz w:val="22"/>
          <w:szCs w:val="22"/>
          <w:lang w:val="es-CL"/>
        </w:rPr>
      </w:pPr>
    </w:p>
    <w:p w14:paraId="0516639B" w14:textId="77777777" w:rsidR="00F11323" w:rsidRPr="00CA7581" w:rsidRDefault="00F11323">
      <w:pPr>
        <w:pStyle w:val="Puesto"/>
        <w:jc w:val="right"/>
        <w:rPr>
          <w:rFonts w:cs="Arial"/>
          <w:sz w:val="22"/>
          <w:szCs w:val="22"/>
          <w:lang w:val="es-CL"/>
        </w:rPr>
      </w:pPr>
    </w:p>
    <w:p w14:paraId="2EA3899B" w14:textId="77777777" w:rsidR="00F11323" w:rsidRPr="00CA7581" w:rsidRDefault="00F11323">
      <w:pPr>
        <w:pStyle w:val="Puesto"/>
        <w:jc w:val="right"/>
        <w:rPr>
          <w:rFonts w:cs="Arial"/>
          <w:sz w:val="22"/>
          <w:szCs w:val="22"/>
          <w:lang w:val="es-CL"/>
        </w:rPr>
      </w:pPr>
    </w:p>
    <w:p w14:paraId="6418D3D2" w14:textId="77777777" w:rsidR="00F11323" w:rsidRPr="00A97056" w:rsidRDefault="00F11323">
      <w:pPr>
        <w:pStyle w:val="Puesto"/>
        <w:jc w:val="right"/>
        <w:rPr>
          <w:rFonts w:cs="Arial"/>
          <w:sz w:val="24"/>
          <w:szCs w:val="24"/>
          <w:lang w:val="es-CL"/>
        </w:rPr>
      </w:pPr>
    </w:p>
    <w:p w14:paraId="4D480AD8" w14:textId="52E2DBD8" w:rsidR="00F55BFB" w:rsidRPr="00A97056" w:rsidRDefault="00811CF6">
      <w:pPr>
        <w:pStyle w:val="Puesto"/>
        <w:jc w:val="right"/>
        <w:rPr>
          <w:rFonts w:cs="Arial"/>
          <w:sz w:val="24"/>
          <w:szCs w:val="24"/>
          <w:lang w:val="es-CL"/>
        </w:rPr>
      </w:pPr>
      <w:r w:rsidRPr="00A97056">
        <w:rPr>
          <w:rFonts w:cs="Arial"/>
          <w:sz w:val="24"/>
          <w:szCs w:val="24"/>
          <w:lang w:val="es-CL"/>
        </w:rPr>
        <w:t>EQUILIBRIO</w:t>
      </w:r>
    </w:p>
    <w:p w14:paraId="5FD4E35F" w14:textId="77777777" w:rsidR="00F55BFB" w:rsidRPr="00A97056" w:rsidRDefault="00F55BFB">
      <w:pPr>
        <w:pStyle w:val="Puesto"/>
        <w:jc w:val="right"/>
        <w:rPr>
          <w:rFonts w:cs="Arial"/>
          <w:sz w:val="24"/>
          <w:szCs w:val="24"/>
          <w:lang w:val="es-CL"/>
        </w:rPr>
      </w:pPr>
      <w:r w:rsidRPr="00A97056">
        <w:rPr>
          <w:rFonts w:cs="Arial"/>
          <w:sz w:val="24"/>
          <w:szCs w:val="24"/>
          <w:lang w:val="es-CL"/>
        </w:rPr>
        <w:t>Especificación de Requerimientos</w:t>
      </w:r>
    </w:p>
    <w:p w14:paraId="0523AABA" w14:textId="503DC27B" w:rsidR="00F55BFB" w:rsidRPr="00A97056" w:rsidRDefault="51F2789F">
      <w:pPr>
        <w:pStyle w:val="Puesto"/>
        <w:jc w:val="right"/>
        <w:rPr>
          <w:rFonts w:cs="Arial"/>
          <w:sz w:val="24"/>
          <w:szCs w:val="24"/>
          <w:lang w:val="es-CL"/>
        </w:rPr>
      </w:pPr>
      <w:r w:rsidRPr="00A97056">
        <w:rPr>
          <w:rFonts w:cs="Arial"/>
          <w:sz w:val="24"/>
          <w:szCs w:val="24"/>
          <w:lang w:val="es-CL"/>
        </w:rPr>
        <w:t xml:space="preserve">Versión </w:t>
      </w:r>
      <w:r w:rsidR="00EA03A1" w:rsidRPr="00A97056">
        <w:rPr>
          <w:rFonts w:cs="Arial"/>
          <w:sz w:val="24"/>
          <w:szCs w:val="24"/>
          <w:lang w:val="es-CL"/>
        </w:rPr>
        <w:t>4</w:t>
      </w:r>
      <w:r w:rsidRPr="00A97056">
        <w:rPr>
          <w:rFonts w:cs="Arial"/>
          <w:sz w:val="24"/>
          <w:szCs w:val="24"/>
          <w:lang w:val="es-CL"/>
        </w:rPr>
        <w:t>.0.0</w:t>
      </w:r>
    </w:p>
    <w:p w14:paraId="445954AC" w14:textId="77777777" w:rsidR="00F55BFB" w:rsidRPr="00CA7581" w:rsidRDefault="00F55BFB">
      <w:pPr>
        <w:pStyle w:val="TDC1"/>
        <w:tabs>
          <w:tab w:val="left" w:pos="480"/>
          <w:tab w:val="right" w:leader="dot" w:pos="8830"/>
        </w:tabs>
        <w:rPr>
          <w:rFonts w:ascii="Arial" w:hAnsi="Arial" w:cs="Arial"/>
          <w:caps w:val="0"/>
          <w:sz w:val="22"/>
          <w:szCs w:val="22"/>
          <w:u w:val="single"/>
          <w:lang w:val="es-CL"/>
        </w:rPr>
      </w:pPr>
    </w:p>
    <w:p w14:paraId="32121FAE" w14:textId="77777777" w:rsidR="00F55BFB" w:rsidRPr="00CA7581" w:rsidRDefault="00F55BFB">
      <w:pPr>
        <w:rPr>
          <w:rFonts w:cs="Arial"/>
          <w:sz w:val="22"/>
          <w:szCs w:val="22"/>
          <w:lang w:val="es-CL"/>
        </w:rPr>
      </w:pPr>
    </w:p>
    <w:p w14:paraId="7C561DD7" w14:textId="77777777" w:rsidR="00F55BFB" w:rsidRPr="00CA7581" w:rsidRDefault="00F55BFB">
      <w:pPr>
        <w:rPr>
          <w:rFonts w:cs="Arial"/>
          <w:sz w:val="22"/>
          <w:szCs w:val="22"/>
          <w:lang w:val="es-CL"/>
        </w:rPr>
        <w:sectPr w:rsidR="00F55BFB" w:rsidRPr="00CA7581">
          <w:headerReference w:type="even" r:id="rId8"/>
          <w:pgSz w:w="12242" w:h="15842"/>
          <w:pgMar w:top="1418" w:right="1701" w:bottom="1418" w:left="1701" w:header="720" w:footer="720" w:gutter="0"/>
          <w:pgNumType w:start="1"/>
          <w:cols w:space="720"/>
        </w:sectPr>
      </w:pPr>
    </w:p>
    <w:p w14:paraId="0EC3B3D3" w14:textId="5324B04D" w:rsidR="00F55BFB" w:rsidRPr="00CA7581" w:rsidRDefault="00F55BFB">
      <w:pPr>
        <w:pStyle w:val="Puesto"/>
        <w:spacing w:after="120"/>
        <w:rPr>
          <w:rFonts w:cs="Arial"/>
          <w:sz w:val="22"/>
          <w:szCs w:val="22"/>
          <w:lang w:val="es-CL"/>
        </w:rPr>
      </w:pPr>
      <w:r w:rsidRPr="00CA7581">
        <w:rPr>
          <w:rFonts w:cs="Arial"/>
          <w:sz w:val="22"/>
          <w:szCs w:val="22"/>
          <w:lang w:val="es-CL"/>
        </w:rPr>
        <w:lastRenderedPageBreak/>
        <w:t>Historia</w:t>
      </w:r>
      <w:r w:rsidR="007307D7" w:rsidRPr="00CA7581">
        <w:rPr>
          <w:rFonts w:cs="Arial"/>
          <w:sz w:val="22"/>
          <w:szCs w:val="22"/>
          <w:lang w:val="es-CL"/>
        </w:rPr>
        <w:t>l</w:t>
      </w:r>
      <w:r w:rsidRPr="00CA7581">
        <w:rPr>
          <w:rFonts w:cs="Arial"/>
          <w:sz w:val="22"/>
          <w:szCs w:val="22"/>
          <w:lang w:val="es-CL"/>
        </w:rPr>
        <w:t xml:space="preserve"> de Revisiones</w:t>
      </w:r>
    </w:p>
    <w:tbl>
      <w:tblPr>
        <w:tblW w:w="903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173"/>
        <w:gridCol w:w="2410"/>
      </w:tblGrid>
      <w:tr w:rsidR="00F55BFB" w:rsidRPr="00CA7581" w14:paraId="5BF7BB5A" w14:textId="77777777" w:rsidTr="73E4C110">
        <w:tc>
          <w:tcPr>
            <w:tcW w:w="2304" w:type="dxa"/>
          </w:tcPr>
          <w:p w14:paraId="04D65CBB" w14:textId="77777777" w:rsidR="00F55BFB" w:rsidRPr="00CA7581" w:rsidRDefault="00F55BFB">
            <w:pPr>
              <w:pStyle w:val="Tabletext"/>
              <w:jc w:val="center"/>
              <w:rPr>
                <w:rFonts w:ascii="Arial" w:hAnsi="Arial" w:cs="Arial"/>
                <w:b/>
                <w:sz w:val="22"/>
                <w:szCs w:val="22"/>
                <w:lang w:val="es-CL"/>
              </w:rPr>
            </w:pPr>
            <w:r w:rsidRPr="00CA7581">
              <w:rPr>
                <w:rFonts w:ascii="Arial" w:hAnsi="Arial" w:cs="Arial"/>
                <w:b/>
                <w:sz w:val="22"/>
                <w:szCs w:val="22"/>
                <w:lang w:val="es-CL"/>
              </w:rPr>
              <w:t>Fecha</w:t>
            </w:r>
          </w:p>
        </w:tc>
        <w:tc>
          <w:tcPr>
            <w:tcW w:w="1152" w:type="dxa"/>
          </w:tcPr>
          <w:p w14:paraId="2EB01274" w14:textId="77777777" w:rsidR="00F55BFB" w:rsidRPr="00CA7581" w:rsidRDefault="00F55BFB">
            <w:pPr>
              <w:pStyle w:val="Tabletext"/>
              <w:jc w:val="center"/>
              <w:rPr>
                <w:rFonts w:ascii="Arial" w:hAnsi="Arial" w:cs="Arial"/>
                <w:b/>
                <w:sz w:val="22"/>
                <w:szCs w:val="22"/>
                <w:lang w:val="es-CL"/>
              </w:rPr>
            </w:pPr>
            <w:r w:rsidRPr="00CA7581">
              <w:rPr>
                <w:rFonts w:ascii="Arial" w:hAnsi="Arial" w:cs="Arial"/>
                <w:b/>
                <w:sz w:val="22"/>
                <w:szCs w:val="22"/>
                <w:lang w:val="es-CL"/>
              </w:rPr>
              <w:t>Versión</w:t>
            </w:r>
          </w:p>
        </w:tc>
        <w:tc>
          <w:tcPr>
            <w:tcW w:w="3173" w:type="dxa"/>
          </w:tcPr>
          <w:p w14:paraId="33C0BF89" w14:textId="77777777" w:rsidR="00F55BFB" w:rsidRPr="00CA7581" w:rsidRDefault="00F55BFB">
            <w:pPr>
              <w:pStyle w:val="Tabletext"/>
              <w:jc w:val="center"/>
              <w:rPr>
                <w:rFonts w:ascii="Arial" w:hAnsi="Arial" w:cs="Arial"/>
                <w:b/>
                <w:sz w:val="22"/>
                <w:szCs w:val="22"/>
                <w:lang w:val="es-CL"/>
              </w:rPr>
            </w:pPr>
            <w:r w:rsidRPr="00CA7581">
              <w:rPr>
                <w:rFonts w:ascii="Arial" w:hAnsi="Arial" w:cs="Arial"/>
                <w:b/>
                <w:sz w:val="22"/>
                <w:szCs w:val="22"/>
                <w:lang w:val="es-CL"/>
              </w:rPr>
              <w:t>Descripción</w:t>
            </w:r>
          </w:p>
        </w:tc>
        <w:tc>
          <w:tcPr>
            <w:tcW w:w="2410" w:type="dxa"/>
          </w:tcPr>
          <w:p w14:paraId="0480CAFB" w14:textId="77777777" w:rsidR="00F55BFB" w:rsidRPr="00CA7581" w:rsidRDefault="00F55BFB">
            <w:pPr>
              <w:pStyle w:val="Tabletext"/>
              <w:jc w:val="center"/>
              <w:rPr>
                <w:rFonts w:ascii="Arial" w:hAnsi="Arial" w:cs="Arial"/>
                <w:b/>
                <w:sz w:val="22"/>
                <w:szCs w:val="22"/>
                <w:lang w:val="es-CL"/>
              </w:rPr>
            </w:pPr>
            <w:r w:rsidRPr="00CA7581">
              <w:rPr>
                <w:rFonts w:ascii="Arial" w:hAnsi="Arial" w:cs="Arial"/>
                <w:b/>
                <w:sz w:val="22"/>
                <w:szCs w:val="22"/>
                <w:lang w:val="es-CL"/>
              </w:rPr>
              <w:t>Autor</w:t>
            </w:r>
          </w:p>
        </w:tc>
      </w:tr>
      <w:tr w:rsidR="00F55BFB" w:rsidRPr="00CA7581" w14:paraId="0F14C89D" w14:textId="77777777" w:rsidTr="73E4C110">
        <w:tc>
          <w:tcPr>
            <w:tcW w:w="2304" w:type="dxa"/>
          </w:tcPr>
          <w:p w14:paraId="49DB4010" w14:textId="361C1F06" w:rsidR="00F55BFB" w:rsidRPr="00CA7581" w:rsidRDefault="3D1DF373">
            <w:pPr>
              <w:pStyle w:val="Tabletext"/>
              <w:rPr>
                <w:rFonts w:ascii="Arial" w:hAnsi="Arial" w:cs="Arial"/>
                <w:sz w:val="22"/>
                <w:szCs w:val="22"/>
                <w:lang w:val="es-CL"/>
              </w:rPr>
            </w:pPr>
            <w:r w:rsidRPr="00CA7581">
              <w:rPr>
                <w:rFonts w:ascii="Arial" w:hAnsi="Arial" w:cs="Arial"/>
                <w:sz w:val="22"/>
                <w:szCs w:val="22"/>
                <w:lang w:val="es-CL"/>
              </w:rPr>
              <w:t>21-04-2022</w:t>
            </w:r>
          </w:p>
        </w:tc>
        <w:tc>
          <w:tcPr>
            <w:tcW w:w="1152" w:type="dxa"/>
          </w:tcPr>
          <w:p w14:paraId="7B3593E1" w14:textId="0D0252D6" w:rsidR="00F55BFB" w:rsidRPr="00CA7581" w:rsidRDefault="3D1DF373">
            <w:pPr>
              <w:pStyle w:val="Tabletext"/>
              <w:rPr>
                <w:rFonts w:ascii="Arial" w:hAnsi="Arial" w:cs="Arial"/>
                <w:sz w:val="22"/>
                <w:szCs w:val="22"/>
                <w:lang w:val="es-CL"/>
              </w:rPr>
            </w:pPr>
            <w:r w:rsidRPr="00CA7581">
              <w:rPr>
                <w:rFonts w:ascii="Arial" w:hAnsi="Arial" w:cs="Arial"/>
                <w:sz w:val="22"/>
                <w:szCs w:val="22"/>
                <w:lang w:val="es-CL"/>
              </w:rPr>
              <w:t>1.0</w:t>
            </w:r>
          </w:p>
        </w:tc>
        <w:tc>
          <w:tcPr>
            <w:tcW w:w="3173" w:type="dxa"/>
          </w:tcPr>
          <w:p w14:paraId="5177186C" w14:textId="77777777" w:rsidR="00F55BFB" w:rsidRPr="00CA7581" w:rsidRDefault="00F55BFB">
            <w:pPr>
              <w:pStyle w:val="Tabletext"/>
              <w:rPr>
                <w:rFonts w:ascii="Arial" w:hAnsi="Arial" w:cs="Arial"/>
                <w:sz w:val="22"/>
                <w:szCs w:val="22"/>
                <w:lang w:val="es-CL"/>
              </w:rPr>
            </w:pPr>
            <w:r w:rsidRPr="00CA7581">
              <w:rPr>
                <w:rFonts w:ascii="Arial" w:hAnsi="Arial" w:cs="Arial"/>
                <w:sz w:val="22"/>
                <w:szCs w:val="22"/>
                <w:lang w:val="es-CL"/>
              </w:rPr>
              <w:t>Documento inicial</w:t>
            </w:r>
          </w:p>
        </w:tc>
        <w:tc>
          <w:tcPr>
            <w:tcW w:w="2410" w:type="dxa"/>
          </w:tcPr>
          <w:p w14:paraId="36BDBCE1" w14:textId="39D8432A" w:rsidR="00F55BFB" w:rsidRPr="00CA7581" w:rsidRDefault="3D1DF373" w:rsidP="3D1DF373">
            <w:pPr>
              <w:pStyle w:val="template"/>
              <w:rPr>
                <w:i/>
                <w:sz w:val="22"/>
                <w:szCs w:val="22"/>
              </w:rPr>
            </w:pPr>
            <w:r w:rsidRPr="00CA7581">
              <w:rPr>
                <w:sz w:val="22"/>
                <w:szCs w:val="22"/>
              </w:rPr>
              <w:t>Benjamín Acevedo</w:t>
            </w:r>
          </w:p>
          <w:p w14:paraId="3F188CA8" w14:textId="77777777" w:rsidR="00F55BFB" w:rsidRPr="00CA7581" w:rsidRDefault="3D1DF373" w:rsidP="3D1DF373">
            <w:pPr>
              <w:pStyle w:val="template"/>
              <w:rPr>
                <w:i/>
                <w:sz w:val="22"/>
                <w:szCs w:val="22"/>
              </w:rPr>
            </w:pPr>
            <w:r w:rsidRPr="00CA7581">
              <w:rPr>
                <w:sz w:val="22"/>
                <w:szCs w:val="22"/>
              </w:rPr>
              <w:t>Diego Callpa</w:t>
            </w:r>
          </w:p>
          <w:p w14:paraId="6BFCA36C" w14:textId="1D1075C3" w:rsidR="00F55BFB" w:rsidRPr="00CA7581" w:rsidRDefault="3D1DF373" w:rsidP="3D1DF373">
            <w:pPr>
              <w:pStyle w:val="template"/>
              <w:rPr>
                <w:sz w:val="22"/>
                <w:szCs w:val="22"/>
              </w:rPr>
            </w:pPr>
            <w:r w:rsidRPr="00CA7581">
              <w:rPr>
                <w:sz w:val="22"/>
                <w:szCs w:val="22"/>
              </w:rPr>
              <w:t>Sofía Recchioni</w:t>
            </w:r>
          </w:p>
          <w:p w14:paraId="60F0C079" w14:textId="2DE22EEC" w:rsidR="00F55BFB" w:rsidRPr="00CA7581" w:rsidRDefault="00F55BFB">
            <w:pPr>
              <w:pStyle w:val="Tabletext"/>
              <w:rPr>
                <w:rFonts w:ascii="Arial" w:hAnsi="Arial" w:cs="Arial"/>
                <w:sz w:val="22"/>
                <w:szCs w:val="22"/>
                <w:lang w:val="es-CL"/>
              </w:rPr>
            </w:pPr>
          </w:p>
        </w:tc>
      </w:tr>
      <w:tr w:rsidR="00116638" w:rsidRPr="00CA7581" w14:paraId="5A6E51DD" w14:textId="77777777" w:rsidTr="73E4C110">
        <w:tc>
          <w:tcPr>
            <w:tcW w:w="2304" w:type="dxa"/>
          </w:tcPr>
          <w:p w14:paraId="2B60DCAB" w14:textId="682CB4FB" w:rsidR="00116638" w:rsidRPr="00CA7581" w:rsidRDefault="00116638" w:rsidP="00116638">
            <w:pPr>
              <w:pStyle w:val="Tabletext"/>
              <w:rPr>
                <w:rFonts w:ascii="Arial" w:hAnsi="Arial" w:cs="Arial"/>
                <w:sz w:val="22"/>
                <w:szCs w:val="22"/>
                <w:lang w:val="es-CL"/>
              </w:rPr>
            </w:pPr>
            <w:r>
              <w:rPr>
                <w:rFonts w:ascii="Arial" w:hAnsi="Arial" w:cs="Arial"/>
                <w:sz w:val="22"/>
                <w:szCs w:val="22"/>
                <w:lang w:val="es-CL"/>
              </w:rPr>
              <w:t>22-05-2022</w:t>
            </w:r>
          </w:p>
        </w:tc>
        <w:tc>
          <w:tcPr>
            <w:tcW w:w="1152" w:type="dxa"/>
          </w:tcPr>
          <w:p w14:paraId="3DFE5759" w14:textId="6D6097B2" w:rsidR="00116638" w:rsidRPr="00CA7581" w:rsidRDefault="00116638" w:rsidP="00116638">
            <w:pPr>
              <w:pStyle w:val="Tabletext"/>
              <w:rPr>
                <w:rFonts w:ascii="Arial" w:hAnsi="Arial" w:cs="Arial"/>
                <w:sz w:val="22"/>
                <w:szCs w:val="22"/>
                <w:lang w:val="es-CL"/>
              </w:rPr>
            </w:pPr>
            <w:r>
              <w:rPr>
                <w:rFonts w:ascii="Arial" w:hAnsi="Arial" w:cs="Arial"/>
                <w:sz w:val="22"/>
                <w:szCs w:val="22"/>
                <w:lang w:val="es-CL"/>
              </w:rPr>
              <w:t>2.0</w:t>
            </w:r>
          </w:p>
        </w:tc>
        <w:tc>
          <w:tcPr>
            <w:tcW w:w="3173" w:type="dxa"/>
          </w:tcPr>
          <w:p w14:paraId="1DF622C6" w14:textId="77777777" w:rsidR="00116638" w:rsidRDefault="00116638" w:rsidP="00116638">
            <w:pPr>
              <w:pStyle w:val="Tabletext"/>
              <w:rPr>
                <w:rFonts w:ascii="Arial" w:hAnsi="Arial" w:cs="Arial"/>
                <w:sz w:val="22"/>
                <w:szCs w:val="22"/>
                <w:lang w:val="es-CL"/>
              </w:rPr>
            </w:pPr>
            <w:r>
              <w:rPr>
                <w:rFonts w:ascii="Arial" w:hAnsi="Arial" w:cs="Arial"/>
                <w:sz w:val="22"/>
                <w:szCs w:val="22"/>
                <w:lang w:val="es-CL"/>
              </w:rPr>
              <w:t xml:space="preserve">Documento Actualizado </w:t>
            </w:r>
          </w:p>
          <w:p w14:paraId="6169D941" w14:textId="50FA3E6E" w:rsidR="00116638" w:rsidRPr="00CA7581" w:rsidRDefault="00116638" w:rsidP="00116638">
            <w:pPr>
              <w:pStyle w:val="Tabletext"/>
              <w:rPr>
                <w:rFonts w:ascii="Arial" w:hAnsi="Arial" w:cs="Arial"/>
                <w:sz w:val="22"/>
                <w:szCs w:val="22"/>
                <w:lang w:val="es-CL"/>
              </w:rPr>
            </w:pPr>
            <w:r>
              <w:rPr>
                <w:rFonts w:ascii="Arial" w:hAnsi="Arial" w:cs="Arial"/>
                <w:sz w:val="22"/>
                <w:szCs w:val="22"/>
                <w:lang w:val="es-CL"/>
              </w:rPr>
              <w:t xml:space="preserve">Correcciones a diagramas de caso de </w:t>
            </w:r>
            <w:r w:rsidR="00A51F3B">
              <w:rPr>
                <w:rFonts w:ascii="Arial" w:hAnsi="Arial" w:cs="Arial"/>
                <w:sz w:val="22"/>
                <w:szCs w:val="22"/>
                <w:lang w:val="es-CL"/>
              </w:rPr>
              <w:t>uso y</w:t>
            </w:r>
            <w:r>
              <w:rPr>
                <w:rFonts w:ascii="Arial" w:hAnsi="Arial" w:cs="Arial"/>
                <w:sz w:val="22"/>
                <w:szCs w:val="22"/>
                <w:lang w:val="es-CL"/>
              </w:rPr>
              <w:t xml:space="preserve"> de clases </w:t>
            </w:r>
          </w:p>
        </w:tc>
        <w:tc>
          <w:tcPr>
            <w:tcW w:w="2410" w:type="dxa"/>
          </w:tcPr>
          <w:p w14:paraId="6723CBA1" w14:textId="77777777" w:rsidR="00116638" w:rsidRPr="00CA7581" w:rsidRDefault="00116638" w:rsidP="00116638">
            <w:pPr>
              <w:pStyle w:val="template"/>
              <w:rPr>
                <w:i/>
                <w:sz w:val="22"/>
                <w:szCs w:val="22"/>
              </w:rPr>
            </w:pPr>
            <w:r w:rsidRPr="00CA7581">
              <w:rPr>
                <w:sz w:val="22"/>
                <w:szCs w:val="22"/>
              </w:rPr>
              <w:t>Benjamín Acevedo</w:t>
            </w:r>
          </w:p>
          <w:p w14:paraId="6347C29E" w14:textId="77777777" w:rsidR="00116638" w:rsidRPr="00CA7581" w:rsidRDefault="00116638" w:rsidP="00116638">
            <w:pPr>
              <w:pStyle w:val="template"/>
              <w:rPr>
                <w:i/>
                <w:sz w:val="22"/>
                <w:szCs w:val="22"/>
              </w:rPr>
            </w:pPr>
            <w:r w:rsidRPr="00CA7581">
              <w:rPr>
                <w:sz w:val="22"/>
                <w:szCs w:val="22"/>
              </w:rPr>
              <w:t>Diego Callpa</w:t>
            </w:r>
          </w:p>
          <w:p w14:paraId="53020D26" w14:textId="77777777" w:rsidR="00116638" w:rsidRPr="00CA7581" w:rsidRDefault="00116638" w:rsidP="00116638">
            <w:pPr>
              <w:pStyle w:val="template"/>
              <w:rPr>
                <w:sz w:val="22"/>
                <w:szCs w:val="22"/>
              </w:rPr>
            </w:pPr>
            <w:r w:rsidRPr="00CA7581">
              <w:rPr>
                <w:sz w:val="22"/>
                <w:szCs w:val="22"/>
              </w:rPr>
              <w:t>Sofía Recchioni</w:t>
            </w:r>
          </w:p>
          <w:p w14:paraId="34C09058" w14:textId="77777777" w:rsidR="00116638" w:rsidRPr="00CA7581" w:rsidRDefault="00116638" w:rsidP="00116638">
            <w:pPr>
              <w:pStyle w:val="Tabletext"/>
              <w:rPr>
                <w:rFonts w:ascii="Arial" w:hAnsi="Arial" w:cs="Arial"/>
                <w:sz w:val="22"/>
                <w:szCs w:val="22"/>
                <w:lang w:val="es-CL"/>
              </w:rPr>
            </w:pPr>
          </w:p>
        </w:tc>
      </w:tr>
      <w:tr w:rsidR="00B67300" w:rsidRPr="00CA7581" w14:paraId="3ED3698F" w14:textId="77777777" w:rsidTr="73E4C110">
        <w:tc>
          <w:tcPr>
            <w:tcW w:w="2304" w:type="dxa"/>
          </w:tcPr>
          <w:p w14:paraId="55477994" w14:textId="24D5E84C" w:rsidR="00B67300" w:rsidRPr="00CA7581" w:rsidRDefault="00B67300" w:rsidP="00B67300">
            <w:pPr>
              <w:pStyle w:val="Tabletext"/>
              <w:rPr>
                <w:rFonts w:ascii="Arial" w:hAnsi="Arial" w:cs="Arial"/>
                <w:sz w:val="22"/>
                <w:szCs w:val="22"/>
                <w:lang w:val="es-CL"/>
              </w:rPr>
            </w:pPr>
            <w:r>
              <w:rPr>
                <w:rFonts w:ascii="Arial" w:hAnsi="Arial" w:cs="Arial"/>
                <w:sz w:val="22"/>
                <w:szCs w:val="22"/>
                <w:lang w:val="es-CL"/>
              </w:rPr>
              <w:t>13-06-2022</w:t>
            </w:r>
          </w:p>
        </w:tc>
        <w:tc>
          <w:tcPr>
            <w:tcW w:w="1152" w:type="dxa"/>
          </w:tcPr>
          <w:p w14:paraId="32100AFE" w14:textId="52474297" w:rsidR="00B67300" w:rsidRPr="00CA7581" w:rsidRDefault="00B67300" w:rsidP="00B67300">
            <w:pPr>
              <w:pStyle w:val="Tabletext"/>
              <w:rPr>
                <w:rFonts w:ascii="Arial" w:hAnsi="Arial" w:cs="Arial"/>
                <w:sz w:val="22"/>
                <w:szCs w:val="22"/>
                <w:lang w:val="es-CL"/>
              </w:rPr>
            </w:pPr>
            <w:r w:rsidRPr="73E4C110">
              <w:rPr>
                <w:rFonts w:ascii="Arial" w:hAnsi="Arial" w:cs="Arial"/>
                <w:sz w:val="22"/>
                <w:szCs w:val="22"/>
                <w:lang w:val="es-CL"/>
              </w:rPr>
              <w:t>3.0</w:t>
            </w:r>
          </w:p>
        </w:tc>
        <w:tc>
          <w:tcPr>
            <w:tcW w:w="3173" w:type="dxa"/>
          </w:tcPr>
          <w:p w14:paraId="4EB4E79A" w14:textId="77777777" w:rsidR="00B67300" w:rsidRDefault="00B67300" w:rsidP="00B67300">
            <w:pPr>
              <w:pStyle w:val="Tabletext"/>
              <w:rPr>
                <w:rFonts w:ascii="Arial" w:hAnsi="Arial" w:cs="Arial"/>
                <w:sz w:val="22"/>
                <w:szCs w:val="22"/>
                <w:lang w:val="es-CL"/>
              </w:rPr>
            </w:pPr>
            <w:r>
              <w:rPr>
                <w:rFonts w:ascii="Arial" w:hAnsi="Arial" w:cs="Arial"/>
                <w:sz w:val="22"/>
                <w:szCs w:val="22"/>
                <w:lang w:val="es-CL"/>
              </w:rPr>
              <w:t xml:space="preserve">Documento Actualizado </w:t>
            </w:r>
          </w:p>
          <w:p w14:paraId="54FDF616" w14:textId="77777777" w:rsidR="00B67300" w:rsidRDefault="00B67300" w:rsidP="00B67300">
            <w:pPr>
              <w:pStyle w:val="Tabletext"/>
              <w:rPr>
                <w:rFonts w:ascii="Arial" w:hAnsi="Arial" w:cs="Arial"/>
                <w:sz w:val="22"/>
                <w:szCs w:val="22"/>
                <w:lang w:val="es-CL"/>
              </w:rPr>
            </w:pPr>
            <w:r>
              <w:rPr>
                <w:rFonts w:ascii="Arial" w:hAnsi="Arial" w:cs="Arial"/>
                <w:sz w:val="22"/>
                <w:szCs w:val="22"/>
                <w:lang w:val="es-CL"/>
              </w:rPr>
              <w:t xml:space="preserve">Requerimientos no funcionales agregados. </w:t>
            </w:r>
          </w:p>
          <w:p w14:paraId="2C827F27" w14:textId="7C96727D" w:rsidR="00B67300" w:rsidRPr="00CA7581" w:rsidRDefault="00B67300" w:rsidP="00B67300">
            <w:pPr>
              <w:pStyle w:val="Tabletext"/>
              <w:rPr>
                <w:rFonts w:ascii="Arial" w:hAnsi="Arial" w:cs="Arial"/>
                <w:sz w:val="22"/>
                <w:szCs w:val="22"/>
                <w:lang w:val="es-CL"/>
              </w:rPr>
            </w:pPr>
            <w:r>
              <w:rPr>
                <w:rFonts w:ascii="Arial" w:hAnsi="Arial" w:cs="Arial"/>
                <w:sz w:val="22"/>
                <w:szCs w:val="22"/>
                <w:lang w:val="es-CL"/>
              </w:rPr>
              <w:t>Formatos especiales</w:t>
            </w:r>
          </w:p>
        </w:tc>
        <w:tc>
          <w:tcPr>
            <w:tcW w:w="2410" w:type="dxa"/>
          </w:tcPr>
          <w:p w14:paraId="017DED01" w14:textId="77777777" w:rsidR="00B67300" w:rsidRPr="00CA7581" w:rsidRDefault="00B67300" w:rsidP="00B67300">
            <w:pPr>
              <w:pStyle w:val="template"/>
              <w:rPr>
                <w:i/>
                <w:sz w:val="22"/>
                <w:szCs w:val="22"/>
              </w:rPr>
            </w:pPr>
            <w:r w:rsidRPr="00CA7581">
              <w:rPr>
                <w:sz w:val="22"/>
                <w:szCs w:val="22"/>
              </w:rPr>
              <w:t>Benjamín Acevedo</w:t>
            </w:r>
          </w:p>
          <w:p w14:paraId="56F9DEFB" w14:textId="77777777" w:rsidR="00B67300" w:rsidRPr="00CA7581" w:rsidRDefault="00B67300" w:rsidP="00B67300">
            <w:pPr>
              <w:pStyle w:val="template"/>
              <w:rPr>
                <w:i/>
                <w:sz w:val="22"/>
                <w:szCs w:val="22"/>
              </w:rPr>
            </w:pPr>
            <w:r w:rsidRPr="00CA7581">
              <w:rPr>
                <w:sz w:val="22"/>
                <w:szCs w:val="22"/>
              </w:rPr>
              <w:t>Diego Callpa</w:t>
            </w:r>
          </w:p>
          <w:p w14:paraId="4AEC360D" w14:textId="77777777" w:rsidR="00B67300" w:rsidRPr="00CA7581" w:rsidRDefault="00B67300" w:rsidP="00B67300">
            <w:pPr>
              <w:pStyle w:val="template"/>
              <w:rPr>
                <w:sz w:val="22"/>
                <w:szCs w:val="22"/>
              </w:rPr>
            </w:pPr>
            <w:r w:rsidRPr="00CA7581">
              <w:rPr>
                <w:sz w:val="22"/>
                <w:szCs w:val="22"/>
              </w:rPr>
              <w:t>Sofía Recchioni</w:t>
            </w:r>
          </w:p>
          <w:p w14:paraId="2554BC95" w14:textId="77777777" w:rsidR="00B67300" w:rsidRPr="00CA7581" w:rsidRDefault="00B67300" w:rsidP="00B67300">
            <w:pPr>
              <w:pStyle w:val="Tabletext"/>
              <w:rPr>
                <w:rFonts w:ascii="Arial" w:hAnsi="Arial" w:cs="Arial"/>
                <w:sz w:val="22"/>
                <w:szCs w:val="22"/>
                <w:lang w:val="es-CL"/>
              </w:rPr>
            </w:pPr>
          </w:p>
        </w:tc>
      </w:tr>
      <w:tr w:rsidR="00B67300" w:rsidRPr="00CA7581" w14:paraId="43CAC317" w14:textId="77777777" w:rsidTr="73E4C110">
        <w:tc>
          <w:tcPr>
            <w:tcW w:w="2304" w:type="dxa"/>
          </w:tcPr>
          <w:p w14:paraId="4F856D16" w14:textId="54E5762E" w:rsidR="00B67300" w:rsidRPr="00CA7581" w:rsidRDefault="00B67300" w:rsidP="00B67300">
            <w:pPr>
              <w:pStyle w:val="Tabletext"/>
              <w:rPr>
                <w:rFonts w:ascii="Arial" w:hAnsi="Arial" w:cs="Arial"/>
                <w:sz w:val="22"/>
                <w:szCs w:val="22"/>
                <w:lang w:val="es-CL"/>
              </w:rPr>
            </w:pPr>
            <w:r>
              <w:rPr>
                <w:rFonts w:ascii="Arial" w:hAnsi="Arial" w:cs="Arial"/>
                <w:sz w:val="22"/>
                <w:szCs w:val="22"/>
                <w:lang w:val="es-CL"/>
              </w:rPr>
              <w:t>11-07-2022</w:t>
            </w:r>
          </w:p>
        </w:tc>
        <w:tc>
          <w:tcPr>
            <w:tcW w:w="1152" w:type="dxa"/>
          </w:tcPr>
          <w:p w14:paraId="4CB6D289" w14:textId="29614AC6" w:rsidR="00B67300" w:rsidRPr="00CA7581" w:rsidRDefault="00B67300" w:rsidP="00B67300">
            <w:pPr>
              <w:pStyle w:val="Tabletext"/>
              <w:rPr>
                <w:rFonts w:ascii="Arial" w:hAnsi="Arial" w:cs="Arial"/>
                <w:sz w:val="22"/>
                <w:szCs w:val="22"/>
                <w:lang w:val="es-CL"/>
              </w:rPr>
            </w:pPr>
            <w:r>
              <w:rPr>
                <w:rFonts w:ascii="Arial" w:hAnsi="Arial" w:cs="Arial"/>
                <w:sz w:val="22"/>
                <w:szCs w:val="22"/>
                <w:lang w:val="es-CL"/>
              </w:rPr>
              <w:t>4.0</w:t>
            </w:r>
          </w:p>
        </w:tc>
        <w:tc>
          <w:tcPr>
            <w:tcW w:w="3173" w:type="dxa"/>
          </w:tcPr>
          <w:p w14:paraId="4DEE37C7" w14:textId="653AF9FA" w:rsidR="00B67300" w:rsidRDefault="00B67300" w:rsidP="00B67300">
            <w:pPr>
              <w:pStyle w:val="Tabletext"/>
              <w:rPr>
                <w:rFonts w:ascii="Arial" w:hAnsi="Arial" w:cs="Arial"/>
                <w:sz w:val="22"/>
                <w:szCs w:val="22"/>
                <w:lang w:val="es-CL"/>
              </w:rPr>
            </w:pPr>
            <w:r>
              <w:rPr>
                <w:rFonts w:ascii="Arial" w:hAnsi="Arial" w:cs="Arial"/>
                <w:sz w:val="22"/>
                <w:szCs w:val="22"/>
                <w:lang w:val="es-CL"/>
              </w:rPr>
              <w:t>Documento Actualizado</w:t>
            </w:r>
          </w:p>
          <w:p w14:paraId="132826C1" w14:textId="77777777" w:rsidR="00B67300" w:rsidRDefault="00B67300" w:rsidP="00B67300">
            <w:pPr>
              <w:pStyle w:val="Tabletext"/>
              <w:rPr>
                <w:rFonts w:ascii="Arial" w:hAnsi="Arial" w:cs="Arial"/>
                <w:sz w:val="22"/>
                <w:szCs w:val="22"/>
                <w:lang w:val="es-CL"/>
              </w:rPr>
            </w:pPr>
            <w:r>
              <w:rPr>
                <w:rFonts w:ascii="Arial" w:hAnsi="Arial" w:cs="Arial"/>
                <w:sz w:val="22"/>
                <w:szCs w:val="22"/>
                <w:lang w:val="es-CL"/>
              </w:rPr>
              <w:t xml:space="preserve">Se agrega modelo de datos según </w:t>
            </w:r>
            <w:proofErr w:type="spellStart"/>
            <w:r>
              <w:rPr>
                <w:rFonts w:ascii="Arial" w:hAnsi="Arial" w:cs="Arial"/>
                <w:sz w:val="22"/>
                <w:szCs w:val="22"/>
                <w:lang w:val="es-CL"/>
              </w:rPr>
              <w:t>Entity</w:t>
            </w:r>
            <w:proofErr w:type="spellEnd"/>
            <w:r>
              <w:rPr>
                <w:rFonts w:ascii="Arial" w:hAnsi="Arial" w:cs="Arial"/>
                <w:sz w:val="22"/>
                <w:szCs w:val="22"/>
                <w:lang w:val="es-CL"/>
              </w:rPr>
              <w:t xml:space="preserve"> Framework.</w:t>
            </w:r>
          </w:p>
          <w:p w14:paraId="1CB7C10A" w14:textId="4C2B1A7E" w:rsidR="00B67300" w:rsidRPr="00CA7581" w:rsidRDefault="00B67300" w:rsidP="00B67300">
            <w:pPr>
              <w:pStyle w:val="Tabletext"/>
              <w:rPr>
                <w:rFonts w:ascii="Arial" w:hAnsi="Arial" w:cs="Arial"/>
                <w:sz w:val="22"/>
                <w:szCs w:val="22"/>
                <w:lang w:val="es-CL"/>
              </w:rPr>
            </w:pPr>
            <w:r>
              <w:rPr>
                <w:rFonts w:ascii="Arial" w:hAnsi="Arial" w:cs="Arial"/>
                <w:sz w:val="22"/>
                <w:szCs w:val="22"/>
                <w:lang w:val="es-CL"/>
              </w:rPr>
              <w:t>Estados de requerimientos actualizados.</w:t>
            </w:r>
          </w:p>
        </w:tc>
        <w:tc>
          <w:tcPr>
            <w:tcW w:w="2410" w:type="dxa"/>
          </w:tcPr>
          <w:p w14:paraId="5B8A7D97" w14:textId="77777777" w:rsidR="00B67300" w:rsidRPr="00CA7581" w:rsidRDefault="00B67300" w:rsidP="00B67300">
            <w:pPr>
              <w:pStyle w:val="template"/>
              <w:rPr>
                <w:i/>
                <w:sz w:val="22"/>
                <w:szCs w:val="22"/>
              </w:rPr>
            </w:pPr>
            <w:r w:rsidRPr="00CA7581">
              <w:rPr>
                <w:sz w:val="22"/>
                <w:szCs w:val="22"/>
              </w:rPr>
              <w:t>Benjamín Acevedo</w:t>
            </w:r>
          </w:p>
          <w:p w14:paraId="6B00E258" w14:textId="77777777" w:rsidR="00B67300" w:rsidRPr="00CA7581" w:rsidRDefault="00B67300" w:rsidP="00B67300">
            <w:pPr>
              <w:pStyle w:val="template"/>
              <w:rPr>
                <w:i/>
                <w:sz w:val="22"/>
                <w:szCs w:val="22"/>
              </w:rPr>
            </w:pPr>
            <w:r w:rsidRPr="00CA7581">
              <w:rPr>
                <w:sz w:val="22"/>
                <w:szCs w:val="22"/>
              </w:rPr>
              <w:t>Diego Callpa</w:t>
            </w:r>
          </w:p>
          <w:p w14:paraId="1BF837AB" w14:textId="77777777" w:rsidR="00B67300" w:rsidRPr="00CA7581" w:rsidRDefault="00B67300" w:rsidP="00B67300">
            <w:pPr>
              <w:pStyle w:val="template"/>
              <w:rPr>
                <w:sz w:val="22"/>
                <w:szCs w:val="22"/>
              </w:rPr>
            </w:pPr>
            <w:r w:rsidRPr="00CA7581">
              <w:rPr>
                <w:sz w:val="22"/>
                <w:szCs w:val="22"/>
              </w:rPr>
              <w:t>Sofía Recchioni</w:t>
            </w:r>
          </w:p>
          <w:p w14:paraId="50756C5B" w14:textId="77777777" w:rsidR="00B67300" w:rsidRPr="00CA7581" w:rsidRDefault="00B67300" w:rsidP="00B67300">
            <w:pPr>
              <w:pStyle w:val="Tabletext"/>
              <w:rPr>
                <w:rFonts w:ascii="Arial" w:hAnsi="Arial" w:cs="Arial"/>
                <w:sz w:val="22"/>
                <w:szCs w:val="22"/>
                <w:lang w:val="es-CL"/>
              </w:rPr>
            </w:pPr>
          </w:p>
        </w:tc>
      </w:tr>
    </w:tbl>
    <w:p w14:paraId="54AB0FA3" w14:textId="77777777" w:rsidR="00F55BFB" w:rsidRPr="00CA7581" w:rsidRDefault="00F55BFB">
      <w:pPr>
        <w:rPr>
          <w:rFonts w:cs="Arial"/>
          <w:sz w:val="22"/>
          <w:szCs w:val="22"/>
          <w:lang w:val="es-CL"/>
        </w:rPr>
      </w:pPr>
    </w:p>
    <w:p w14:paraId="4183C897" w14:textId="267DFEF6" w:rsidR="00F55BFB" w:rsidRPr="00CA7581" w:rsidRDefault="00F55BFB" w:rsidP="00CA7581">
      <w:pPr>
        <w:jc w:val="left"/>
        <w:rPr>
          <w:rFonts w:cs="Arial"/>
          <w:b/>
          <w:bCs/>
          <w:sz w:val="22"/>
          <w:szCs w:val="22"/>
          <w:lang w:val="es-CL"/>
        </w:rPr>
      </w:pPr>
      <w:r w:rsidRPr="00CA7581">
        <w:rPr>
          <w:rFonts w:cs="Arial"/>
          <w:sz w:val="22"/>
          <w:szCs w:val="22"/>
          <w:lang w:val="es-CL"/>
        </w:rPr>
        <w:br w:type="page"/>
      </w:r>
      <w:r w:rsidR="00B40963" w:rsidRPr="00CA7581">
        <w:rPr>
          <w:rFonts w:cs="Arial"/>
          <w:b/>
          <w:sz w:val="22"/>
          <w:szCs w:val="22"/>
          <w:lang w:val="es-CL"/>
        </w:rPr>
        <w:lastRenderedPageBreak/>
        <w:t>Índice</w:t>
      </w:r>
    </w:p>
    <w:p w14:paraId="77B323AA" w14:textId="3F5ADE80" w:rsidR="00F55BFB" w:rsidRPr="00CA7581" w:rsidRDefault="00F55BFB">
      <w:pPr>
        <w:pStyle w:val="TDC1"/>
        <w:tabs>
          <w:tab w:val="left" w:pos="480"/>
          <w:tab w:val="right" w:leader="dot" w:pos="8830"/>
        </w:tabs>
        <w:rPr>
          <w:rFonts w:ascii="Arial" w:hAnsi="Arial" w:cs="Arial"/>
          <w:b w:val="0"/>
          <w:bCs/>
          <w:caps w:val="0"/>
          <w:noProof/>
          <w:snapToGrid/>
          <w:color w:val="auto"/>
          <w:sz w:val="22"/>
          <w:szCs w:val="22"/>
          <w:lang w:val="es-ES"/>
        </w:rPr>
      </w:pPr>
      <w:r w:rsidRPr="00CA7581">
        <w:rPr>
          <w:rFonts w:ascii="Arial" w:hAnsi="Arial" w:cs="Arial"/>
          <w:b w:val="0"/>
          <w:bCs/>
          <w:sz w:val="22"/>
          <w:szCs w:val="22"/>
          <w:lang w:val="es-CL"/>
        </w:rPr>
        <w:fldChar w:fldCharType="begin"/>
      </w:r>
      <w:r w:rsidRPr="00CA7581">
        <w:rPr>
          <w:rFonts w:ascii="Arial" w:hAnsi="Arial" w:cs="Arial"/>
          <w:b w:val="0"/>
          <w:bCs/>
          <w:sz w:val="22"/>
          <w:szCs w:val="22"/>
          <w:lang w:val="es-CL"/>
        </w:rPr>
        <w:instrText xml:space="preserve"> TOC \o "1-5" \h \z </w:instrText>
      </w:r>
      <w:r w:rsidRPr="00CA7581">
        <w:rPr>
          <w:rFonts w:ascii="Arial" w:hAnsi="Arial" w:cs="Arial"/>
          <w:b w:val="0"/>
          <w:bCs/>
          <w:sz w:val="22"/>
          <w:szCs w:val="22"/>
          <w:lang w:val="es-CL"/>
        </w:rPr>
        <w:fldChar w:fldCharType="separate"/>
      </w:r>
      <w:hyperlink w:anchor="_Toc207387706" w:history="1">
        <w:r w:rsidR="00CA7581" w:rsidRPr="00CA7581">
          <w:rPr>
            <w:rStyle w:val="Hipervnculo"/>
            <w:rFonts w:ascii="Arial" w:hAnsi="Arial" w:cs="Arial"/>
            <w:b w:val="0"/>
            <w:bCs/>
            <w:caps w:val="0"/>
            <w:noProof/>
            <w:sz w:val="22"/>
            <w:szCs w:val="22"/>
          </w:rPr>
          <w:t>1</w:t>
        </w:r>
        <w:r w:rsidR="00CA7581" w:rsidRPr="00CA7581">
          <w:rPr>
            <w:rFonts w:ascii="Arial" w:hAnsi="Arial" w:cs="Arial"/>
            <w:b w:val="0"/>
            <w:bCs/>
            <w:caps w:val="0"/>
            <w:noProof/>
            <w:snapToGrid/>
            <w:color w:val="auto"/>
            <w:sz w:val="22"/>
            <w:szCs w:val="22"/>
            <w:lang w:val="es-ES"/>
          </w:rPr>
          <w:tab/>
        </w:r>
        <w:r w:rsidR="00CA7581" w:rsidRPr="00CA7581">
          <w:rPr>
            <w:rStyle w:val="Hipervnculo"/>
            <w:rFonts w:ascii="Arial" w:hAnsi="Arial" w:cs="Arial"/>
            <w:b w:val="0"/>
            <w:bCs/>
            <w:caps w:val="0"/>
            <w:noProof/>
            <w:sz w:val="22"/>
            <w:szCs w:val="22"/>
          </w:rPr>
          <w:t>INTRODUCCIÓN</w:t>
        </w:r>
        <w:r w:rsidR="00CA7581" w:rsidRPr="00CA7581">
          <w:rPr>
            <w:rFonts w:ascii="Arial" w:hAnsi="Arial" w:cs="Arial"/>
            <w:b w:val="0"/>
            <w:bCs/>
            <w:caps w:val="0"/>
            <w:noProof/>
            <w:webHidden/>
            <w:sz w:val="22"/>
            <w:szCs w:val="22"/>
          </w:rPr>
          <w:tab/>
        </w:r>
        <w:r w:rsidRPr="00CA7581">
          <w:rPr>
            <w:rFonts w:ascii="Arial" w:hAnsi="Arial" w:cs="Arial"/>
            <w:b w:val="0"/>
            <w:bCs/>
            <w:noProof/>
            <w:webHidden/>
            <w:sz w:val="22"/>
            <w:szCs w:val="22"/>
          </w:rPr>
          <w:fldChar w:fldCharType="begin"/>
        </w:r>
        <w:r w:rsidRPr="00CA7581">
          <w:rPr>
            <w:rFonts w:ascii="Arial" w:hAnsi="Arial" w:cs="Arial"/>
            <w:b w:val="0"/>
            <w:bCs/>
            <w:noProof/>
            <w:webHidden/>
            <w:sz w:val="22"/>
            <w:szCs w:val="22"/>
          </w:rPr>
          <w:instrText xml:space="preserve"> PAGEREF _Toc207387706 \h </w:instrText>
        </w:r>
        <w:r w:rsidRPr="00CA7581">
          <w:rPr>
            <w:rFonts w:ascii="Arial" w:hAnsi="Arial" w:cs="Arial"/>
            <w:b w:val="0"/>
            <w:bCs/>
            <w:noProof/>
            <w:webHidden/>
            <w:sz w:val="22"/>
            <w:szCs w:val="22"/>
          </w:rPr>
        </w:r>
        <w:r w:rsidRPr="00CA7581">
          <w:rPr>
            <w:rFonts w:ascii="Arial" w:hAnsi="Arial" w:cs="Arial"/>
            <w:b w:val="0"/>
            <w:bCs/>
            <w:noProof/>
            <w:webHidden/>
            <w:sz w:val="22"/>
            <w:szCs w:val="22"/>
          </w:rPr>
          <w:fldChar w:fldCharType="separate"/>
        </w:r>
        <w:r w:rsidR="00CA7581" w:rsidRPr="00CA7581">
          <w:rPr>
            <w:rFonts w:ascii="Arial" w:hAnsi="Arial" w:cs="Arial"/>
            <w:b w:val="0"/>
            <w:bCs/>
            <w:caps w:val="0"/>
            <w:noProof/>
            <w:webHidden/>
            <w:sz w:val="22"/>
            <w:szCs w:val="22"/>
          </w:rPr>
          <w:t>4</w:t>
        </w:r>
        <w:r w:rsidRPr="00CA7581">
          <w:rPr>
            <w:rFonts w:ascii="Arial" w:hAnsi="Arial" w:cs="Arial"/>
            <w:b w:val="0"/>
            <w:bCs/>
            <w:noProof/>
            <w:webHidden/>
            <w:sz w:val="22"/>
            <w:szCs w:val="22"/>
          </w:rPr>
          <w:fldChar w:fldCharType="end"/>
        </w:r>
      </w:hyperlink>
    </w:p>
    <w:p w14:paraId="2E6C36A8" w14:textId="68D9B127"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07" w:history="1">
        <w:r w:rsidR="00CA7581" w:rsidRPr="00CA7581">
          <w:rPr>
            <w:rStyle w:val="Hipervnculo"/>
            <w:rFonts w:ascii="Arial" w:hAnsi="Arial" w:cs="Arial"/>
            <w:bCs/>
            <w:noProof/>
            <w:sz w:val="22"/>
            <w:szCs w:val="22"/>
          </w:rPr>
          <w:t>1.1</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OBJETIVO</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_Toc207387707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4</w:t>
        </w:r>
        <w:r w:rsidR="00F55BFB" w:rsidRPr="00CA7581">
          <w:rPr>
            <w:rFonts w:ascii="Arial" w:hAnsi="Arial" w:cs="Arial"/>
            <w:bCs/>
            <w:noProof/>
            <w:webHidden/>
            <w:sz w:val="22"/>
            <w:szCs w:val="22"/>
          </w:rPr>
          <w:fldChar w:fldCharType="end"/>
        </w:r>
      </w:hyperlink>
    </w:p>
    <w:p w14:paraId="0879954A" w14:textId="39676FDB"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08" w:history="1">
        <w:r w:rsidR="00CA7581" w:rsidRPr="00CA7581">
          <w:rPr>
            <w:rStyle w:val="Hipervnculo"/>
            <w:rFonts w:ascii="Arial" w:hAnsi="Arial" w:cs="Arial"/>
            <w:bCs/>
            <w:noProof/>
            <w:sz w:val="22"/>
            <w:szCs w:val="22"/>
          </w:rPr>
          <w:t>1.2</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CONVENCIONES DEL DOCUMENTO</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_Toc207387708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4</w:t>
        </w:r>
        <w:r w:rsidR="00F55BFB" w:rsidRPr="00CA7581">
          <w:rPr>
            <w:rFonts w:ascii="Arial" w:hAnsi="Arial" w:cs="Arial"/>
            <w:bCs/>
            <w:noProof/>
            <w:webHidden/>
            <w:sz w:val="22"/>
            <w:szCs w:val="22"/>
          </w:rPr>
          <w:fldChar w:fldCharType="end"/>
        </w:r>
      </w:hyperlink>
    </w:p>
    <w:p w14:paraId="3B60EB95" w14:textId="271F855A"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09" w:history="1">
        <w:r w:rsidR="00CA7581" w:rsidRPr="00CA7581">
          <w:rPr>
            <w:rStyle w:val="Hipervnculo"/>
            <w:rFonts w:ascii="Arial" w:hAnsi="Arial" w:cs="Arial"/>
            <w:bCs/>
            <w:noProof/>
            <w:sz w:val="22"/>
            <w:szCs w:val="22"/>
          </w:rPr>
          <w:t>1.3</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ALCANCE DEL PROYECTO</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_Toc207387709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4</w:t>
        </w:r>
        <w:r w:rsidR="00F55BFB" w:rsidRPr="00CA7581">
          <w:rPr>
            <w:rFonts w:ascii="Arial" w:hAnsi="Arial" w:cs="Arial"/>
            <w:bCs/>
            <w:noProof/>
            <w:webHidden/>
            <w:sz w:val="22"/>
            <w:szCs w:val="22"/>
          </w:rPr>
          <w:fldChar w:fldCharType="end"/>
        </w:r>
      </w:hyperlink>
    </w:p>
    <w:p w14:paraId="103A99B5" w14:textId="6C214E4C"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10" w:history="1">
        <w:r w:rsidR="00CA7581" w:rsidRPr="00CA7581">
          <w:rPr>
            <w:rStyle w:val="Hipervnculo"/>
            <w:rFonts w:ascii="Arial" w:hAnsi="Arial" w:cs="Arial"/>
            <w:bCs/>
            <w:noProof/>
            <w:sz w:val="22"/>
            <w:szCs w:val="22"/>
          </w:rPr>
          <w:t>1.4</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REFERENCIAS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_Toc207387710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4</w:t>
        </w:r>
        <w:r w:rsidR="00F55BFB" w:rsidRPr="00CA7581">
          <w:rPr>
            <w:rFonts w:ascii="Arial" w:hAnsi="Arial" w:cs="Arial"/>
            <w:bCs/>
            <w:noProof/>
            <w:webHidden/>
            <w:sz w:val="22"/>
            <w:szCs w:val="22"/>
          </w:rPr>
          <w:fldChar w:fldCharType="end"/>
        </w:r>
      </w:hyperlink>
    </w:p>
    <w:p w14:paraId="332781C8" w14:textId="0F279EF8"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11" w:history="1">
        <w:r w:rsidR="00CA7581" w:rsidRPr="00CA7581">
          <w:rPr>
            <w:rStyle w:val="Hipervnculo"/>
            <w:rFonts w:ascii="Arial" w:hAnsi="Arial" w:cs="Arial"/>
            <w:bCs/>
            <w:noProof/>
            <w:sz w:val="22"/>
            <w:szCs w:val="22"/>
          </w:rPr>
          <w:t>1.5</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APROBACIONES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_Toc207387711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4</w:t>
        </w:r>
        <w:r w:rsidR="00F55BFB" w:rsidRPr="00CA7581">
          <w:rPr>
            <w:rFonts w:ascii="Arial" w:hAnsi="Arial" w:cs="Arial"/>
            <w:bCs/>
            <w:noProof/>
            <w:webHidden/>
            <w:sz w:val="22"/>
            <w:szCs w:val="22"/>
          </w:rPr>
          <w:fldChar w:fldCharType="end"/>
        </w:r>
      </w:hyperlink>
    </w:p>
    <w:p w14:paraId="0DAAA502" w14:textId="7D52AE62" w:rsidR="00F55BFB" w:rsidRPr="00CA7581" w:rsidRDefault="00D95A52">
      <w:pPr>
        <w:pStyle w:val="TDC1"/>
        <w:tabs>
          <w:tab w:val="left" w:pos="480"/>
          <w:tab w:val="right" w:leader="dot" w:pos="8830"/>
        </w:tabs>
        <w:rPr>
          <w:rFonts w:ascii="Arial" w:hAnsi="Arial" w:cs="Arial"/>
          <w:b w:val="0"/>
          <w:bCs/>
          <w:caps w:val="0"/>
          <w:noProof/>
          <w:snapToGrid/>
          <w:color w:val="auto"/>
          <w:sz w:val="22"/>
          <w:szCs w:val="22"/>
          <w:lang w:val="es-ES"/>
        </w:rPr>
      </w:pPr>
      <w:hyperlink w:anchor="_Toc207387712" w:history="1">
        <w:r w:rsidR="00CA7581" w:rsidRPr="00CA7581">
          <w:rPr>
            <w:rStyle w:val="Hipervnculo"/>
            <w:rFonts w:ascii="Arial" w:hAnsi="Arial" w:cs="Arial"/>
            <w:b w:val="0"/>
            <w:bCs/>
            <w:caps w:val="0"/>
            <w:noProof/>
            <w:sz w:val="22"/>
            <w:szCs w:val="22"/>
          </w:rPr>
          <w:t>2</w:t>
        </w:r>
        <w:r w:rsidR="00CA7581" w:rsidRPr="00CA7581">
          <w:rPr>
            <w:rFonts w:ascii="Arial" w:hAnsi="Arial" w:cs="Arial"/>
            <w:b w:val="0"/>
            <w:bCs/>
            <w:caps w:val="0"/>
            <w:noProof/>
            <w:snapToGrid/>
            <w:color w:val="auto"/>
            <w:sz w:val="22"/>
            <w:szCs w:val="22"/>
            <w:lang w:val="es-ES"/>
          </w:rPr>
          <w:tab/>
        </w:r>
        <w:r w:rsidR="00CA7581" w:rsidRPr="00CA7581">
          <w:rPr>
            <w:rStyle w:val="Hipervnculo"/>
            <w:rFonts w:ascii="Arial" w:hAnsi="Arial" w:cs="Arial"/>
            <w:b w:val="0"/>
            <w:bCs/>
            <w:caps w:val="0"/>
            <w:noProof/>
            <w:sz w:val="22"/>
            <w:szCs w:val="22"/>
          </w:rPr>
          <w:t>DESCRIPCIÓN DEL SISTEMA O COMPONENTE</w:t>
        </w:r>
        <w:r w:rsidR="00CA7581" w:rsidRPr="00CA7581">
          <w:rPr>
            <w:rFonts w:ascii="Arial" w:hAnsi="Arial" w:cs="Arial"/>
            <w:b w:val="0"/>
            <w:bCs/>
            <w:caps w:val="0"/>
            <w:noProof/>
            <w:webHidden/>
            <w:sz w:val="22"/>
            <w:szCs w:val="22"/>
          </w:rPr>
          <w:tab/>
        </w:r>
        <w:r w:rsidR="00F55BFB" w:rsidRPr="00CA7581">
          <w:rPr>
            <w:rFonts w:ascii="Arial" w:hAnsi="Arial" w:cs="Arial"/>
            <w:b w:val="0"/>
            <w:bCs/>
            <w:noProof/>
            <w:webHidden/>
            <w:sz w:val="22"/>
            <w:szCs w:val="22"/>
          </w:rPr>
          <w:fldChar w:fldCharType="begin"/>
        </w:r>
        <w:r w:rsidR="00F55BFB" w:rsidRPr="00CA7581">
          <w:rPr>
            <w:rFonts w:ascii="Arial" w:hAnsi="Arial" w:cs="Arial"/>
            <w:b w:val="0"/>
            <w:bCs/>
            <w:noProof/>
            <w:webHidden/>
            <w:sz w:val="22"/>
            <w:szCs w:val="22"/>
          </w:rPr>
          <w:instrText xml:space="preserve"> PAGEREF _Toc207387712 \h </w:instrText>
        </w:r>
        <w:r w:rsidR="00F55BFB" w:rsidRPr="00CA7581">
          <w:rPr>
            <w:rFonts w:ascii="Arial" w:hAnsi="Arial" w:cs="Arial"/>
            <w:b w:val="0"/>
            <w:bCs/>
            <w:noProof/>
            <w:webHidden/>
            <w:sz w:val="22"/>
            <w:szCs w:val="22"/>
          </w:rPr>
        </w:r>
        <w:r w:rsidR="00F55BFB" w:rsidRPr="00CA7581">
          <w:rPr>
            <w:rFonts w:ascii="Arial" w:hAnsi="Arial" w:cs="Arial"/>
            <w:b w:val="0"/>
            <w:bCs/>
            <w:noProof/>
            <w:webHidden/>
            <w:sz w:val="22"/>
            <w:szCs w:val="22"/>
          </w:rPr>
          <w:fldChar w:fldCharType="separate"/>
        </w:r>
        <w:r w:rsidR="00CA7581" w:rsidRPr="00CA7581">
          <w:rPr>
            <w:rFonts w:ascii="Arial" w:hAnsi="Arial" w:cs="Arial"/>
            <w:b w:val="0"/>
            <w:bCs/>
            <w:caps w:val="0"/>
            <w:noProof/>
            <w:webHidden/>
            <w:sz w:val="22"/>
            <w:szCs w:val="22"/>
          </w:rPr>
          <w:t>5</w:t>
        </w:r>
        <w:r w:rsidR="00F55BFB" w:rsidRPr="00CA7581">
          <w:rPr>
            <w:rFonts w:ascii="Arial" w:hAnsi="Arial" w:cs="Arial"/>
            <w:b w:val="0"/>
            <w:bCs/>
            <w:noProof/>
            <w:webHidden/>
            <w:sz w:val="22"/>
            <w:szCs w:val="22"/>
          </w:rPr>
          <w:fldChar w:fldCharType="end"/>
        </w:r>
      </w:hyperlink>
    </w:p>
    <w:p w14:paraId="6688FEEA" w14:textId="2EC1A269"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13" w:history="1">
        <w:r w:rsidR="00CA7581" w:rsidRPr="00CA7581">
          <w:rPr>
            <w:rStyle w:val="Hipervnculo"/>
            <w:rFonts w:ascii="Arial" w:hAnsi="Arial" w:cs="Arial"/>
            <w:bCs/>
            <w:noProof/>
            <w:sz w:val="22"/>
            <w:szCs w:val="22"/>
          </w:rPr>
          <w:t>2.1</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PERSPECTIVA DEL PRODUCTO</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_Toc207387713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5</w:t>
        </w:r>
        <w:r w:rsidR="00F55BFB" w:rsidRPr="00CA7581">
          <w:rPr>
            <w:rFonts w:ascii="Arial" w:hAnsi="Arial" w:cs="Arial"/>
            <w:bCs/>
            <w:noProof/>
            <w:webHidden/>
            <w:sz w:val="22"/>
            <w:szCs w:val="22"/>
          </w:rPr>
          <w:fldChar w:fldCharType="end"/>
        </w:r>
      </w:hyperlink>
    </w:p>
    <w:p w14:paraId="30A831E6" w14:textId="4DB74AB0"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14" w:history="1">
        <w:r w:rsidR="00CA7581" w:rsidRPr="00CA7581">
          <w:rPr>
            <w:rStyle w:val="Hipervnculo"/>
            <w:rFonts w:ascii="Arial" w:hAnsi="Arial" w:cs="Arial"/>
            <w:bCs/>
            <w:noProof/>
            <w:sz w:val="22"/>
            <w:szCs w:val="22"/>
          </w:rPr>
          <w:t>2.2</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CARACTERÍSTICAS DEL PRODUCTO</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_Toc207387714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5</w:t>
        </w:r>
        <w:r w:rsidR="00F55BFB" w:rsidRPr="00CA7581">
          <w:rPr>
            <w:rFonts w:ascii="Arial" w:hAnsi="Arial" w:cs="Arial"/>
            <w:bCs/>
            <w:noProof/>
            <w:webHidden/>
            <w:sz w:val="22"/>
            <w:szCs w:val="22"/>
          </w:rPr>
          <w:fldChar w:fldCharType="end"/>
        </w:r>
      </w:hyperlink>
    </w:p>
    <w:p w14:paraId="3F8F04B2" w14:textId="1BF079A5"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15" w:history="1">
        <w:r w:rsidR="00CA7581" w:rsidRPr="00CA7581">
          <w:rPr>
            <w:rStyle w:val="Hipervnculo"/>
            <w:rFonts w:ascii="Arial" w:hAnsi="Arial" w:cs="Arial"/>
            <w:bCs/>
            <w:noProof/>
            <w:sz w:val="22"/>
            <w:szCs w:val="22"/>
          </w:rPr>
          <w:t>2.3</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TIPOS DE USUARIOS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_Toc207387715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5</w:t>
        </w:r>
        <w:r w:rsidR="00F55BFB" w:rsidRPr="00CA7581">
          <w:rPr>
            <w:rFonts w:ascii="Arial" w:hAnsi="Arial" w:cs="Arial"/>
            <w:bCs/>
            <w:noProof/>
            <w:webHidden/>
            <w:sz w:val="22"/>
            <w:szCs w:val="22"/>
          </w:rPr>
          <w:fldChar w:fldCharType="end"/>
        </w:r>
      </w:hyperlink>
    </w:p>
    <w:p w14:paraId="6CB3E6B8" w14:textId="256F70E5"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16" w:history="1">
        <w:r w:rsidR="00CA7581" w:rsidRPr="00CA7581">
          <w:rPr>
            <w:rStyle w:val="Hipervnculo"/>
            <w:rFonts w:ascii="Arial" w:hAnsi="Arial" w:cs="Arial"/>
            <w:bCs/>
            <w:noProof/>
            <w:sz w:val="22"/>
            <w:szCs w:val="22"/>
          </w:rPr>
          <w:t>2.4</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AMBIENTE DE OPERACIÓN</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_Toc207387716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5</w:t>
        </w:r>
        <w:r w:rsidR="00F55BFB" w:rsidRPr="00CA7581">
          <w:rPr>
            <w:rFonts w:ascii="Arial" w:hAnsi="Arial" w:cs="Arial"/>
            <w:bCs/>
            <w:noProof/>
            <w:webHidden/>
            <w:sz w:val="22"/>
            <w:szCs w:val="22"/>
          </w:rPr>
          <w:fldChar w:fldCharType="end"/>
        </w:r>
      </w:hyperlink>
    </w:p>
    <w:p w14:paraId="4CA71AAD" w14:textId="1AA0E999"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17" w:history="1">
        <w:r w:rsidR="00CA7581" w:rsidRPr="00CA7581">
          <w:rPr>
            <w:rStyle w:val="Hipervnculo"/>
            <w:rFonts w:ascii="Arial" w:hAnsi="Arial" w:cs="Arial"/>
            <w:bCs/>
            <w:noProof/>
            <w:sz w:val="22"/>
            <w:szCs w:val="22"/>
          </w:rPr>
          <w:t>2.5</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RESTRICCIONES DE DISEÑO E IMPLEMENTACIÓN</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_Toc207387717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5</w:t>
        </w:r>
        <w:r w:rsidR="00F55BFB" w:rsidRPr="00CA7581">
          <w:rPr>
            <w:rFonts w:ascii="Arial" w:hAnsi="Arial" w:cs="Arial"/>
            <w:bCs/>
            <w:noProof/>
            <w:webHidden/>
            <w:sz w:val="22"/>
            <w:szCs w:val="22"/>
          </w:rPr>
          <w:fldChar w:fldCharType="end"/>
        </w:r>
      </w:hyperlink>
    </w:p>
    <w:p w14:paraId="41B7462D" w14:textId="38862A0E"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18" w:history="1">
        <w:r w:rsidR="00CA7581" w:rsidRPr="00CA7581">
          <w:rPr>
            <w:rStyle w:val="Hipervnculo"/>
            <w:rFonts w:ascii="Arial" w:hAnsi="Arial" w:cs="Arial"/>
            <w:bCs/>
            <w:noProof/>
            <w:sz w:val="22"/>
            <w:szCs w:val="22"/>
          </w:rPr>
          <w:t>2.6</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DOCUMENTACIÓN DE USUARIO</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_Toc207387718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5</w:t>
        </w:r>
        <w:r w:rsidR="00F55BFB" w:rsidRPr="00CA7581">
          <w:rPr>
            <w:rFonts w:ascii="Arial" w:hAnsi="Arial" w:cs="Arial"/>
            <w:bCs/>
            <w:noProof/>
            <w:webHidden/>
            <w:sz w:val="22"/>
            <w:szCs w:val="22"/>
          </w:rPr>
          <w:fldChar w:fldCharType="end"/>
        </w:r>
      </w:hyperlink>
    </w:p>
    <w:p w14:paraId="2F0BF255" w14:textId="59B4EB24"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19" w:history="1">
        <w:r w:rsidR="00CA7581" w:rsidRPr="00CA7581">
          <w:rPr>
            <w:rStyle w:val="Hipervnculo"/>
            <w:rFonts w:ascii="Arial" w:hAnsi="Arial" w:cs="Arial"/>
            <w:bCs/>
            <w:noProof/>
            <w:sz w:val="22"/>
            <w:szCs w:val="22"/>
          </w:rPr>
          <w:t>2.7</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SUPUESTOS Y DEPENDENCIAS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_Toc207387719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5</w:t>
        </w:r>
        <w:r w:rsidR="00F55BFB" w:rsidRPr="00CA7581">
          <w:rPr>
            <w:rFonts w:ascii="Arial" w:hAnsi="Arial" w:cs="Arial"/>
            <w:bCs/>
            <w:noProof/>
            <w:webHidden/>
            <w:sz w:val="22"/>
            <w:szCs w:val="22"/>
          </w:rPr>
          <w:fldChar w:fldCharType="end"/>
        </w:r>
      </w:hyperlink>
    </w:p>
    <w:p w14:paraId="785C7361" w14:textId="1016B971" w:rsidR="00F55BFB" w:rsidRPr="00CA7581" w:rsidRDefault="00D95A52">
      <w:pPr>
        <w:pStyle w:val="TDC1"/>
        <w:tabs>
          <w:tab w:val="left" w:pos="480"/>
          <w:tab w:val="right" w:leader="dot" w:pos="8830"/>
        </w:tabs>
        <w:rPr>
          <w:rFonts w:ascii="Arial" w:hAnsi="Arial" w:cs="Arial"/>
          <w:b w:val="0"/>
          <w:bCs/>
          <w:caps w:val="0"/>
          <w:noProof/>
          <w:snapToGrid/>
          <w:color w:val="auto"/>
          <w:sz w:val="22"/>
          <w:szCs w:val="22"/>
          <w:lang w:val="es-ES"/>
        </w:rPr>
      </w:pPr>
      <w:hyperlink w:anchor="_Toc207387720" w:history="1">
        <w:r w:rsidR="00CA7581" w:rsidRPr="00CA7581">
          <w:rPr>
            <w:rStyle w:val="Hipervnculo"/>
            <w:rFonts w:ascii="Arial" w:hAnsi="Arial" w:cs="Arial"/>
            <w:b w:val="0"/>
            <w:bCs/>
            <w:caps w:val="0"/>
            <w:noProof/>
            <w:sz w:val="22"/>
            <w:szCs w:val="22"/>
          </w:rPr>
          <w:t>3</w:t>
        </w:r>
        <w:r w:rsidR="00CA7581" w:rsidRPr="00CA7581">
          <w:rPr>
            <w:rFonts w:ascii="Arial" w:hAnsi="Arial" w:cs="Arial"/>
            <w:b w:val="0"/>
            <w:bCs/>
            <w:caps w:val="0"/>
            <w:noProof/>
            <w:snapToGrid/>
            <w:color w:val="auto"/>
            <w:sz w:val="22"/>
            <w:szCs w:val="22"/>
            <w:lang w:val="es-ES"/>
          </w:rPr>
          <w:tab/>
        </w:r>
        <w:r w:rsidR="00CA7581" w:rsidRPr="00CA7581">
          <w:rPr>
            <w:rStyle w:val="Hipervnculo"/>
            <w:rFonts w:ascii="Arial" w:hAnsi="Arial" w:cs="Arial"/>
            <w:b w:val="0"/>
            <w:bCs/>
            <w:caps w:val="0"/>
            <w:noProof/>
            <w:sz w:val="22"/>
            <w:szCs w:val="22"/>
          </w:rPr>
          <w:t>REQUERIMIENTOS DEL CLIENTE</w:t>
        </w:r>
        <w:r w:rsidR="00CA7581" w:rsidRPr="00CA7581">
          <w:rPr>
            <w:rFonts w:ascii="Arial" w:hAnsi="Arial" w:cs="Arial"/>
            <w:b w:val="0"/>
            <w:bCs/>
            <w:caps w:val="0"/>
            <w:noProof/>
            <w:webHidden/>
            <w:sz w:val="22"/>
            <w:szCs w:val="22"/>
          </w:rPr>
          <w:tab/>
        </w:r>
        <w:r w:rsidR="00F55BFB" w:rsidRPr="00CA7581">
          <w:rPr>
            <w:rFonts w:ascii="Arial" w:hAnsi="Arial" w:cs="Arial"/>
            <w:b w:val="0"/>
            <w:bCs/>
            <w:noProof/>
            <w:webHidden/>
            <w:sz w:val="22"/>
            <w:szCs w:val="22"/>
          </w:rPr>
          <w:fldChar w:fldCharType="begin"/>
        </w:r>
        <w:r w:rsidR="00F55BFB" w:rsidRPr="00CA7581">
          <w:rPr>
            <w:rFonts w:ascii="Arial" w:hAnsi="Arial" w:cs="Arial"/>
            <w:b w:val="0"/>
            <w:bCs/>
            <w:noProof/>
            <w:webHidden/>
            <w:sz w:val="22"/>
            <w:szCs w:val="22"/>
          </w:rPr>
          <w:instrText xml:space="preserve"> PAGEREF _Toc207387720 \h </w:instrText>
        </w:r>
        <w:r w:rsidR="00F55BFB" w:rsidRPr="00CA7581">
          <w:rPr>
            <w:rFonts w:ascii="Arial" w:hAnsi="Arial" w:cs="Arial"/>
            <w:b w:val="0"/>
            <w:bCs/>
            <w:noProof/>
            <w:webHidden/>
            <w:sz w:val="22"/>
            <w:szCs w:val="22"/>
          </w:rPr>
        </w:r>
        <w:r w:rsidR="00F55BFB" w:rsidRPr="00CA7581">
          <w:rPr>
            <w:rFonts w:ascii="Arial" w:hAnsi="Arial" w:cs="Arial"/>
            <w:b w:val="0"/>
            <w:bCs/>
            <w:noProof/>
            <w:webHidden/>
            <w:sz w:val="22"/>
            <w:szCs w:val="22"/>
          </w:rPr>
          <w:fldChar w:fldCharType="separate"/>
        </w:r>
        <w:r w:rsidR="00CA7581" w:rsidRPr="00CA7581">
          <w:rPr>
            <w:rFonts w:ascii="Arial" w:hAnsi="Arial" w:cs="Arial"/>
            <w:b w:val="0"/>
            <w:bCs/>
            <w:caps w:val="0"/>
            <w:noProof/>
            <w:webHidden/>
            <w:sz w:val="22"/>
            <w:szCs w:val="22"/>
          </w:rPr>
          <w:t>7</w:t>
        </w:r>
        <w:r w:rsidR="00F55BFB" w:rsidRPr="00CA7581">
          <w:rPr>
            <w:rFonts w:ascii="Arial" w:hAnsi="Arial" w:cs="Arial"/>
            <w:b w:val="0"/>
            <w:bCs/>
            <w:noProof/>
            <w:webHidden/>
            <w:sz w:val="22"/>
            <w:szCs w:val="22"/>
          </w:rPr>
          <w:fldChar w:fldCharType="end"/>
        </w:r>
      </w:hyperlink>
    </w:p>
    <w:p w14:paraId="0DC33B8A" w14:textId="7FB1F671"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21" w:history="1">
        <w:r w:rsidR="00CA7581" w:rsidRPr="00CA7581">
          <w:rPr>
            <w:rStyle w:val="Hipervnculo"/>
            <w:rFonts w:ascii="Arial" w:hAnsi="Arial" w:cs="Arial"/>
            <w:bCs/>
            <w:noProof/>
            <w:sz w:val="22"/>
            <w:szCs w:val="22"/>
          </w:rPr>
          <w:t>3.1</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REQUERIMIENTOS FUNCIONALES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_Toc207387721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7</w:t>
        </w:r>
        <w:r w:rsidR="00F55BFB" w:rsidRPr="00CA7581">
          <w:rPr>
            <w:rFonts w:ascii="Arial" w:hAnsi="Arial" w:cs="Arial"/>
            <w:bCs/>
            <w:noProof/>
            <w:webHidden/>
            <w:sz w:val="22"/>
            <w:szCs w:val="22"/>
          </w:rPr>
          <w:fldChar w:fldCharType="end"/>
        </w:r>
      </w:hyperlink>
    </w:p>
    <w:p w14:paraId="15CFD4CF" w14:textId="6729EB28" w:rsidR="00F55BFB" w:rsidRPr="00CA7581" w:rsidRDefault="00D95A52">
      <w:pPr>
        <w:pStyle w:val="TDC2"/>
        <w:tabs>
          <w:tab w:val="left" w:pos="960"/>
          <w:tab w:val="right" w:leader="dot" w:pos="8830"/>
        </w:tabs>
        <w:rPr>
          <w:rFonts w:ascii="Arial" w:hAnsi="Arial" w:cs="Arial"/>
          <w:bCs/>
          <w:smallCaps w:val="0"/>
          <w:noProof/>
          <w:snapToGrid/>
          <w:color w:val="auto"/>
          <w:sz w:val="22"/>
          <w:szCs w:val="22"/>
          <w:lang w:val="es-ES"/>
        </w:rPr>
      </w:pPr>
      <w:hyperlink w:anchor="_Toc207387722" w:history="1">
        <w:r w:rsidR="00CA7581" w:rsidRPr="00CA7581">
          <w:rPr>
            <w:rStyle w:val="Hipervnculo"/>
            <w:rFonts w:ascii="Arial" w:hAnsi="Arial" w:cs="Arial"/>
            <w:bCs/>
            <w:noProof/>
            <w:sz w:val="22"/>
            <w:szCs w:val="22"/>
          </w:rPr>
          <w:t>3.2</w:t>
        </w:r>
        <w:r w:rsidR="00CA7581" w:rsidRPr="00CA7581">
          <w:rPr>
            <w:rFonts w:ascii="Arial" w:hAnsi="Arial" w:cs="Arial"/>
            <w:bCs/>
            <w:smallCaps w:val="0"/>
            <w:noProof/>
            <w:snapToGrid/>
            <w:color w:val="auto"/>
            <w:sz w:val="22"/>
            <w:szCs w:val="22"/>
            <w:lang w:val="es-ES"/>
          </w:rPr>
          <w:tab/>
        </w:r>
        <w:r w:rsidR="00CA7581" w:rsidRPr="00CA7581">
          <w:rPr>
            <w:rStyle w:val="Hipervnculo"/>
            <w:rFonts w:ascii="Arial" w:hAnsi="Arial" w:cs="Arial"/>
            <w:bCs/>
            <w:noProof/>
            <w:sz w:val="22"/>
            <w:szCs w:val="22"/>
          </w:rPr>
          <w:t>CARACTERÍSTICAS DEL SOFTWARE (REQUERIMIENTOS NO FUNCIONALES)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_Toc207387722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7</w:t>
        </w:r>
        <w:r w:rsidR="00F55BFB" w:rsidRPr="00CA7581">
          <w:rPr>
            <w:rFonts w:ascii="Arial" w:hAnsi="Arial" w:cs="Arial"/>
            <w:bCs/>
            <w:noProof/>
            <w:webHidden/>
            <w:sz w:val="22"/>
            <w:szCs w:val="22"/>
          </w:rPr>
          <w:fldChar w:fldCharType="end"/>
        </w:r>
      </w:hyperlink>
    </w:p>
    <w:p w14:paraId="6123BB1A" w14:textId="4B7680AF" w:rsidR="00F55BFB" w:rsidRPr="00CA7581" w:rsidRDefault="00D95A52">
      <w:pPr>
        <w:pStyle w:val="TDC3"/>
        <w:tabs>
          <w:tab w:val="left" w:pos="1200"/>
          <w:tab w:val="right" w:leader="dot" w:pos="8830"/>
        </w:tabs>
        <w:rPr>
          <w:rFonts w:ascii="Arial" w:hAnsi="Arial" w:cs="Arial"/>
          <w:bCs/>
          <w:i w:val="0"/>
          <w:noProof/>
          <w:snapToGrid/>
          <w:color w:val="auto"/>
          <w:sz w:val="22"/>
          <w:szCs w:val="22"/>
          <w:lang w:val="es-ES"/>
        </w:rPr>
      </w:pPr>
      <w:hyperlink w:anchor="_Toc207387723" w:history="1">
        <w:r w:rsidR="00CA7581" w:rsidRPr="00CA7581">
          <w:rPr>
            <w:rStyle w:val="Hipervnculo"/>
            <w:rFonts w:ascii="Arial" w:hAnsi="Arial" w:cs="Arial"/>
            <w:bCs/>
            <w:noProof/>
            <w:sz w:val="22"/>
            <w:szCs w:val="22"/>
          </w:rPr>
          <w:t>3.2.1</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rPr>
          <w:t>SEGURIDAD</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_Toc207387723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7</w:t>
        </w:r>
        <w:r w:rsidR="00F55BFB" w:rsidRPr="00CA7581">
          <w:rPr>
            <w:rFonts w:ascii="Arial" w:hAnsi="Arial" w:cs="Arial"/>
            <w:bCs/>
            <w:noProof/>
            <w:webHidden/>
            <w:sz w:val="22"/>
            <w:szCs w:val="22"/>
          </w:rPr>
          <w:fldChar w:fldCharType="end"/>
        </w:r>
      </w:hyperlink>
    </w:p>
    <w:p w14:paraId="32CDAD3D" w14:textId="1687EE4A" w:rsidR="00F55BFB" w:rsidRPr="00CA7581" w:rsidRDefault="00D95A52">
      <w:pPr>
        <w:pStyle w:val="TDC3"/>
        <w:tabs>
          <w:tab w:val="left" w:pos="1200"/>
          <w:tab w:val="right" w:leader="dot" w:pos="8830"/>
        </w:tabs>
        <w:rPr>
          <w:rFonts w:ascii="Arial" w:hAnsi="Arial" w:cs="Arial"/>
          <w:bCs/>
          <w:i w:val="0"/>
          <w:noProof/>
          <w:snapToGrid/>
          <w:color w:val="auto"/>
          <w:sz w:val="22"/>
          <w:szCs w:val="22"/>
          <w:lang w:val="es-ES"/>
        </w:rPr>
      </w:pPr>
      <w:hyperlink w:anchor="_Toc207387724" w:history="1">
        <w:r w:rsidR="00CA7581" w:rsidRPr="00CA7581">
          <w:rPr>
            <w:rStyle w:val="Hipervnculo"/>
            <w:rFonts w:ascii="Arial" w:hAnsi="Arial" w:cs="Arial"/>
            <w:bCs/>
            <w:noProof/>
            <w:sz w:val="22"/>
            <w:szCs w:val="22"/>
            <w:lang w:val="es-CL"/>
          </w:rPr>
          <w:t>3.2.2</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lang w:val="es-CL"/>
          </w:rPr>
          <w:t>CONFIABILIDAD</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_Toc207387724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7</w:t>
        </w:r>
        <w:r w:rsidR="00F55BFB" w:rsidRPr="00CA7581">
          <w:rPr>
            <w:rFonts w:ascii="Arial" w:hAnsi="Arial" w:cs="Arial"/>
            <w:bCs/>
            <w:noProof/>
            <w:webHidden/>
            <w:sz w:val="22"/>
            <w:szCs w:val="22"/>
          </w:rPr>
          <w:fldChar w:fldCharType="end"/>
        </w:r>
      </w:hyperlink>
    </w:p>
    <w:p w14:paraId="177BBA01" w14:textId="42D48E00"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25" w:history="1">
        <w:r w:rsidR="00CA7581" w:rsidRPr="00CA7581">
          <w:rPr>
            <w:rStyle w:val="Hipervnculo"/>
            <w:rFonts w:ascii="Arial" w:hAnsi="Arial" w:cs="Arial"/>
            <w:bCs/>
            <w:noProof/>
            <w:sz w:val="22"/>
            <w:szCs w:val="22"/>
          </w:rPr>
          <w:t>3.2.2.1</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MADUREZ</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_Toc207387725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7</w:t>
        </w:r>
        <w:r w:rsidR="00F55BFB" w:rsidRPr="00CA7581">
          <w:rPr>
            <w:rFonts w:ascii="Arial" w:hAnsi="Arial" w:cs="Arial"/>
            <w:bCs/>
            <w:noProof/>
            <w:webHidden/>
            <w:sz w:val="22"/>
            <w:szCs w:val="22"/>
          </w:rPr>
          <w:fldChar w:fldCharType="end"/>
        </w:r>
      </w:hyperlink>
    </w:p>
    <w:p w14:paraId="009B7EBA" w14:textId="0B01F544"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26" w:history="1">
        <w:r w:rsidR="00CA7581" w:rsidRPr="00CA7581">
          <w:rPr>
            <w:rStyle w:val="Hipervnculo"/>
            <w:rFonts w:ascii="Arial" w:hAnsi="Arial" w:cs="Arial"/>
            <w:bCs/>
            <w:noProof/>
            <w:sz w:val="22"/>
            <w:szCs w:val="22"/>
          </w:rPr>
          <w:t>3.2.2.2</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TOLERANCIA A FALLAS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_Toc207387726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8</w:t>
        </w:r>
        <w:r w:rsidR="00F55BFB" w:rsidRPr="00CA7581">
          <w:rPr>
            <w:rFonts w:ascii="Arial" w:hAnsi="Arial" w:cs="Arial"/>
            <w:bCs/>
            <w:noProof/>
            <w:webHidden/>
            <w:sz w:val="22"/>
            <w:szCs w:val="22"/>
          </w:rPr>
          <w:fldChar w:fldCharType="end"/>
        </w:r>
      </w:hyperlink>
    </w:p>
    <w:p w14:paraId="6859482F" w14:textId="6C0DCCE5"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27" w:history="1">
        <w:r w:rsidR="00CA7581" w:rsidRPr="00CA7581">
          <w:rPr>
            <w:rStyle w:val="Hipervnculo"/>
            <w:rFonts w:ascii="Arial" w:hAnsi="Arial" w:cs="Arial"/>
            <w:bCs/>
            <w:noProof/>
            <w:sz w:val="22"/>
            <w:szCs w:val="22"/>
          </w:rPr>
          <w:t>3.2.2.3</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RECUPERABILIDAD</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_Toc207387727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8</w:t>
        </w:r>
        <w:r w:rsidR="00F55BFB" w:rsidRPr="00CA7581">
          <w:rPr>
            <w:rFonts w:ascii="Arial" w:hAnsi="Arial" w:cs="Arial"/>
            <w:bCs/>
            <w:noProof/>
            <w:webHidden/>
            <w:sz w:val="22"/>
            <w:szCs w:val="22"/>
          </w:rPr>
          <w:fldChar w:fldCharType="end"/>
        </w:r>
      </w:hyperlink>
    </w:p>
    <w:p w14:paraId="44333021" w14:textId="49A2CBF3"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28" w:history="1">
        <w:r w:rsidR="00CA7581" w:rsidRPr="00CA7581">
          <w:rPr>
            <w:rStyle w:val="Hipervnculo"/>
            <w:rFonts w:ascii="Arial" w:hAnsi="Arial" w:cs="Arial"/>
            <w:bCs/>
            <w:noProof/>
            <w:sz w:val="22"/>
            <w:szCs w:val="22"/>
          </w:rPr>
          <w:t>3.2.2.4</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CAPACIDAD DE ENTENDIMIENTO Y APRENDIZAJE</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_Toc207387728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8</w:t>
        </w:r>
        <w:r w:rsidR="00F55BFB" w:rsidRPr="00CA7581">
          <w:rPr>
            <w:rFonts w:ascii="Arial" w:hAnsi="Arial" w:cs="Arial"/>
            <w:bCs/>
            <w:noProof/>
            <w:webHidden/>
            <w:sz w:val="22"/>
            <w:szCs w:val="22"/>
          </w:rPr>
          <w:fldChar w:fldCharType="end"/>
        </w:r>
      </w:hyperlink>
    </w:p>
    <w:p w14:paraId="7ACA4D5B" w14:textId="5C142E86"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29" w:history="1">
        <w:r w:rsidR="00CA7581" w:rsidRPr="00CA7581">
          <w:rPr>
            <w:rStyle w:val="Hipervnculo"/>
            <w:rFonts w:ascii="Arial" w:hAnsi="Arial" w:cs="Arial"/>
            <w:bCs/>
            <w:noProof/>
            <w:sz w:val="22"/>
            <w:szCs w:val="22"/>
          </w:rPr>
          <w:t>3.2.2.5</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OPERABILIDAD</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_Toc207387729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8</w:t>
        </w:r>
        <w:r w:rsidR="00F55BFB" w:rsidRPr="00CA7581">
          <w:rPr>
            <w:rFonts w:ascii="Arial" w:hAnsi="Arial" w:cs="Arial"/>
            <w:bCs/>
            <w:noProof/>
            <w:webHidden/>
            <w:sz w:val="22"/>
            <w:szCs w:val="22"/>
          </w:rPr>
          <w:fldChar w:fldCharType="end"/>
        </w:r>
      </w:hyperlink>
    </w:p>
    <w:p w14:paraId="3E06A76D" w14:textId="0A60929B" w:rsidR="00F55BFB" w:rsidRPr="00CA7581" w:rsidRDefault="00D95A52">
      <w:pPr>
        <w:pStyle w:val="TDC3"/>
        <w:tabs>
          <w:tab w:val="left" w:pos="1200"/>
          <w:tab w:val="right" w:leader="dot" w:pos="8830"/>
        </w:tabs>
        <w:rPr>
          <w:rFonts w:ascii="Arial" w:hAnsi="Arial" w:cs="Arial"/>
          <w:bCs/>
          <w:i w:val="0"/>
          <w:noProof/>
          <w:snapToGrid/>
          <w:color w:val="auto"/>
          <w:sz w:val="22"/>
          <w:szCs w:val="22"/>
          <w:lang w:val="es-ES"/>
        </w:rPr>
      </w:pPr>
      <w:hyperlink w:anchor="_Toc207387730" w:history="1">
        <w:r w:rsidR="00CA7581" w:rsidRPr="00CA7581">
          <w:rPr>
            <w:rStyle w:val="Hipervnculo"/>
            <w:rFonts w:ascii="Arial" w:hAnsi="Arial" w:cs="Arial"/>
            <w:bCs/>
            <w:noProof/>
            <w:sz w:val="22"/>
            <w:szCs w:val="22"/>
          </w:rPr>
          <w:t>3.2.3</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rPr>
          <w:t>REQUERIMIENTOS DE PERFORMANCE</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_Toc207387730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8</w:t>
        </w:r>
        <w:r w:rsidR="00F55BFB" w:rsidRPr="00CA7581">
          <w:rPr>
            <w:rFonts w:ascii="Arial" w:hAnsi="Arial" w:cs="Arial"/>
            <w:bCs/>
            <w:noProof/>
            <w:webHidden/>
            <w:sz w:val="22"/>
            <w:szCs w:val="22"/>
          </w:rPr>
          <w:fldChar w:fldCharType="end"/>
        </w:r>
      </w:hyperlink>
    </w:p>
    <w:p w14:paraId="2051D4BF" w14:textId="330BEAA7"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31" w:history="1">
        <w:r w:rsidR="00CA7581" w:rsidRPr="00CA7581">
          <w:rPr>
            <w:rStyle w:val="Hipervnculo"/>
            <w:rFonts w:ascii="Arial" w:hAnsi="Arial" w:cs="Arial"/>
            <w:bCs/>
            <w:noProof/>
            <w:sz w:val="22"/>
            <w:szCs w:val="22"/>
          </w:rPr>
          <w:t>3.2.3.1</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TIEMPO DE RESPUESTA</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_Toc207387731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8</w:t>
        </w:r>
        <w:r w:rsidR="00F55BFB" w:rsidRPr="00CA7581">
          <w:rPr>
            <w:rFonts w:ascii="Arial" w:hAnsi="Arial" w:cs="Arial"/>
            <w:bCs/>
            <w:noProof/>
            <w:webHidden/>
            <w:sz w:val="22"/>
            <w:szCs w:val="22"/>
          </w:rPr>
          <w:fldChar w:fldCharType="end"/>
        </w:r>
      </w:hyperlink>
    </w:p>
    <w:p w14:paraId="7E5B562F" w14:textId="74575CED"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32" w:history="1">
        <w:r w:rsidR="00CA7581" w:rsidRPr="00CA7581">
          <w:rPr>
            <w:rStyle w:val="Hipervnculo"/>
            <w:rFonts w:ascii="Arial" w:hAnsi="Arial" w:cs="Arial"/>
            <w:bCs/>
            <w:noProof/>
            <w:sz w:val="22"/>
            <w:szCs w:val="22"/>
          </w:rPr>
          <w:t>3.2.3.2</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CAPACIDAD DE PROCESAMIENTO</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_Toc207387732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8</w:t>
        </w:r>
        <w:r w:rsidR="00F55BFB" w:rsidRPr="00CA7581">
          <w:rPr>
            <w:rFonts w:ascii="Arial" w:hAnsi="Arial" w:cs="Arial"/>
            <w:bCs/>
            <w:noProof/>
            <w:webHidden/>
            <w:sz w:val="22"/>
            <w:szCs w:val="22"/>
          </w:rPr>
          <w:fldChar w:fldCharType="end"/>
        </w:r>
      </w:hyperlink>
    </w:p>
    <w:p w14:paraId="11064F20" w14:textId="233DBFEC"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33" w:history="1">
        <w:r w:rsidR="00CA7581" w:rsidRPr="00CA7581">
          <w:rPr>
            <w:rStyle w:val="Hipervnculo"/>
            <w:rFonts w:ascii="Arial" w:hAnsi="Arial" w:cs="Arial"/>
            <w:bCs/>
            <w:noProof/>
            <w:sz w:val="22"/>
            <w:szCs w:val="22"/>
          </w:rPr>
          <w:t>3.2.3.3</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RESTRICCIONES Y DEPENDENCIAS TEMPORALES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_Toc207387733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8</w:t>
        </w:r>
        <w:r w:rsidR="00F55BFB" w:rsidRPr="00CA7581">
          <w:rPr>
            <w:rFonts w:ascii="Arial" w:hAnsi="Arial" w:cs="Arial"/>
            <w:bCs/>
            <w:noProof/>
            <w:webHidden/>
            <w:sz w:val="22"/>
            <w:szCs w:val="22"/>
          </w:rPr>
          <w:fldChar w:fldCharType="end"/>
        </w:r>
      </w:hyperlink>
    </w:p>
    <w:p w14:paraId="3A163074" w14:textId="0C026CD2" w:rsidR="00F55BFB" w:rsidRPr="00CA7581" w:rsidRDefault="00D95A52">
      <w:pPr>
        <w:pStyle w:val="TDC3"/>
        <w:tabs>
          <w:tab w:val="left" w:pos="1200"/>
          <w:tab w:val="right" w:leader="dot" w:pos="8830"/>
        </w:tabs>
        <w:rPr>
          <w:rFonts w:ascii="Arial" w:hAnsi="Arial" w:cs="Arial"/>
          <w:bCs/>
          <w:i w:val="0"/>
          <w:noProof/>
          <w:snapToGrid/>
          <w:color w:val="auto"/>
          <w:sz w:val="22"/>
          <w:szCs w:val="22"/>
          <w:lang w:val="es-ES"/>
        </w:rPr>
      </w:pPr>
      <w:hyperlink w:anchor="_Toc207387734" w:history="1">
        <w:r w:rsidR="00CA7581" w:rsidRPr="00CA7581">
          <w:rPr>
            <w:rStyle w:val="Hipervnculo"/>
            <w:rFonts w:ascii="Arial" w:hAnsi="Arial" w:cs="Arial"/>
            <w:bCs/>
            <w:noProof/>
            <w:sz w:val="22"/>
            <w:szCs w:val="22"/>
          </w:rPr>
          <w:t>3.2.4</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rPr>
          <w:t>TIPOS DE DATOS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_Toc207387734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9</w:t>
        </w:r>
        <w:r w:rsidR="00F55BFB" w:rsidRPr="00CA7581">
          <w:rPr>
            <w:rFonts w:ascii="Arial" w:hAnsi="Arial" w:cs="Arial"/>
            <w:bCs/>
            <w:noProof/>
            <w:webHidden/>
            <w:sz w:val="22"/>
            <w:szCs w:val="22"/>
          </w:rPr>
          <w:fldChar w:fldCharType="end"/>
        </w:r>
      </w:hyperlink>
    </w:p>
    <w:p w14:paraId="004DA3F7" w14:textId="29BB5B32" w:rsidR="00F55BFB" w:rsidRPr="00CA7581" w:rsidRDefault="00D95A52">
      <w:pPr>
        <w:pStyle w:val="TDC3"/>
        <w:tabs>
          <w:tab w:val="left" w:pos="1200"/>
          <w:tab w:val="right" w:leader="dot" w:pos="8830"/>
        </w:tabs>
        <w:rPr>
          <w:rFonts w:ascii="Arial" w:hAnsi="Arial" w:cs="Arial"/>
          <w:bCs/>
          <w:i w:val="0"/>
          <w:noProof/>
          <w:snapToGrid/>
          <w:color w:val="auto"/>
          <w:sz w:val="22"/>
          <w:szCs w:val="22"/>
          <w:lang w:val="es-ES"/>
        </w:rPr>
      </w:pPr>
      <w:hyperlink w:anchor="_Toc207387735" w:history="1">
        <w:r w:rsidR="00CA7581" w:rsidRPr="00CA7581">
          <w:rPr>
            <w:rStyle w:val="Hipervnculo"/>
            <w:rFonts w:ascii="Arial" w:hAnsi="Arial" w:cs="Arial"/>
            <w:bCs/>
            <w:noProof/>
            <w:sz w:val="22"/>
            <w:szCs w:val="22"/>
          </w:rPr>
          <w:t>3.2.5</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rPr>
          <w:t>REQUERIMIENTOS DE INTERFACES EXTERNAS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_Toc207387735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9</w:t>
        </w:r>
        <w:r w:rsidR="00F55BFB" w:rsidRPr="00CA7581">
          <w:rPr>
            <w:rFonts w:ascii="Arial" w:hAnsi="Arial" w:cs="Arial"/>
            <w:bCs/>
            <w:noProof/>
            <w:webHidden/>
            <w:sz w:val="22"/>
            <w:szCs w:val="22"/>
          </w:rPr>
          <w:fldChar w:fldCharType="end"/>
        </w:r>
      </w:hyperlink>
    </w:p>
    <w:p w14:paraId="3D97FBB2" w14:textId="2F2F65EB"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36" w:history="1">
        <w:r w:rsidR="00CA7581" w:rsidRPr="00CA7581">
          <w:rPr>
            <w:rStyle w:val="Hipervnculo"/>
            <w:rFonts w:ascii="Arial" w:hAnsi="Arial" w:cs="Arial"/>
            <w:bCs/>
            <w:noProof/>
            <w:sz w:val="22"/>
            <w:szCs w:val="22"/>
          </w:rPr>
          <w:t>3.2.5.1</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INTERFACES DE USUARIO</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_Toc207387736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9</w:t>
        </w:r>
        <w:r w:rsidR="00F55BFB" w:rsidRPr="00CA7581">
          <w:rPr>
            <w:rFonts w:ascii="Arial" w:hAnsi="Arial" w:cs="Arial"/>
            <w:bCs/>
            <w:noProof/>
            <w:webHidden/>
            <w:sz w:val="22"/>
            <w:szCs w:val="22"/>
          </w:rPr>
          <w:fldChar w:fldCharType="end"/>
        </w:r>
      </w:hyperlink>
    </w:p>
    <w:p w14:paraId="0A9FA1A7" w14:textId="66B1692D"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37" w:history="1">
        <w:r w:rsidR="00CA7581" w:rsidRPr="00CA7581">
          <w:rPr>
            <w:rStyle w:val="Hipervnculo"/>
            <w:rFonts w:ascii="Arial" w:hAnsi="Arial" w:cs="Arial"/>
            <w:bCs/>
            <w:noProof/>
            <w:sz w:val="22"/>
            <w:szCs w:val="22"/>
          </w:rPr>
          <w:t>3.2.5.2</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INTERFACES HARDWARE</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_Toc207387737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9</w:t>
        </w:r>
        <w:r w:rsidR="00F55BFB" w:rsidRPr="00CA7581">
          <w:rPr>
            <w:rFonts w:ascii="Arial" w:hAnsi="Arial" w:cs="Arial"/>
            <w:bCs/>
            <w:noProof/>
            <w:webHidden/>
            <w:sz w:val="22"/>
            <w:szCs w:val="22"/>
          </w:rPr>
          <w:fldChar w:fldCharType="end"/>
        </w:r>
      </w:hyperlink>
    </w:p>
    <w:p w14:paraId="29093832" w14:textId="0AEECD00"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38" w:history="1">
        <w:r w:rsidR="00CA7581" w:rsidRPr="00CA7581">
          <w:rPr>
            <w:rStyle w:val="Hipervnculo"/>
            <w:rFonts w:ascii="Arial" w:hAnsi="Arial" w:cs="Arial"/>
            <w:bCs/>
            <w:noProof/>
            <w:sz w:val="22"/>
            <w:szCs w:val="22"/>
          </w:rPr>
          <w:t>3.2.5.3</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INTERFACES SOFTWARE</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_Toc207387738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9</w:t>
        </w:r>
        <w:r w:rsidR="00F55BFB" w:rsidRPr="00CA7581">
          <w:rPr>
            <w:rFonts w:ascii="Arial" w:hAnsi="Arial" w:cs="Arial"/>
            <w:bCs/>
            <w:noProof/>
            <w:webHidden/>
            <w:sz w:val="22"/>
            <w:szCs w:val="22"/>
          </w:rPr>
          <w:fldChar w:fldCharType="end"/>
        </w:r>
      </w:hyperlink>
    </w:p>
    <w:p w14:paraId="61BD964D" w14:textId="634D64E0" w:rsidR="00F55BFB" w:rsidRPr="00CA7581" w:rsidRDefault="00D95A52">
      <w:pPr>
        <w:pStyle w:val="TDC3"/>
        <w:tabs>
          <w:tab w:val="left" w:pos="1200"/>
          <w:tab w:val="right" w:leader="dot" w:pos="8830"/>
        </w:tabs>
        <w:rPr>
          <w:rFonts w:ascii="Arial" w:hAnsi="Arial" w:cs="Arial"/>
          <w:bCs/>
          <w:i w:val="0"/>
          <w:noProof/>
          <w:snapToGrid/>
          <w:color w:val="auto"/>
          <w:sz w:val="22"/>
          <w:szCs w:val="22"/>
          <w:lang w:val="es-ES"/>
        </w:rPr>
      </w:pPr>
      <w:hyperlink w:anchor="_Toc207387739" w:history="1">
        <w:r w:rsidR="00CA7581" w:rsidRPr="00CA7581">
          <w:rPr>
            <w:rStyle w:val="Hipervnculo"/>
            <w:rFonts w:ascii="Arial" w:hAnsi="Arial" w:cs="Arial"/>
            <w:bCs/>
            <w:noProof/>
            <w:sz w:val="22"/>
            <w:szCs w:val="22"/>
            <w:lang w:val="es-CL"/>
          </w:rPr>
          <w:t>3.2.6</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lang w:val="es-CL"/>
          </w:rPr>
          <w:t>PRECISIÓN</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_Toc207387739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9</w:t>
        </w:r>
        <w:r w:rsidR="00F55BFB" w:rsidRPr="00CA7581">
          <w:rPr>
            <w:rFonts w:ascii="Arial" w:hAnsi="Arial" w:cs="Arial"/>
            <w:bCs/>
            <w:noProof/>
            <w:webHidden/>
            <w:sz w:val="22"/>
            <w:szCs w:val="22"/>
          </w:rPr>
          <w:fldChar w:fldCharType="end"/>
        </w:r>
      </w:hyperlink>
    </w:p>
    <w:p w14:paraId="413BF465" w14:textId="6FC5E956" w:rsidR="00F55BFB" w:rsidRPr="00CA7581" w:rsidRDefault="00D95A52">
      <w:pPr>
        <w:pStyle w:val="TDC3"/>
        <w:tabs>
          <w:tab w:val="left" w:pos="1200"/>
          <w:tab w:val="right" w:leader="dot" w:pos="8830"/>
        </w:tabs>
        <w:rPr>
          <w:rFonts w:ascii="Arial" w:hAnsi="Arial" w:cs="Arial"/>
          <w:bCs/>
          <w:i w:val="0"/>
          <w:noProof/>
          <w:snapToGrid/>
          <w:color w:val="auto"/>
          <w:sz w:val="22"/>
          <w:szCs w:val="22"/>
          <w:lang w:val="es-ES"/>
        </w:rPr>
      </w:pPr>
      <w:hyperlink w:anchor="_Toc207387740" w:history="1">
        <w:r w:rsidR="00CA7581" w:rsidRPr="00CA7581">
          <w:rPr>
            <w:rStyle w:val="Hipervnculo"/>
            <w:rFonts w:ascii="Arial" w:hAnsi="Arial" w:cs="Arial"/>
            <w:bCs/>
            <w:noProof/>
            <w:sz w:val="22"/>
            <w:szCs w:val="22"/>
            <w:lang w:val="es-CL"/>
          </w:rPr>
          <w:t>3.2.7</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lang w:val="es-CL"/>
          </w:rPr>
          <w:t>CUMPLIMIENTO CON ESTÁNDARES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_Toc207387740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9</w:t>
        </w:r>
        <w:r w:rsidR="00F55BFB" w:rsidRPr="00CA7581">
          <w:rPr>
            <w:rFonts w:ascii="Arial" w:hAnsi="Arial" w:cs="Arial"/>
            <w:bCs/>
            <w:noProof/>
            <w:webHidden/>
            <w:sz w:val="22"/>
            <w:szCs w:val="22"/>
          </w:rPr>
          <w:fldChar w:fldCharType="end"/>
        </w:r>
      </w:hyperlink>
    </w:p>
    <w:p w14:paraId="341B9A2A" w14:textId="33BC077F" w:rsidR="00F55BFB" w:rsidRPr="00CA7581" w:rsidRDefault="00D95A52">
      <w:pPr>
        <w:pStyle w:val="TDC3"/>
        <w:tabs>
          <w:tab w:val="left" w:pos="1200"/>
          <w:tab w:val="right" w:leader="dot" w:pos="8830"/>
        </w:tabs>
        <w:rPr>
          <w:rFonts w:ascii="Arial" w:hAnsi="Arial" w:cs="Arial"/>
          <w:bCs/>
          <w:i w:val="0"/>
          <w:noProof/>
          <w:snapToGrid/>
          <w:color w:val="auto"/>
          <w:sz w:val="22"/>
          <w:szCs w:val="22"/>
          <w:lang w:val="es-ES"/>
        </w:rPr>
      </w:pPr>
      <w:hyperlink w:anchor="_Toc207387741" w:history="1">
        <w:r w:rsidR="00CA7581" w:rsidRPr="00CA7581">
          <w:rPr>
            <w:rStyle w:val="Hipervnculo"/>
            <w:rFonts w:ascii="Arial" w:hAnsi="Arial" w:cs="Arial"/>
            <w:bCs/>
            <w:noProof/>
            <w:sz w:val="22"/>
            <w:szCs w:val="22"/>
          </w:rPr>
          <w:t>3.2.8</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rPr>
          <w:t>ATRIBUTOS DE CALIDAD DE SOFTWARE.</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_Toc207387741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9</w:t>
        </w:r>
        <w:r w:rsidR="00F55BFB" w:rsidRPr="00CA7581">
          <w:rPr>
            <w:rFonts w:ascii="Arial" w:hAnsi="Arial" w:cs="Arial"/>
            <w:bCs/>
            <w:noProof/>
            <w:webHidden/>
            <w:sz w:val="22"/>
            <w:szCs w:val="22"/>
          </w:rPr>
          <w:fldChar w:fldCharType="end"/>
        </w:r>
      </w:hyperlink>
    </w:p>
    <w:p w14:paraId="21F5FE13" w14:textId="553CC836" w:rsidR="00F55BFB" w:rsidRPr="00CA7581" w:rsidRDefault="00D95A52">
      <w:pPr>
        <w:pStyle w:val="TDC3"/>
        <w:tabs>
          <w:tab w:val="left" w:pos="1200"/>
          <w:tab w:val="right" w:leader="dot" w:pos="8830"/>
        </w:tabs>
        <w:rPr>
          <w:rFonts w:ascii="Arial" w:hAnsi="Arial" w:cs="Arial"/>
          <w:bCs/>
          <w:i w:val="0"/>
          <w:noProof/>
          <w:snapToGrid/>
          <w:color w:val="auto"/>
          <w:sz w:val="22"/>
          <w:szCs w:val="22"/>
          <w:lang w:val="es-ES"/>
        </w:rPr>
      </w:pPr>
      <w:hyperlink w:anchor="_Toc207387742" w:history="1">
        <w:r w:rsidR="00CA7581" w:rsidRPr="00CA7581">
          <w:rPr>
            <w:rStyle w:val="Hipervnculo"/>
            <w:rFonts w:ascii="Arial" w:hAnsi="Arial" w:cs="Arial"/>
            <w:bCs/>
            <w:noProof/>
            <w:sz w:val="22"/>
            <w:szCs w:val="22"/>
          </w:rPr>
          <w:t>3.2.9</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rPr>
          <w:t>HERRAMIENTAS PARA EL DESARROLLO DE LA APLICACIÓN</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_Toc207387742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10</w:t>
        </w:r>
        <w:r w:rsidR="00F55BFB" w:rsidRPr="00CA7581">
          <w:rPr>
            <w:rFonts w:ascii="Arial" w:hAnsi="Arial" w:cs="Arial"/>
            <w:bCs/>
            <w:noProof/>
            <w:webHidden/>
            <w:sz w:val="22"/>
            <w:szCs w:val="22"/>
          </w:rPr>
          <w:fldChar w:fldCharType="end"/>
        </w:r>
      </w:hyperlink>
    </w:p>
    <w:p w14:paraId="7520D6F2" w14:textId="0693210A" w:rsidR="00F55BFB" w:rsidRPr="00CA7581" w:rsidRDefault="00D95A52">
      <w:pPr>
        <w:pStyle w:val="TDC3"/>
        <w:tabs>
          <w:tab w:val="left" w:pos="1440"/>
          <w:tab w:val="right" w:leader="dot" w:pos="8830"/>
        </w:tabs>
        <w:rPr>
          <w:rFonts w:ascii="Arial" w:hAnsi="Arial" w:cs="Arial"/>
          <w:bCs/>
          <w:i w:val="0"/>
          <w:noProof/>
          <w:snapToGrid/>
          <w:color w:val="auto"/>
          <w:sz w:val="22"/>
          <w:szCs w:val="22"/>
          <w:lang w:val="es-ES"/>
        </w:rPr>
      </w:pPr>
      <w:hyperlink w:anchor="_Toc207387743" w:history="1">
        <w:r w:rsidR="00CA7581" w:rsidRPr="00CA7581">
          <w:rPr>
            <w:rStyle w:val="Hipervnculo"/>
            <w:rFonts w:ascii="Arial" w:hAnsi="Arial" w:cs="Arial"/>
            <w:bCs/>
            <w:noProof/>
            <w:sz w:val="22"/>
            <w:szCs w:val="22"/>
          </w:rPr>
          <w:t>3.2.10</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rPr>
          <w:t>HARDWARE</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_Toc207387743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10</w:t>
        </w:r>
        <w:r w:rsidR="00F55BFB" w:rsidRPr="00CA7581">
          <w:rPr>
            <w:rFonts w:ascii="Arial" w:hAnsi="Arial" w:cs="Arial"/>
            <w:bCs/>
            <w:noProof/>
            <w:webHidden/>
            <w:sz w:val="22"/>
            <w:szCs w:val="22"/>
          </w:rPr>
          <w:fldChar w:fldCharType="end"/>
        </w:r>
      </w:hyperlink>
    </w:p>
    <w:p w14:paraId="07E2FD06" w14:textId="4935EBE9" w:rsidR="00F55BFB" w:rsidRPr="00CA7581" w:rsidRDefault="00D95A52">
      <w:pPr>
        <w:pStyle w:val="TDC3"/>
        <w:tabs>
          <w:tab w:val="left" w:pos="1440"/>
          <w:tab w:val="right" w:leader="dot" w:pos="8830"/>
        </w:tabs>
        <w:rPr>
          <w:rFonts w:ascii="Arial" w:hAnsi="Arial" w:cs="Arial"/>
          <w:bCs/>
          <w:i w:val="0"/>
          <w:noProof/>
          <w:snapToGrid/>
          <w:color w:val="auto"/>
          <w:sz w:val="22"/>
          <w:szCs w:val="22"/>
          <w:lang w:val="es-ES"/>
        </w:rPr>
      </w:pPr>
      <w:hyperlink w:anchor="_Toc207387744" w:history="1">
        <w:r w:rsidR="00CA7581" w:rsidRPr="00CA7581">
          <w:rPr>
            <w:rStyle w:val="Hipervnculo"/>
            <w:rFonts w:ascii="Arial" w:hAnsi="Arial" w:cs="Arial"/>
            <w:bCs/>
            <w:noProof/>
            <w:sz w:val="22"/>
            <w:szCs w:val="22"/>
          </w:rPr>
          <w:t>3.2.11</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rPr>
          <w:t>SOFTWARE</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_Toc207387744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10</w:t>
        </w:r>
        <w:r w:rsidR="00F55BFB" w:rsidRPr="00CA7581">
          <w:rPr>
            <w:rFonts w:ascii="Arial" w:hAnsi="Arial" w:cs="Arial"/>
            <w:bCs/>
            <w:noProof/>
            <w:webHidden/>
            <w:sz w:val="22"/>
            <w:szCs w:val="22"/>
          </w:rPr>
          <w:fldChar w:fldCharType="end"/>
        </w:r>
      </w:hyperlink>
    </w:p>
    <w:p w14:paraId="2A119371" w14:textId="09A76027" w:rsidR="00F55BFB" w:rsidRPr="00CA7581" w:rsidRDefault="00D95A52">
      <w:pPr>
        <w:pStyle w:val="TDC3"/>
        <w:tabs>
          <w:tab w:val="left" w:pos="1440"/>
          <w:tab w:val="right" w:leader="dot" w:pos="8830"/>
        </w:tabs>
        <w:rPr>
          <w:rFonts w:ascii="Arial" w:hAnsi="Arial" w:cs="Arial"/>
          <w:bCs/>
          <w:i w:val="0"/>
          <w:noProof/>
          <w:snapToGrid/>
          <w:color w:val="auto"/>
          <w:sz w:val="22"/>
          <w:szCs w:val="22"/>
          <w:lang w:val="es-ES"/>
        </w:rPr>
      </w:pPr>
      <w:hyperlink w:anchor="_Toc207387745" w:history="1">
        <w:r w:rsidR="00CA7581" w:rsidRPr="00CA7581">
          <w:rPr>
            <w:rStyle w:val="Hipervnculo"/>
            <w:rFonts w:ascii="Arial" w:hAnsi="Arial" w:cs="Arial"/>
            <w:bCs/>
            <w:noProof/>
            <w:sz w:val="22"/>
            <w:szCs w:val="22"/>
          </w:rPr>
          <w:t>3.2.12</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rPr>
          <w:t>ADAPTABILIDAD</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_Toc207387745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10</w:t>
        </w:r>
        <w:r w:rsidR="00F55BFB" w:rsidRPr="00CA7581">
          <w:rPr>
            <w:rFonts w:ascii="Arial" w:hAnsi="Arial" w:cs="Arial"/>
            <w:bCs/>
            <w:noProof/>
            <w:webHidden/>
            <w:sz w:val="22"/>
            <w:szCs w:val="22"/>
          </w:rPr>
          <w:fldChar w:fldCharType="end"/>
        </w:r>
      </w:hyperlink>
    </w:p>
    <w:p w14:paraId="7F521BBB" w14:textId="590E8D13"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46" w:history="1">
        <w:r w:rsidR="00CA7581" w:rsidRPr="00CA7581">
          <w:rPr>
            <w:rStyle w:val="Hipervnculo"/>
            <w:rFonts w:ascii="Arial" w:hAnsi="Arial" w:cs="Arial"/>
            <w:bCs/>
            <w:noProof/>
            <w:sz w:val="22"/>
            <w:szCs w:val="22"/>
          </w:rPr>
          <w:t>3.2.12.1</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CAPACIDAD DE INSTALACIÓN</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_Toc207387746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10</w:t>
        </w:r>
        <w:r w:rsidR="00F55BFB" w:rsidRPr="00CA7581">
          <w:rPr>
            <w:rFonts w:ascii="Arial" w:hAnsi="Arial" w:cs="Arial"/>
            <w:bCs/>
            <w:noProof/>
            <w:webHidden/>
            <w:sz w:val="22"/>
            <w:szCs w:val="22"/>
          </w:rPr>
          <w:fldChar w:fldCharType="end"/>
        </w:r>
      </w:hyperlink>
    </w:p>
    <w:p w14:paraId="0BFED24B" w14:textId="2B988434"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47" w:history="1">
        <w:r w:rsidR="00CA7581" w:rsidRPr="00CA7581">
          <w:rPr>
            <w:rStyle w:val="Hipervnculo"/>
            <w:rFonts w:ascii="Arial" w:hAnsi="Arial" w:cs="Arial"/>
            <w:bCs/>
            <w:noProof/>
            <w:sz w:val="22"/>
            <w:szCs w:val="22"/>
          </w:rPr>
          <w:t>3.2.12.2</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CONFORMIDAD CON LAS ESPECIFICACIONES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_Toc207387747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10</w:t>
        </w:r>
        <w:r w:rsidR="00F55BFB" w:rsidRPr="00CA7581">
          <w:rPr>
            <w:rFonts w:ascii="Arial" w:hAnsi="Arial" w:cs="Arial"/>
            <w:bCs/>
            <w:noProof/>
            <w:webHidden/>
            <w:sz w:val="22"/>
            <w:szCs w:val="22"/>
          </w:rPr>
          <w:fldChar w:fldCharType="end"/>
        </w:r>
      </w:hyperlink>
    </w:p>
    <w:p w14:paraId="49D63660" w14:textId="4FC01B65"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48" w:history="1">
        <w:r w:rsidR="00CA7581" w:rsidRPr="00CA7581">
          <w:rPr>
            <w:rStyle w:val="Hipervnculo"/>
            <w:rFonts w:ascii="Arial" w:hAnsi="Arial" w:cs="Arial"/>
            <w:bCs/>
            <w:noProof/>
            <w:sz w:val="22"/>
            <w:szCs w:val="22"/>
          </w:rPr>
          <w:t>3.2.12.3</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SUSTITUTIBILIDAD</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_Toc207387748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10</w:t>
        </w:r>
        <w:r w:rsidR="00F55BFB" w:rsidRPr="00CA7581">
          <w:rPr>
            <w:rFonts w:ascii="Arial" w:hAnsi="Arial" w:cs="Arial"/>
            <w:bCs/>
            <w:noProof/>
            <w:webHidden/>
            <w:sz w:val="22"/>
            <w:szCs w:val="22"/>
          </w:rPr>
          <w:fldChar w:fldCharType="end"/>
        </w:r>
      </w:hyperlink>
    </w:p>
    <w:p w14:paraId="39F0E461" w14:textId="555D1C04"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49" w:history="1">
        <w:r w:rsidR="00CA7581" w:rsidRPr="00CA7581">
          <w:rPr>
            <w:rStyle w:val="Hipervnculo"/>
            <w:rFonts w:ascii="Arial" w:hAnsi="Arial" w:cs="Arial"/>
            <w:bCs/>
            <w:noProof/>
            <w:sz w:val="22"/>
            <w:szCs w:val="22"/>
            <w:lang w:val="es-CL"/>
          </w:rPr>
          <w:t>3.2.12.4</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lang w:val="es-CL"/>
          </w:rPr>
          <w:t>INTEROPERABILIDAD</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_Toc207387749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10</w:t>
        </w:r>
        <w:r w:rsidR="00F55BFB" w:rsidRPr="00CA7581">
          <w:rPr>
            <w:rFonts w:ascii="Arial" w:hAnsi="Arial" w:cs="Arial"/>
            <w:bCs/>
            <w:noProof/>
            <w:webHidden/>
            <w:sz w:val="22"/>
            <w:szCs w:val="22"/>
          </w:rPr>
          <w:fldChar w:fldCharType="end"/>
        </w:r>
      </w:hyperlink>
    </w:p>
    <w:p w14:paraId="69763F78" w14:textId="52AB7E8A"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50" w:history="1">
        <w:r w:rsidR="00CA7581" w:rsidRPr="00CA7581">
          <w:rPr>
            <w:rStyle w:val="Hipervnculo"/>
            <w:rFonts w:ascii="Arial" w:hAnsi="Arial" w:cs="Arial"/>
            <w:bCs/>
            <w:noProof/>
            <w:sz w:val="22"/>
            <w:szCs w:val="22"/>
            <w:lang w:val="es-CL"/>
          </w:rPr>
          <w:t>3.2.12.5</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lang w:val="es-CL"/>
          </w:rPr>
          <w:t>COMPATIBILIDAD</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_Toc207387750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10</w:t>
        </w:r>
        <w:r w:rsidR="00F55BFB" w:rsidRPr="00CA7581">
          <w:rPr>
            <w:rFonts w:ascii="Arial" w:hAnsi="Arial" w:cs="Arial"/>
            <w:bCs/>
            <w:noProof/>
            <w:webHidden/>
            <w:sz w:val="22"/>
            <w:szCs w:val="22"/>
          </w:rPr>
          <w:fldChar w:fldCharType="end"/>
        </w:r>
      </w:hyperlink>
    </w:p>
    <w:p w14:paraId="786DBD73" w14:textId="4146AC65"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51" w:history="1">
        <w:r w:rsidR="00CA7581" w:rsidRPr="00CA7581">
          <w:rPr>
            <w:rStyle w:val="Hipervnculo"/>
            <w:rFonts w:ascii="Arial" w:hAnsi="Arial" w:cs="Arial"/>
            <w:bCs/>
            <w:noProof/>
            <w:sz w:val="22"/>
            <w:szCs w:val="22"/>
            <w:lang w:val="es-CL"/>
          </w:rPr>
          <w:t>3.2.12.6</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lang w:val="es-CL"/>
          </w:rPr>
          <w:t>PORTABILIDAD</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_Toc207387751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11</w:t>
        </w:r>
        <w:r w:rsidR="00F55BFB" w:rsidRPr="00CA7581">
          <w:rPr>
            <w:rFonts w:ascii="Arial" w:hAnsi="Arial" w:cs="Arial"/>
            <w:bCs/>
            <w:noProof/>
            <w:webHidden/>
            <w:sz w:val="22"/>
            <w:szCs w:val="22"/>
          </w:rPr>
          <w:fldChar w:fldCharType="end"/>
        </w:r>
      </w:hyperlink>
    </w:p>
    <w:p w14:paraId="2509E355" w14:textId="5E7D320A" w:rsidR="00F55BFB" w:rsidRPr="00CA7581" w:rsidRDefault="00D95A52">
      <w:pPr>
        <w:pStyle w:val="TDC3"/>
        <w:tabs>
          <w:tab w:val="left" w:pos="1440"/>
          <w:tab w:val="right" w:leader="dot" w:pos="8830"/>
        </w:tabs>
        <w:rPr>
          <w:rFonts w:ascii="Arial" w:hAnsi="Arial" w:cs="Arial"/>
          <w:bCs/>
          <w:i w:val="0"/>
          <w:noProof/>
          <w:snapToGrid/>
          <w:color w:val="auto"/>
          <w:sz w:val="22"/>
          <w:szCs w:val="22"/>
          <w:lang w:val="es-ES"/>
        </w:rPr>
      </w:pPr>
      <w:hyperlink w:anchor="_Toc207387752" w:history="1">
        <w:r w:rsidR="00CA7581" w:rsidRPr="00CA7581">
          <w:rPr>
            <w:rStyle w:val="Hipervnculo"/>
            <w:rFonts w:ascii="Arial" w:hAnsi="Arial" w:cs="Arial"/>
            <w:bCs/>
            <w:noProof/>
            <w:sz w:val="22"/>
            <w:szCs w:val="22"/>
            <w:lang w:val="es-CL"/>
          </w:rPr>
          <w:t>3.2.13</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lang w:val="es-CL"/>
          </w:rPr>
          <w:t>PREVIO A LA OPERACIÓN</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_Toc207387752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11</w:t>
        </w:r>
        <w:r w:rsidR="00F55BFB" w:rsidRPr="00CA7581">
          <w:rPr>
            <w:rFonts w:ascii="Arial" w:hAnsi="Arial" w:cs="Arial"/>
            <w:bCs/>
            <w:noProof/>
            <w:webHidden/>
            <w:sz w:val="22"/>
            <w:szCs w:val="22"/>
          </w:rPr>
          <w:fldChar w:fldCharType="end"/>
        </w:r>
      </w:hyperlink>
    </w:p>
    <w:p w14:paraId="076305C8" w14:textId="673DE9C3"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53" w:history="1">
        <w:r w:rsidR="00CA7581" w:rsidRPr="00CA7581">
          <w:rPr>
            <w:rStyle w:val="Hipervnculo"/>
            <w:rFonts w:ascii="Arial" w:hAnsi="Arial" w:cs="Arial"/>
            <w:bCs/>
            <w:noProof/>
            <w:sz w:val="22"/>
            <w:szCs w:val="22"/>
          </w:rPr>
          <w:t>3.2.13.1</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ENTREGA MATERIALES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_Toc207387753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11</w:t>
        </w:r>
        <w:r w:rsidR="00F55BFB" w:rsidRPr="00CA7581">
          <w:rPr>
            <w:rFonts w:ascii="Arial" w:hAnsi="Arial" w:cs="Arial"/>
            <w:bCs/>
            <w:noProof/>
            <w:webHidden/>
            <w:sz w:val="22"/>
            <w:szCs w:val="22"/>
          </w:rPr>
          <w:fldChar w:fldCharType="end"/>
        </w:r>
      </w:hyperlink>
    </w:p>
    <w:p w14:paraId="7CE16B39" w14:textId="41D31A2C"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54" w:history="1">
        <w:r w:rsidR="00CA7581" w:rsidRPr="00CA7581">
          <w:rPr>
            <w:rStyle w:val="Hipervnculo"/>
            <w:rFonts w:ascii="Arial" w:hAnsi="Arial" w:cs="Arial"/>
            <w:bCs/>
            <w:noProof/>
            <w:sz w:val="22"/>
            <w:szCs w:val="22"/>
          </w:rPr>
          <w:t>3.2.13.2</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INSTALACIÓN</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_Toc207387754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11</w:t>
        </w:r>
        <w:r w:rsidR="00F55BFB" w:rsidRPr="00CA7581">
          <w:rPr>
            <w:rFonts w:ascii="Arial" w:hAnsi="Arial" w:cs="Arial"/>
            <w:bCs/>
            <w:noProof/>
            <w:webHidden/>
            <w:sz w:val="22"/>
            <w:szCs w:val="22"/>
          </w:rPr>
          <w:fldChar w:fldCharType="end"/>
        </w:r>
      </w:hyperlink>
    </w:p>
    <w:p w14:paraId="6EDB51EE" w14:textId="52E1E541"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55" w:history="1">
        <w:r w:rsidR="00CA7581" w:rsidRPr="00CA7581">
          <w:rPr>
            <w:rStyle w:val="Hipervnculo"/>
            <w:rFonts w:ascii="Arial" w:hAnsi="Arial" w:cs="Arial"/>
            <w:bCs/>
            <w:noProof/>
            <w:sz w:val="22"/>
            <w:szCs w:val="22"/>
          </w:rPr>
          <w:t>3.2.13.3</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CONFIGURACIÓN</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_Toc207387755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11</w:t>
        </w:r>
        <w:r w:rsidR="00F55BFB" w:rsidRPr="00CA7581">
          <w:rPr>
            <w:rFonts w:ascii="Arial" w:hAnsi="Arial" w:cs="Arial"/>
            <w:bCs/>
            <w:noProof/>
            <w:webHidden/>
            <w:sz w:val="22"/>
            <w:szCs w:val="22"/>
          </w:rPr>
          <w:fldChar w:fldCharType="end"/>
        </w:r>
      </w:hyperlink>
    </w:p>
    <w:p w14:paraId="6EE30AC6" w14:textId="2557BEBA" w:rsidR="00F55BFB" w:rsidRPr="00CA7581" w:rsidRDefault="00D95A52">
      <w:pPr>
        <w:pStyle w:val="TDC3"/>
        <w:tabs>
          <w:tab w:val="left" w:pos="1440"/>
          <w:tab w:val="right" w:leader="dot" w:pos="8830"/>
        </w:tabs>
        <w:rPr>
          <w:rFonts w:ascii="Arial" w:hAnsi="Arial" w:cs="Arial"/>
          <w:bCs/>
          <w:i w:val="0"/>
          <w:noProof/>
          <w:snapToGrid/>
          <w:color w:val="auto"/>
          <w:sz w:val="22"/>
          <w:szCs w:val="22"/>
          <w:lang w:val="es-ES"/>
        </w:rPr>
      </w:pPr>
      <w:hyperlink w:anchor="_Toc207387756" w:history="1">
        <w:r w:rsidR="00CA7581" w:rsidRPr="00CA7581">
          <w:rPr>
            <w:rStyle w:val="Hipervnculo"/>
            <w:rFonts w:ascii="Arial" w:hAnsi="Arial" w:cs="Arial"/>
            <w:bCs/>
            <w:noProof/>
            <w:sz w:val="22"/>
            <w:szCs w:val="22"/>
            <w:lang w:val="es-CL"/>
          </w:rPr>
          <w:t>3.2.14</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lang w:val="es-CL"/>
          </w:rPr>
          <w:t>FACILIDAD DE MANTENIMIENTO</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_Toc207387756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11</w:t>
        </w:r>
        <w:r w:rsidR="00F55BFB" w:rsidRPr="00CA7581">
          <w:rPr>
            <w:rFonts w:ascii="Arial" w:hAnsi="Arial" w:cs="Arial"/>
            <w:bCs/>
            <w:noProof/>
            <w:webHidden/>
            <w:sz w:val="22"/>
            <w:szCs w:val="22"/>
          </w:rPr>
          <w:fldChar w:fldCharType="end"/>
        </w:r>
      </w:hyperlink>
    </w:p>
    <w:p w14:paraId="17213CC0" w14:textId="0663671D"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57" w:history="1">
        <w:r w:rsidR="00CA7581" w:rsidRPr="00CA7581">
          <w:rPr>
            <w:rStyle w:val="Hipervnculo"/>
            <w:rFonts w:ascii="Arial" w:hAnsi="Arial" w:cs="Arial"/>
            <w:bCs/>
            <w:noProof/>
            <w:sz w:val="22"/>
            <w:szCs w:val="22"/>
          </w:rPr>
          <w:t>3.2.14.1</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ANALIZABILIDAD DEL SISTEMA</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_Toc207387757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11</w:t>
        </w:r>
        <w:r w:rsidR="00F55BFB" w:rsidRPr="00CA7581">
          <w:rPr>
            <w:rFonts w:ascii="Arial" w:hAnsi="Arial" w:cs="Arial"/>
            <w:bCs/>
            <w:noProof/>
            <w:webHidden/>
            <w:sz w:val="22"/>
            <w:szCs w:val="22"/>
          </w:rPr>
          <w:fldChar w:fldCharType="end"/>
        </w:r>
      </w:hyperlink>
    </w:p>
    <w:p w14:paraId="71245E19" w14:textId="045476EA"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58" w:history="1">
        <w:r w:rsidR="00CA7581" w:rsidRPr="00CA7581">
          <w:rPr>
            <w:rStyle w:val="Hipervnculo"/>
            <w:rFonts w:ascii="Arial" w:hAnsi="Arial" w:cs="Arial"/>
            <w:bCs/>
            <w:noProof/>
            <w:sz w:val="22"/>
            <w:szCs w:val="22"/>
          </w:rPr>
          <w:t>3.2.14.2</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FACILIDAD DE MODIFICACIÓN</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_Toc207387758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11</w:t>
        </w:r>
        <w:r w:rsidR="00F55BFB" w:rsidRPr="00CA7581">
          <w:rPr>
            <w:rFonts w:ascii="Arial" w:hAnsi="Arial" w:cs="Arial"/>
            <w:bCs/>
            <w:noProof/>
            <w:webHidden/>
            <w:sz w:val="22"/>
            <w:szCs w:val="22"/>
          </w:rPr>
          <w:fldChar w:fldCharType="end"/>
        </w:r>
      </w:hyperlink>
    </w:p>
    <w:p w14:paraId="1B3AE8CF" w14:textId="4F78D0AB" w:rsidR="00F55BFB" w:rsidRPr="00CA7581" w:rsidRDefault="00D95A52">
      <w:pPr>
        <w:pStyle w:val="TDC4"/>
        <w:tabs>
          <w:tab w:val="left" w:pos="1680"/>
          <w:tab w:val="right" w:leader="dot" w:pos="8830"/>
        </w:tabs>
        <w:rPr>
          <w:rFonts w:ascii="Arial" w:hAnsi="Arial" w:cs="Arial"/>
          <w:bCs/>
          <w:noProof/>
          <w:snapToGrid/>
          <w:color w:val="auto"/>
          <w:sz w:val="22"/>
          <w:szCs w:val="22"/>
          <w:lang w:val="es-ES"/>
        </w:rPr>
      </w:pPr>
      <w:hyperlink w:anchor="_Toc207387759" w:history="1">
        <w:r w:rsidR="00CA7581" w:rsidRPr="00CA7581">
          <w:rPr>
            <w:rStyle w:val="Hipervnculo"/>
            <w:rFonts w:ascii="Arial" w:hAnsi="Arial" w:cs="Arial"/>
            <w:bCs/>
            <w:noProof/>
            <w:sz w:val="22"/>
            <w:szCs w:val="22"/>
          </w:rPr>
          <w:t>3.2.14.3</w:t>
        </w:r>
        <w:r w:rsidR="00CA7581" w:rsidRPr="00CA7581">
          <w:rPr>
            <w:rFonts w:ascii="Arial" w:hAnsi="Arial" w:cs="Arial"/>
            <w:bCs/>
            <w:noProof/>
            <w:snapToGrid/>
            <w:color w:val="auto"/>
            <w:sz w:val="22"/>
            <w:szCs w:val="22"/>
            <w:lang w:val="es-ES"/>
          </w:rPr>
          <w:tab/>
        </w:r>
        <w:r w:rsidR="00CA7581" w:rsidRPr="00CA7581">
          <w:rPr>
            <w:rStyle w:val="Hipervnculo"/>
            <w:rFonts w:ascii="Arial" w:hAnsi="Arial" w:cs="Arial"/>
            <w:bCs/>
            <w:noProof/>
            <w:sz w:val="22"/>
            <w:szCs w:val="22"/>
          </w:rPr>
          <w:t>ESTABILIDAD</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_Toc207387759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11</w:t>
        </w:r>
        <w:r w:rsidR="00F55BFB" w:rsidRPr="00CA7581">
          <w:rPr>
            <w:rFonts w:ascii="Arial" w:hAnsi="Arial" w:cs="Arial"/>
            <w:bCs/>
            <w:noProof/>
            <w:webHidden/>
            <w:sz w:val="22"/>
            <w:szCs w:val="22"/>
          </w:rPr>
          <w:fldChar w:fldCharType="end"/>
        </w:r>
      </w:hyperlink>
    </w:p>
    <w:p w14:paraId="3E020D43" w14:textId="50262DB2" w:rsidR="00F55BFB" w:rsidRPr="00CA7581" w:rsidRDefault="00D95A52">
      <w:pPr>
        <w:pStyle w:val="TDC3"/>
        <w:tabs>
          <w:tab w:val="left" w:pos="1440"/>
          <w:tab w:val="right" w:leader="dot" w:pos="8830"/>
        </w:tabs>
        <w:rPr>
          <w:rFonts w:ascii="Arial" w:hAnsi="Arial" w:cs="Arial"/>
          <w:bCs/>
          <w:i w:val="0"/>
          <w:noProof/>
          <w:snapToGrid/>
          <w:color w:val="auto"/>
          <w:sz w:val="22"/>
          <w:szCs w:val="22"/>
          <w:lang w:val="es-ES"/>
        </w:rPr>
      </w:pPr>
      <w:hyperlink w:anchor="_Toc207387760" w:history="1">
        <w:r w:rsidR="00CA7581" w:rsidRPr="00CA7581">
          <w:rPr>
            <w:rStyle w:val="Hipervnculo"/>
            <w:rFonts w:ascii="Arial" w:hAnsi="Arial" w:cs="Arial"/>
            <w:bCs/>
            <w:noProof/>
            <w:sz w:val="22"/>
            <w:szCs w:val="22"/>
            <w:lang w:val="es-CL"/>
          </w:rPr>
          <w:t>3.2.15</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lang w:val="es-CL"/>
          </w:rPr>
          <w:t>DOCUMENTACIÓN</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_Toc207387760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11</w:t>
        </w:r>
        <w:r w:rsidR="00F55BFB" w:rsidRPr="00CA7581">
          <w:rPr>
            <w:rFonts w:ascii="Arial" w:hAnsi="Arial" w:cs="Arial"/>
            <w:bCs/>
            <w:noProof/>
            <w:webHidden/>
            <w:sz w:val="22"/>
            <w:szCs w:val="22"/>
          </w:rPr>
          <w:fldChar w:fldCharType="end"/>
        </w:r>
      </w:hyperlink>
    </w:p>
    <w:p w14:paraId="6FC3A8CA" w14:textId="5D13BDED" w:rsidR="00F55BFB" w:rsidRPr="00CA7581" w:rsidRDefault="00D95A52">
      <w:pPr>
        <w:pStyle w:val="TDC3"/>
        <w:tabs>
          <w:tab w:val="left" w:pos="1440"/>
          <w:tab w:val="right" w:leader="dot" w:pos="8830"/>
        </w:tabs>
        <w:rPr>
          <w:rFonts w:ascii="Arial" w:hAnsi="Arial" w:cs="Arial"/>
          <w:bCs/>
          <w:i w:val="0"/>
          <w:noProof/>
          <w:snapToGrid/>
          <w:color w:val="auto"/>
          <w:sz w:val="22"/>
          <w:szCs w:val="22"/>
          <w:lang w:val="es-ES"/>
        </w:rPr>
      </w:pPr>
      <w:hyperlink w:anchor="_Toc207387761" w:history="1">
        <w:r w:rsidR="00CA7581" w:rsidRPr="00CA7581">
          <w:rPr>
            <w:rStyle w:val="Hipervnculo"/>
            <w:rFonts w:ascii="Arial" w:hAnsi="Arial" w:cs="Arial"/>
            <w:bCs/>
            <w:noProof/>
            <w:sz w:val="22"/>
            <w:szCs w:val="22"/>
          </w:rPr>
          <w:t>3.2.16</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rPr>
          <w:t>REQUERIMIENTOS DE PREVENCIÓN DE RIEGOS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_Toc207387761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11</w:t>
        </w:r>
        <w:r w:rsidR="00F55BFB" w:rsidRPr="00CA7581">
          <w:rPr>
            <w:rFonts w:ascii="Arial" w:hAnsi="Arial" w:cs="Arial"/>
            <w:bCs/>
            <w:noProof/>
            <w:webHidden/>
            <w:sz w:val="22"/>
            <w:szCs w:val="22"/>
          </w:rPr>
          <w:fldChar w:fldCharType="end"/>
        </w:r>
      </w:hyperlink>
    </w:p>
    <w:p w14:paraId="402F4B56" w14:textId="234D1C46" w:rsidR="00F55BFB" w:rsidRPr="00CA7581" w:rsidRDefault="00D95A52">
      <w:pPr>
        <w:pStyle w:val="TDC3"/>
        <w:tabs>
          <w:tab w:val="left" w:pos="1440"/>
          <w:tab w:val="right" w:leader="dot" w:pos="8830"/>
        </w:tabs>
        <w:rPr>
          <w:rFonts w:ascii="Arial" w:hAnsi="Arial" w:cs="Arial"/>
          <w:bCs/>
          <w:i w:val="0"/>
          <w:noProof/>
          <w:snapToGrid/>
          <w:color w:val="auto"/>
          <w:sz w:val="22"/>
          <w:szCs w:val="22"/>
          <w:lang w:val="es-ES"/>
        </w:rPr>
      </w:pPr>
      <w:hyperlink w:anchor="_Toc207387762" w:history="1">
        <w:r w:rsidR="00CA7581" w:rsidRPr="00CA7581">
          <w:rPr>
            <w:rStyle w:val="Hipervnculo"/>
            <w:rFonts w:ascii="Arial" w:hAnsi="Arial" w:cs="Arial"/>
            <w:bCs/>
            <w:noProof/>
            <w:sz w:val="22"/>
            <w:szCs w:val="22"/>
          </w:rPr>
          <w:t>3.2.17</w:t>
        </w:r>
        <w:r w:rsidR="00CA7581" w:rsidRPr="00CA7581">
          <w:rPr>
            <w:rFonts w:ascii="Arial" w:hAnsi="Arial" w:cs="Arial"/>
            <w:bCs/>
            <w:i w:val="0"/>
            <w:noProof/>
            <w:snapToGrid/>
            <w:color w:val="auto"/>
            <w:sz w:val="22"/>
            <w:szCs w:val="22"/>
            <w:lang w:val="es-ES"/>
          </w:rPr>
          <w:tab/>
        </w:r>
        <w:r w:rsidR="00CA7581" w:rsidRPr="00CA7581">
          <w:rPr>
            <w:rStyle w:val="Hipervnculo"/>
            <w:rFonts w:ascii="Arial" w:hAnsi="Arial" w:cs="Arial"/>
            <w:bCs/>
            <w:noProof/>
            <w:sz w:val="22"/>
            <w:szCs w:val="22"/>
          </w:rPr>
          <w:t>OTROS REQUERIMIENTOS</w:t>
        </w:r>
        <w:r w:rsidR="00CA7581" w:rsidRPr="00CA7581">
          <w:rPr>
            <w:rFonts w:ascii="Arial" w:hAnsi="Arial" w:cs="Arial"/>
            <w:bCs/>
            <w:noProof/>
            <w:webHidden/>
            <w:sz w:val="22"/>
            <w:szCs w:val="22"/>
          </w:rPr>
          <w:tab/>
        </w:r>
        <w:r w:rsidR="00F55BFB" w:rsidRPr="00CA7581">
          <w:rPr>
            <w:rFonts w:ascii="Arial" w:hAnsi="Arial" w:cs="Arial"/>
            <w:bCs/>
            <w:noProof/>
            <w:webHidden/>
            <w:sz w:val="22"/>
            <w:szCs w:val="22"/>
          </w:rPr>
          <w:fldChar w:fldCharType="begin"/>
        </w:r>
        <w:r w:rsidR="00F55BFB" w:rsidRPr="00CA7581">
          <w:rPr>
            <w:rFonts w:ascii="Arial" w:hAnsi="Arial" w:cs="Arial"/>
            <w:bCs/>
            <w:noProof/>
            <w:webHidden/>
            <w:sz w:val="22"/>
            <w:szCs w:val="22"/>
          </w:rPr>
          <w:instrText xml:space="preserve"> PAGEREF _Toc207387762 \h </w:instrText>
        </w:r>
        <w:r w:rsidR="00F55BFB" w:rsidRPr="00CA7581">
          <w:rPr>
            <w:rFonts w:ascii="Arial" w:hAnsi="Arial" w:cs="Arial"/>
            <w:bCs/>
            <w:noProof/>
            <w:webHidden/>
            <w:sz w:val="22"/>
            <w:szCs w:val="22"/>
          </w:rPr>
        </w:r>
        <w:r w:rsidR="00F55BFB" w:rsidRPr="00CA7581">
          <w:rPr>
            <w:rFonts w:ascii="Arial" w:hAnsi="Arial" w:cs="Arial"/>
            <w:bCs/>
            <w:noProof/>
            <w:webHidden/>
            <w:sz w:val="22"/>
            <w:szCs w:val="22"/>
          </w:rPr>
          <w:fldChar w:fldCharType="separate"/>
        </w:r>
        <w:r w:rsidR="00CA7581" w:rsidRPr="00CA7581">
          <w:rPr>
            <w:rFonts w:ascii="Arial" w:hAnsi="Arial" w:cs="Arial"/>
            <w:bCs/>
            <w:noProof/>
            <w:webHidden/>
            <w:sz w:val="22"/>
            <w:szCs w:val="22"/>
          </w:rPr>
          <w:t>12</w:t>
        </w:r>
        <w:r w:rsidR="00F55BFB" w:rsidRPr="00CA7581">
          <w:rPr>
            <w:rFonts w:ascii="Arial" w:hAnsi="Arial" w:cs="Arial"/>
            <w:bCs/>
            <w:noProof/>
            <w:webHidden/>
            <w:sz w:val="22"/>
            <w:szCs w:val="22"/>
          </w:rPr>
          <w:fldChar w:fldCharType="end"/>
        </w:r>
      </w:hyperlink>
    </w:p>
    <w:p w14:paraId="716A091E" w14:textId="01EDE98E" w:rsidR="00F55BFB" w:rsidRPr="00CA7581" w:rsidRDefault="00D95A52">
      <w:pPr>
        <w:pStyle w:val="TDC1"/>
        <w:tabs>
          <w:tab w:val="left" w:pos="480"/>
          <w:tab w:val="right" w:leader="dot" w:pos="8830"/>
        </w:tabs>
        <w:rPr>
          <w:rFonts w:ascii="Arial" w:hAnsi="Arial" w:cs="Arial"/>
          <w:b w:val="0"/>
          <w:bCs/>
          <w:caps w:val="0"/>
          <w:noProof/>
          <w:snapToGrid/>
          <w:color w:val="auto"/>
          <w:sz w:val="22"/>
          <w:szCs w:val="22"/>
          <w:lang w:val="es-ES"/>
        </w:rPr>
      </w:pPr>
      <w:hyperlink w:anchor="_Toc207387763" w:history="1">
        <w:r w:rsidR="00CA7581" w:rsidRPr="00CA7581">
          <w:rPr>
            <w:rStyle w:val="Hipervnculo"/>
            <w:rFonts w:ascii="Arial" w:hAnsi="Arial" w:cs="Arial"/>
            <w:b w:val="0"/>
            <w:bCs/>
            <w:caps w:val="0"/>
            <w:noProof/>
            <w:sz w:val="22"/>
            <w:szCs w:val="22"/>
          </w:rPr>
          <w:t>4</w:t>
        </w:r>
        <w:r w:rsidR="00CA7581" w:rsidRPr="00CA7581">
          <w:rPr>
            <w:rFonts w:ascii="Arial" w:hAnsi="Arial" w:cs="Arial"/>
            <w:b w:val="0"/>
            <w:bCs/>
            <w:caps w:val="0"/>
            <w:noProof/>
            <w:snapToGrid/>
            <w:color w:val="auto"/>
            <w:sz w:val="22"/>
            <w:szCs w:val="22"/>
            <w:lang w:val="es-ES"/>
          </w:rPr>
          <w:tab/>
        </w:r>
        <w:r w:rsidR="00CA7581" w:rsidRPr="00CA7581">
          <w:rPr>
            <w:rStyle w:val="Hipervnculo"/>
            <w:rFonts w:ascii="Arial" w:hAnsi="Arial" w:cs="Arial"/>
            <w:b w:val="0"/>
            <w:bCs/>
            <w:caps w:val="0"/>
            <w:noProof/>
            <w:sz w:val="22"/>
            <w:szCs w:val="22"/>
          </w:rPr>
          <w:t>VISIÓN GENERAL DE LA ARQUITECTURA</w:t>
        </w:r>
        <w:r w:rsidR="00CA7581" w:rsidRPr="00CA7581">
          <w:rPr>
            <w:rFonts w:ascii="Arial" w:hAnsi="Arial" w:cs="Arial"/>
            <w:b w:val="0"/>
            <w:bCs/>
            <w:caps w:val="0"/>
            <w:noProof/>
            <w:webHidden/>
            <w:sz w:val="22"/>
            <w:szCs w:val="22"/>
          </w:rPr>
          <w:tab/>
        </w:r>
        <w:r w:rsidR="00F55BFB" w:rsidRPr="00CA7581">
          <w:rPr>
            <w:rFonts w:ascii="Arial" w:hAnsi="Arial" w:cs="Arial"/>
            <w:b w:val="0"/>
            <w:bCs/>
            <w:noProof/>
            <w:webHidden/>
            <w:sz w:val="22"/>
            <w:szCs w:val="22"/>
          </w:rPr>
          <w:fldChar w:fldCharType="begin"/>
        </w:r>
        <w:r w:rsidR="00F55BFB" w:rsidRPr="00CA7581">
          <w:rPr>
            <w:rFonts w:ascii="Arial" w:hAnsi="Arial" w:cs="Arial"/>
            <w:b w:val="0"/>
            <w:bCs/>
            <w:noProof/>
            <w:webHidden/>
            <w:sz w:val="22"/>
            <w:szCs w:val="22"/>
          </w:rPr>
          <w:instrText xml:space="preserve"> PAGEREF _Toc207387763 \h </w:instrText>
        </w:r>
        <w:r w:rsidR="00F55BFB" w:rsidRPr="00CA7581">
          <w:rPr>
            <w:rFonts w:ascii="Arial" w:hAnsi="Arial" w:cs="Arial"/>
            <w:b w:val="0"/>
            <w:bCs/>
            <w:noProof/>
            <w:webHidden/>
            <w:sz w:val="22"/>
            <w:szCs w:val="22"/>
          </w:rPr>
        </w:r>
        <w:r w:rsidR="00F55BFB" w:rsidRPr="00CA7581">
          <w:rPr>
            <w:rFonts w:ascii="Arial" w:hAnsi="Arial" w:cs="Arial"/>
            <w:b w:val="0"/>
            <w:bCs/>
            <w:noProof/>
            <w:webHidden/>
            <w:sz w:val="22"/>
            <w:szCs w:val="22"/>
          </w:rPr>
          <w:fldChar w:fldCharType="separate"/>
        </w:r>
        <w:r w:rsidR="00CA7581" w:rsidRPr="00CA7581">
          <w:rPr>
            <w:rFonts w:ascii="Arial" w:hAnsi="Arial" w:cs="Arial"/>
            <w:b w:val="0"/>
            <w:bCs/>
            <w:caps w:val="0"/>
            <w:noProof/>
            <w:webHidden/>
            <w:sz w:val="22"/>
            <w:szCs w:val="22"/>
          </w:rPr>
          <w:t>13</w:t>
        </w:r>
        <w:r w:rsidR="00F55BFB" w:rsidRPr="00CA7581">
          <w:rPr>
            <w:rFonts w:ascii="Arial" w:hAnsi="Arial" w:cs="Arial"/>
            <w:b w:val="0"/>
            <w:bCs/>
            <w:noProof/>
            <w:webHidden/>
            <w:sz w:val="22"/>
            <w:szCs w:val="22"/>
          </w:rPr>
          <w:fldChar w:fldCharType="end"/>
        </w:r>
      </w:hyperlink>
    </w:p>
    <w:p w14:paraId="0BECACCD" w14:textId="65993280" w:rsidR="00F55BFB" w:rsidRPr="00CA7581" w:rsidRDefault="00D95A52">
      <w:pPr>
        <w:pStyle w:val="TDC1"/>
        <w:tabs>
          <w:tab w:val="left" w:pos="480"/>
          <w:tab w:val="right" w:leader="dot" w:pos="8830"/>
        </w:tabs>
        <w:rPr>
          <w:rFonts w:ascii="Arial" w:hAnsi="Arial" w:cs="Arial"/>
          <w:b w:val="0"/>
          <w:bCs/>
          <w:caps w:val="0"/>
          <w:noProof/>
          <w:snapToGrid/>
          <w:color w:val="auto"/>
          <w:sz w:val="22"/>
          <w:szCs w:val="22"/>
          <w:lang w:val="es-ES"/>
        </w:rPr>
      </w:pPr>
      <w:hyperlink w:anchor="_Toc207387764" w:history="1">
        <w:r w:rsidR="00CA7581" w:rsidRPr="00CA7581">
          <w:rPr>
            <w:rStyle w:val="Hipervnculo"/>
            <w:rFonts w:ascii="Arial" w:hAnsi="Arial" w:cs="Arial"/>
            <w:b w:val="0"/>
            <w:bCs/>
            <w:caps w:val="0"/>
            <w:noProof/>
            <w:sz w:val="22"/>
            <w:szCs w:val="22"/>
          </w:rPr>
          <w:t>5</w:t>
        </w:r>
        <w:r w:rsidR="00CA7581" w:rsidRPr="00CA7581">
          <w:rPr>
            <w:rFonts w:ascii="Arial" w:hAnsi="Arial" w:cs="Arial"/>
            <w:b w:val="0"/>
            <w:bCs/>
            <w:caps w:val="0"/>
            <w:noProof/>
            <w:snapToGrid/>
            <w:color w:val="auto"/>
            <w:sz w:val="22"/>
            <w:szCs w:val="22"/>
            <w:lang w:val="es-ES"/>
          </w:rPr>
          <w:tab/>
        </w:r>
        <w:r w:rsidR="00CA7581" w:rsidRPr="00CA7581">
          <w:rPr>
            <w:rStyle w:val="Hipervnculo"/>
            <w:rFonts w:ascii="Arial" w:hAnsi="Arial" w:cs="Arial"/>
            <w:b w:val="0"/>
            <w:bCs/>
            <w:caps w:val="0"/>
            <w:noProof/>
            <w:sz w:val="22"/>
            <w:szCs w:val="22"/>
          </w:rPr>
          <w:t>CRITERIOS DE ACEPTACIÓN</w:t>
        </w:r>
        <w:r w:rsidR="00CA7581" w:rsidRPr="00CA7581">
          <w:rPr>
            <w:rFonts w:ascii="Arial" w:hAnsi="Arial" w:cs="Arial"/>
            <w:b w:val="0"/>
            <w:bCs/>
            <w:caps w:val="0"/>
            <w:noProof/>
            <w:webHidden/>
            <w:sz w:val="22"/>
            <w:szCs w:val="22"/>
          </w:rPr>
          <w:tab/>
        </w:r>
        <w:r w:rsidR="00F55BFB" w:rsidRPr="00CA7581">
          <w:rPr>
            <w:rFonts w:ascii="Arial" w:hAnsi="Arial" w:cs="Arial"/>
            <w:b w:val="0"/>
            <w:bCs/>
            <w:noProof/>
            <w:webHidden/>
            <w:sz w:val="22"/>
            <w:szCs w:val="22"/>
          </w:rPr>
          <w:fldChar w:fldCharType="begin"/>
        </w:r>
        <w:r w:rsidR="00F55BFB" w:rsidRPr="00CA7581">
          <w:rPr>
            <w:rFonts w:ascii="Arial" w:hAnsi="Arial" w:cs="Arial"/>
            <w:b w:val="0"/>
            <w:bCs/>
            <w:noProof/>
            <w:webHidden/>
            <w:sz w:val="22"/>
            <w:szCs w:val="22"/>
          </w:rPr>
          <w:instrText xml:space="preserve"> PAGEREF _Toc207387764 \h </w:instrText>
        </w:r>
        <w:r w:rsidR="00F55BFB" w:rsidRPr="00CA7581">
          <w:rPr>
            <w:rFonts w:ascii="Arial" w:hAnsi="Arial" w:cs="Arial"/>
            <w:b w:val="0"/>
            <w:bCs/>
            <w:noProof/>
            <w:webHidden/>
            <w:sz w:val="22"/>
            <w:szCs w:val="22"/>
          </w:rPr>
        </w:r>
        <w:r w:rsidR="00F55BFB" w:rsidRPr="00CA7581">
          <w:rPr>
            <w:rFonts w:ascii="Arial" w:hAnsi="Arial" w:cs="Arial"/>
            <w:b w:val="0"/>
            <w:bCs/>
            <w:noProof/>
            <w:webHidden/>
            <w:sz w:val="22"/>
            <w:szCs w:val="22"/>
          </w:rPr>
          <w:fldChar w:fldCharType="separate"/>
        </w:r>
        <w:r w:rsidR="00CA7581" w:rsidRPr="00CA7581">
          <w:rPr>
            <w:rFonts w:ascii="Arial" w:hAnsi="Arial" w:cs="Arial"/>
            <w:b w:val="0"/>
            <w:bCs/>
            <w:caps w:val="0"/>
            <w:noProof/>
            <w:webHidden/>
            <w:sz w:val="22"/>
            <w:szCs w:val="22"/>
          </w:rPr>
          <w:t>13</w:t>
        </w:r>
        <w:r w:rsidR="00F55BFB" w:rsidRPr="00CA7581">
          <w:rPr>
            <w:rFonts w:ascii="Arial" w:hAnsi="Arial" w:cs="Arial"/>
            <w:b w:val="0"/>
            <w:bCs/>
            <w:noProof/>
            <w:webHidden/>
            <w:sz w:val="22"/>
            <w:szCs w:val="22"/>
          </w:rPr>
          <w:fldChar w:fldCharType="end"/>
        </w:r>
      </w:hyperlink>
    </w:p>
    <w:p w14:paraId="11ADF357" w14:textId="77777777" w:rsidR="00F55BFB" w:rsidRPr="00CA7581" w:rsidRDefault="00F55BFB">
      <w:pPr>
        <w:tabs>
          <w:tab w:val="left" w:pos="1134"/>
          <w:tab w:val="left" w:pos="1701"/>
          <w:tab w:val="left" w:pos="2268"/>
          <w:tab w:val="left" w:pos="2835"/>
        </w:tabs>
        <w:ind w:left="1134" w:hanging="1134"/>
        <w:jc w:val="center"/>
        <w:rPr>
          <w:rFonts w:cs="Arial"/>
          <w:caps/>
          <w:sz w:val="22"/>
          <w:szCs w:val="22"/>
          <w:u w:val="single"/>
          <w:lang w:val="es-CL"/>
        </w:rPr>
      </w:pPr>
      <w:r w:rsidRPr="00CA7581">
        <w:rPr>
          <w:rFonts w:cs="Arial"/>
          <w:bCs/>
          <w:sz w:val="22"/>
          <w:szCs w:val="22"/>
          <w:lang w:val="es-CL"/>
        </w:rPr>
        <w:fldChar w:fldCharType="end"/>
      </w:r>
    </w:p>
    <w:p w14:paraId="595D134A" w14:textId="77777777" w:rsidR="00F55BFB" w:rsidRPr="00CA7581" w:rsidRDefault="00F55BFB" w:rsidP="00564A01">
      <w:pPr>
        <w:rPr>
          <w:rFonts w:cs="Arial"/>
          <w:caps/>
          <w:sz w:val="22"/>
          <w:szCs w:val="22"/>
          <w:lang w:val="es-CL"/>
        </w:rPr>
      </w:pPr>
      <w:r w:rsidRPr="00CA7581">
        <w:rPr>
          <w:rFonts w:cs="Arial"/>
          <w:caps/>
          <w:sz w:val="22"/>
          <w:szCs w:val="22"/>
          <w:lang w:val="es-CL"/>
        </w:rPr>
        <w:br w:type="page"/>
      </w:r>
    </w:p>
    <w:p w14:paraId="62B9F10C" w14:textId="336828E4" w:rsidR="00F55BFB" w:rsidRPr="00CA7581" w:rsidRDefault="00F55BFB">
      <w:pPr>
        <w:pStyle w:val="Ttulo1"/>
        <w:rPr>
          <w:rFonts w:ascii="Arial" w:hAnsi="Arial" w:cs="Arial"/>
          <w:sz w:val="22"/>
          <w:szCs w:val="22"/>
        </w:rPr>
      </w:pPr>
      <w:bookmarkStart w:id="0" w:name="_Toc207387706"/>
      <w:r w:rsidRPr="00CA7581">
        <w:rPr>
          <w:rFonts w:ascii="Arial" w:hAnsi="Arial" w:cs="Arial"/>
          <w:sz w:val="22"/>
          <w:szCs w:val="22"/>
        </w:rPr>
        <w:lastRenderedPageBreak/>
        <w:t>Introducción</w:t>
      </w:r>
      <w:bookmarkEnd w:id="0"/>
    </w:p>
    <w:p w14:paraId="7EAA321B" w14:textId="458B72EB" w:rsidR="00BA23A7" w:rsidRPr="00CA7581" w:rsidRDefault="00BA23A7" w:rsidP="00CA7581">
      <w:pPr>
        <w:ind w:right="-91"/>
        <w:rPr>
          <w:rFonts w:cs="Arial"/>
          <w:sz w:val="22"/>
          <w:szCs w:val="22"/>
          <w:lang w:eastAsia="es-CL"/>
        </w:rPr>
      </w:pPr>
      <w:r w:rsidRPr="00CA7581">
        <w:rPr>
          <w:rFonts w:cs="Arial"/>
          <w:sz w:val="22"/>
          <w:szCs w:val="22"/>
          <w:lang w:eastAsia="es-CL"/>
        </w:rPr>
        <w:t>Este documento es una Especificación de Requisitos Software (ERS) para el Sistema de información para “EQUILIBRIO”, una cadena de restaurantes. Esta especificación se ha estructurado basándose en las directrices dadas por el estándar IEEE Práctica Recomendada para Especificaciones de Requisitos Software ANSI/IEEE 830, 1998.</w:t>
      </w:r>
    </w:p>
    <w:p w14:paraId="044A7D82" w14:textId="77777777" w:rsidR="00BA23A7" w:rsidRPr="00CA7581" w:rsidRDefault="00BA23A7" w:rsidP="00CA7581">
      <w:pPr>
        <w:rPr>
          <w:rFonts w:cs="Arial"/>
          <w:sz w:val="22"/>
          <w:szCs w:val="22"/>
          <w:lang w:val="es-CL"/>
        </w:rPr>
      </w:pPr>
    </w:p>
    <w:p w14:paraId="12613A2B" w14:textId="5AD3B8AF" w:rsidR="00F55BFB" w:rsidRPr="00CA7581" w:rsidRDefault="00F55BFB" w:rsidP="00CA7581">
      <w:pPr>
        <w:pStyle w:val="Ttulo2"/>
        <w:rPr>
          <w:sz w:val="22"/>
          <w:szCs w:val="22"/>
        </w:rPr>
      </w:pPr>
      <w:bookmarkStart w:id="1" w:name="_Toc58820649"/>
      <w:bookmarkStart w:id="2" w:name="_Toc207387707"/>
      <w:r w:rsidRPr="00CA7581">
        <w:rPr>
          <w:sz w:val="22"/>
          <w:szCs w:val="22"/>
        </w:rPr>
        <w:t>Objetivo</w:t>
      </w:r>
      <w:bookmarkEnd w:id="1"/>
      <w:bookmarkEnd w:id="2"/>
      <w:r w:rsidRPr="00CA7581">
        <w:rPr>
          <w:sz w:val="22"/>
          <w:szCs w:val="22"/>
        </w:rPr>
        <w:t xml:space="preserve"> </w:t>
      </w:r>
    </w:p>
    <w:p w14:paraId="0760FCF3" w14:textId="2ED4B4EB" w:rsidR="00BA23A7" w:rsidRPr="00CA7581" w:rsidRDefault="00BA23A7" w:rsidP="00CA7581">
      <w:pPr>
        <w:rPr>
          <w:rFonts w:cs="Arial"/>
          <w:sz w:val="22"/>
          <w:szCs w:val="22"/>
          <w:lang w:val="es-CL"/>
        </w:rPr>
      </w:pPr>
    </w:p>
    <w:p w14:paraId="371BF41E" w14:textId="07457CBE" w:rsidR="00BA23A7" w:rsidRPr="00CA7581" w:rsidRDefault="00BA23A7" w:rsidP="00CA7581">
      <w:pPr>
        <w:ind w:right="-91"/>
        <w:rPr>
          <w:rFonts w:cs="Arial"/>
          <w:sz w:val="22"/>
          <w:szCs w:val="22"/>
        </w:rPr>
      </w:pPr>
      <w:r w:rsidRPr="00CA7581">
        <w:rPr>
          <w:rFonts w:cs="Arial"/>
          <w:sz w:val="22"/>
          <w:szCs w:val="22"/>
        </w:rPr>
        <w:t>El objetivo principal del proyecto consistirá en una página web dedicada a optimizar la organización y gestión de</w:t>
      </w:r>
      <w:r w:rsidR="00CA7581">
        <w:rPr>
          <w:rFonts w:cs="Arial"/>
          <w:sz w:val="22"/>
          <w:szCs w:val="22"/>
        </w:rPr>
        <w:t xml:space="preserve"> los pedidos a domicilio (</w:t>
      </w:r>
      <w:proofErr w:type="spellStart"/>
      <w:r w:rsidR="00CA7581">
        <w:rPr>
          <w:rFonts w:cs="Arial"/>
          <w:sz w:val="22"/>
          <w:szCs w:val="22"/>
        </w:rPr>
        <w:t>delivery</w:t>
      </w:r>
      <w:proofErr w:type="spellEnd"/>
      <w:r w:rsidR="00CA7581">
        <w:rPr>
          <w:rFonts w:cs="Arial"/>
          <w:sz w:val="22"/>
          <w:szCs w:val="22"/>
        </w:rPr>
        <w:t>), de la nómina de trabajadores, de la satisfacción de los clientes y la atención en los locales</w:t>
      </w:r>
      <w:r w:rsidRPr="00CA7581">
        <w:rPr>
          <w:rFonts w:cs="Arial"/>
          <w:sz w:val="22"/>
          <w:szCs w:val="22"/>
        </w:rPr>
        <w:t xml:space="preserve"> de la cadena de restaurantes “Equilibrio”, para esto se dispondrá de una página web donde los usuarios podrán </w:t>
      </w:r>
      <w:r w:rsidR="00CA7581">
        <w:rPr>
          <w:rFonts w:cs="Arial"/>
          <w:sz w:val="22"/>
          <w:szCs w:val="22"/>
        </w:rPr>
        <w:t>realiza</w:t>
      </w:r>
      <w:r w:rsidRPr="00CA7581">
        <w:rPr>
          <w:rFonts w:cs="Arial"/>
          <w:sz w:val="22"/>
          <w:szCs w:val="22"/>
        </w:rPr>
        <w:t>r reservas de mesas</w:t>
      </w:r>
      <w:r w:rsidR="00CA7581">
        <w:rPr>
          <w:rFonts w:cs="Arial"/>
          <w:sz w:val="22"/>
          <w:szCs w:val="22"/>
        </w:rPr>
        <w:t xml:space="preserve"> según disponibilidad de horario y fecha</w:t>
      </w:r>
      <w:r w:rsidRPr="00CA7581">
        <w:rPr>
          <w:rFonts w:cs="Arial"/>
          <w:sz w:val="22"/>
          <w:szCs w:val="22"/>
        </w:rPr>
        <w:t>, dejar reseñas de su experiencia</w:t>
      </w:r>
      <w:r w:rsidR="00CA7581">
        <w:rPr>
          <w:rFonts w:cs="Arial"/>
          <w:sz w:val="22"/>
          <w:szCs w:val="22"/>
        </w:rPr>
        <w:t xml:space="preserve"> en los locales</w:t>
      </w:r>
      <w:r w:rsidRPr="00CA7581">
        <w:rPr>
          <w:rFonts w:cs="Arial"/>
          <w:sz w:val="22"/>
          <w:szCs w:val="22"/>
        </w:rPr>
        <w:t xml:space="preserve"> y</w:t>
      </w:r>
      <w:r w:rsidR="00CA7581">
        <w:rPr>
          <w:rFonts w:cs="Arial"/>
          <w:sz w:val="22"/>
          <w:szCs w:val="22"/>
        </w:rPr>
        <w:t xml:space="preserve"> </w:t>
      </w:r>
      <w:r w:rsidRPr="00CA7581">
        <w:rPr>
          <w:rFonts w:cs="Arial"/>
          <w:sz w:val="22"/>
          <w:szCs w:val="22"/>
        </w:rPr>
        <w:t xml:space="preserve">disponer de un sistema de </w:t>
      </w:r>
      <w:proofErr w:type="spellStart"/>
      <w:r w:rsidRPr="00CA7581">
        <w:rPr>
          <w:rFonts w:cs="Arial"/>
          <w:sz w:val="22"/>
          <w:szCs w:val="22"/>
        </w:rPr>
        <w:t>delivery</w:t>
      </w:r>
      <w:proofErr w:type="spellEnd"/>
      <w:r w:rsidRPr="00CA7581">
        <w:rPr>
          <w:rFonts w:cs="Arial"/>
          <w:sz w:val="22"/>
          <w:szCs w:val="22"/>
        </w:rPr>
        <w:t xml:space="preserve"> que permitirá mejorar la experiencia de aquellos clientes que deseen comer en sus hogares</w:t>
      </w:r>
      <w:r w:rsidR="00CA7581">
        <w:rPr>
          <w:rFonts w:cs="Arial"/>
          <w:sz w:val="22"/>
          <w:szCs w:val="22"/>
        </w:rPr>
        <w:t xml:space="preserve">, seleccionando artículos de la carta para </w:t>
      </w:r>
    </w:p>
    <w:p w14:paraId="4893DEC0" w14:textId="77777777" w:rsidR="00F55BFB" w:rsidRPr="00CA7581" w:rsidRDefault="00F55BFB" w:rsidP="00CA7581">
      <w:pPr>
        <w:pStyle w:val="template"/>
        <w:rPr>
          <w:sz w:val="22"/>
          <w:szCs w:val="22"/>
        </w:rPr>
      </w:pPr>
    </w:p>
    <w:p w14:paraId="6BD53673" w14:textId="75E780FE" w:rsidR="003A3EBD" w:rsidRPr="00CA7581" w:rsidRDefault="003A3EBD" w:rsidP="00CA7581">
      <w:pPr>
        <w:pStyle w:val="Ttulo3"/>
        <w:rPr>
          <w:sz w:val="22"/>
          <w:szCs w:val="22"/>
        </w:rPr>
      </w:pPr>
      <w:r w:rsidRPr="00CA7581">
        <w:rPr>
          <w:sz w:val="22"/>
          <w:szCs w:val="22"/>
        </w:rPr>
        <w:t>Objetivos específicos.</w:t>
      </w:r>
    </w:p>
    <w:p w14:paraId="4D4C8F20" w14:textId="0D1BAC66" w:rsidR="00BA23A7" w:rsidRPr="00CA7581" w:rsidRDefault="00BA23A7" w:rsidP="00CA7581">
      <w:pPr>
        <w:tabs>
          <w:tab w:val="left" w:pos="7513"/>
        </w:tabs>
        <w:rPr>
          <w:rFonts w:cs="Arial"/>
          <w:sz w:val="22"/>
          <w:szCs w:val="22"/>
        </w:rPr>
      </w:pPr>
    </w:p>
    <w:p w14:paraId="523483EF" w14:textId="77777777" w:rsidR="00BA23A7" w:rsidRPr="00CA7581" w:rsidRDefault="00BA23A7" w:rsidP="00CA7581">
      <w:pPr>
        <w:tabs>
          <w:tab w:val="left" w:pos="7513"/>
        </w:tabs>
        <w:rPr>
          <w:rFonts w:cs="Arial"/>
          <w:sz w:val="22"/>
          <w:szCs w:val="22"/>
        </w:rPr>
      </w:pPr>
      <w:r w:rsidRPr="00CA7581">
        <w:rPr>
          <w:rFonts w:cs="Arial"/>
          <w:sz w:val="22"/>
          <w:szCs w:val="22"/>
        </w:rPr>
        <w:t xml:space="preserve">- Optimizar el sistema de </w:t>
      </w:r>
      <w:proofErr w:type="spellStart"/>
      <w:r w:rsidRPr="00CA7581">
        <w:rPr>
          <w:rFonts w:cs="Arial"/>
          <w:sz w:val="22"/>
          <w:szCs w:val="22"/>
        </w:rPr>
        <w:t>delivery</w:t>
      </w:r>
      <w:proofErr w:type="spellEnd"/>
      <w:r w:rsidRPr="00CA7581">
        <w:rPr>
          <w:rFonts w:cs="Arial"/>
          <w:sz w:val="22"/>
          <w:szCs w:val="22"/>
        </w:rPr>
        <w:t xml:space="preserve"> actual.</w:t>
      </w:r>
    </w:p>
    <w:p w14:paraId="43B650E0" w14:textId="77777777" w:rsidR="00BA23A7" w:rsidRPr="00CA7581" w:rsidRDefault="00BA23A7" w:rsidP="00CA7581">
      <w:pPr>
        <w:tabs>
          <w:tab w:val="left" w:pos="7513"/>
        </w:tabs>
        <w:rPr>
          <w:rFonts w:cs="Arial"/>
          <w:sz w:val="22"/>
          <w:szCs w:val="22"/>
        </w:rPr>
      </w:pPr>
      <w:r w:rsidRPr="00CA7581">
        <w:rPr>
          <w:rFonts w:cs="Arial"/>
          <w:sz w:val="22"/>
          <w:szCs w:val="22"/>
        </w:rPr>
        <w:t>- Entregar un menú atractivo y fácil de elegir.</w:t>
      </w:r>
    </w:p>
    <w:p w14:paraId="44496E2D" w14:textId="77777777" w:rsidR="00BA23A7" w:rsidRPr="00CA7581" w:rsidRDefault="00BA23A7" w:rsidP="00CA7581">
      <w:pPr>
        <w:tabs>
          <w:tab w:val="left" w:pos="7513"/>
        </w:tabs>
        <w:rPr>
          <w:rFonts w:cs="Arial"/>
          <w:sz w:val="22"/>
          <w:szCs w:val="22"/>
        </w:rPr>
      </w:pPr>
      <w:r w:rsidRPr="00CA7581">
        <w:rPr>
          <w:rFonts w:cs="Arial"/>
          <w:sz w:val="22"/>
          <w:szCs w:val="22"/>
        </w:rPr>
        <w:t>- Organizar el sistema de reserva de mesas.</w:t>
      </w:r>
    </w:p>
    <w:p w14:paraId="50149528" w14:textId="77777777" w:rsidR="00BA23A7" w:rsidRPr="00CA7581" w:rsidRDefault="00BA23A7" w:rsidP="00CA7581">
      <w:pPr>
        <w:tabs>
          <w:tab w:val="left" w:pos="7513"/>
        </w:tabs>
        <w:rPr>
          <w:rFonts w:cs="Arial"/>
          <w:sz w:val="22"/>
          <w:szCs w:val="22"/>
        </w:rPr>
      </w:pPr>
      <w:r w:rsidRPr="00CA7581">
        <w:rPr>
          <w:rFonts w:cs="Arial"/>
          <w:sz w:val="22"/>
          <w:szCs w:val="22"/>
        </w:rPr>
        <w:t>- Brindar un espacio de retroalimentación para los clientes.</w:t>
      </w:r>
    </w:p>
    <w:p w14:paraId="79B17C80" w14:textId="77777777" w:rsidR="00BA23A7" w:rsidRPr="00CA7581" w:rsidRDefault="00BA23A7" w:rsidP="00CA7581">
      <w:pPr>
        <w:tabs>
          <w:tab w:val="left" w:pos="7513"/>
        </w:tabs>
        <w:rPr>
          <w:rFonts w:cs="Arial"/>
          <w:sz w:val="22"/>
          <w:szCs w:val="22"/>
        </w:rPr>
      </w:pPr>
    </w:p>
    <w:p w14:paraId="6D96DDA6" w14:textId="715648D8" w:rsidR="003A3EBD" w:rsidRPr="00CA7581" w:rsidRDefault="003A3EBD" w:rsidP="00CA7581">
      <w:pPr>
        <w:pStyle w:val="Ttulo3"/>
        <w:tabs>
          <w:tab w:val="left" w:pos="7513"/>
        </w:tabs>
        <w:rPr>
          <w:sz w:val="22"/>
          <w:szCs w:val="22"/>
        </w:rPr>
      </w:pPr>
      <w:r w:rsidRPr="00CA7581">
        <w:rPr>
          <w:sz w:val="22"/>
          <w:szCs w:val="22"/>
        </w:rPr>
        <w:t>Objetivos secundarios</w:t>
      </w:r>
      <w:r w:rsidR="007D3BD6" w:rsidRPr="00CA7581">
        <w:rPr>
          <w:sz w:val="22"/>
          <w:szCs w:val="22"/>
        </w:rPr>
        <w:t xml:space="preserve"> (Opcional)</w:t>
      </w:r>
      <w:r w:rsidRPr="00CA7581">
        <w:rPr>
          <w:sz w:val="22"/>
          <w:szCs w:val="22"/>
        </w:rPr>
        <w:t>.</w:t>
      </w:r>
    </w:p>
    <w:p w14:paraId="16358147" w14:textId="1DAD4F8C" w:rsidR="0016691A" w:rsidRPr="00CA7581" w:rsidRDefault="0016691A" w:rsidP="00CA7581">
      <w:pPr>
        <w:tabs>
          <w:tab w:val="left" w:pos="7513"/>
        </w:tabs>
        <w:rPr>
          <w:rFonts w:cs="Arial"/>
          <w:sz w:val="22"/>
          <w:szCs w:val="22"/>
        </w:rPr>
      </w:pPr>
    </w:p>
    <w:p w14:paraId="1CD15DAB" w14:textId="6E240959" w:rsidR="0016691A" w:rsidRPr="00CA7581" w:rsidRDefault="0016691A" w:rsidP="00CA7581">
      <w:pPr>
        <w:tabs>
          <w:tab w:val="left" w:pos="7513"/>
        </w:tabs>
        <w:rPr>
          <w:rFonts w:cs="Arial"/>
          <w:sz w:val="22"/>
          <w:szCs w:val="22"/>
        </w:rPr>
      </w:pPr>
      <w:r w:rsidRPr="00CA7581">
        <w:rPr>
          <w:rFonts w:cs="Arial"/>
          <w:sz w:val="22"/>
          <w:szCs w:val="22"/>
        </w:rPr>
        <w:t>- Utilizar colores empresariales.</w:t>
      </w:r>
    </w:p>
    <w:p w14:paraId="40EA7B80" w14:textId="2B70C95D" w:rsidR="0016691A" w:rsidRPr="00CA7581" w:rsidRDefault="0016691A" w:rsidP="00CA7581">
      <w:pPr>
        <w:tabs>
          <w:tab w:val="left" w:pos="7513"/>
        </w:tabs>
        <w:rPr>
          <w:rFonts w:cs="Arial"/>
          <w:sz w:val="22"/>
          <w:szCs w:val="22"/>
        </w:rPr>
      </w:pPr>
      <w:r w:rsidRPr="00CA7581">
        <w:rPr>
          <w:rFonts w:cs="Arial"/>
          <w:sz w:val="22"/>
          <w:szCs w:val="22"/>
        </w:rPr>
        <w:t>- Resguardar los datos personales de los usuarios</w:t>
      </w:r>
    </w:p>
    <w:p w14:paraId="773EB951" w14:textId="4D317339" w:rsidR="007D3BD6" w:rsidRPr="00116638" w:rsidRDefault="0016691A" w:rsidP="00116638">
      <w:pPr>
        <w:tabs>
          <w:tab w:val="left" w:pos="7513"/>
        </w:tabs>
        <w:rPr>
          <w:rFonts w:cs="Arial"/>
          <w:sz w:val="22"/>
          <w:szCs w:val="22"/>
        </w:rPr>
      </w:pPr>
      <w:r w:rsidRPr="00CA7581">
        <w:rPr>
          <w:rFonts w:cs="Arial"/>
          <w:sz w:val="22"/>
          <w:szCs w:val="22"/>
        </w:rPr>
        <w:t>- Sistema responsivo compatible co</w:t>
      </w:r>
      <w:r w:rsidR="003A3830" w:rsidRPr="00CA7581">
        <w:rPr>
          <w:rFonts w:cs="Arial"/>
          <w:sz w:val="22"/>
          <w:szCs w:val="22"/>
        </w:rPr>
        <w:t>n móviles y computadores.</w:t>
      </w:r>
    </w:p>
    <w:p w14:paraId="3EE9BE09" w14:textId="77777777" w:rsidR="0016691A" w:rsidRPr="00CA7581" w:rsidRDefault="0016691A" w:rsidP="00CA7581">
      <w:pPr>
        <w:tabs>
          <w:tab w:val="left" w:pos="7513"/>
        </w:tabs>
        <w:rPr>
          <w:rFonts w:cs="Arial"/>
          <w:sz w:val="22"/>
          <w:szCs w:val="22"/>
          <w:lang w:val="es-CL"/>
        </w:rPr>
      </w:pPr>
    </w:p>
    <w:p w14:paraId="7FA7F32A" w14:textId="77777777" w:rsidR="0016691A" w:rsidRPr="00CA7581" w:rsidRDefault="0016691A" w:rsidP="00CA7581">
      <w:pPr>
        <w:pStyle w:val="template"/>
        <w:tabs>
          <w:tab w:val="left" w:pos="7513"/>
        </w:tabs>
        <w:rPr>
          <w:sz w:val="22"/>
          <w:szCs w:val="22"/>
        </w:rPr>
      </w:pPr>
    </w:p>
    <w:p w14:paraId="73A4E2E2" w14:textId="35D348C4" w:rsidR="00F55BFB" w:rsidRPr="00CA7581" w:rsidRDefault="00F55BFB" w:rsidP="00CA7581">
      <w:pPr>
        <w:pStyle w:val="Ttulo2"/>
        <w:tabs>
          <w:tab w:val="left" w:pos="7513"/>
        </w:tabs>
        <w:rPr>
          <w:sz w:val="22"/>
          <w:szCs w:val="22"/>
        </w:rPr>
      </w:pPr>
      <w:bookmarkStart w:id="3" w:name="_Toc439994670"/>
      <w:bookmarkStart w:id="4" w:name="_Toc58820652"/>
      <w:bookmarkStart w:id="5" w:name="_Toc207387709"/>
      <w:r w:rsidRPr="00CA7581">
        <w:rPr>
          <w:sz w:val="22"/>
          <w:szCs w:val="22"/>
        </w:rPr>
        <w:t>Alcance del Proyecto</w:t>
      </w:r>
      <w:bookmarkEnd w:id="3"/>
      <w:bookmarkEnd w:id="4"/>
      <w:bookmarkEnd w:id="5"/>
    </w:p>
    <w:p w14:paraId="619214DA" w14:textId="77777777" w:rsidR="00BA23A7" w:rsidRPr="00CA7581" w:rsidRDefault="00BA23A7" w:rsidP="00CA7581">
      <w:pPr>
        <w:pStyle w:val="template"/>
        <w:tabs>
          <w:tab w:val="left" w:pos="7513"/>
        </w:tabs>
        <w:rPr>
          <w:sz w:val="22"/>
          <w:szCs w:val="22"/>
        </w:rPr>
      </w:pPr>
    </w:p>
    <w:p w14:paraId="6FEF0768" w14:textId="7C515122" w:rsidR="00BA23A7" w:rsidRPr="00CA7581" w:rsidRDefault="00BA23A7" w:rsidP="00CA7581">
      <w:pPr>
        <w:tabs>
          <w:tab w:val="left" w:pos="7513"/>
        </w:tabs>
        <w:ind w:right="-91"/>
        <w:rPr>
          <w:rFonts w:cs="Arial"/>
          <w:color w:val="auto"/>
          <w:sz w:val="22"/>
          <w:szCs w:val="22"/>
          <w:lang w:eastAsia="es-CL"/>
        </w:rPr>
      </w:pPr>
      <w:r w:rsidRPr="00CA7581">
        <w:rPr>
          <w:rFonts w:cs="Arial"/>
          <w:color w:val="auto"/>
          <w:sz w:val="22"/>
          <w:szCs w:val="22"/>
          <w:lang w:eastAsia="es-CL"/>
        </w:rPr>
        <w:t xml:space="preserve">Esta especificación de requisitos está dirigida al usuario del sistema, para iniciar la automatización de su sistema de </w:t>
      </w:r>
      <w:proofErr w:type="spellStart"/>
      <w:r w:rsidRPr="00CA7581">
        <w:rPr>
          <w:rFonts w:cs="Arial"/>
          <w:color w:val="auto"/>
          <w:sz w:val="22"/>
          <w:szCs w:val="22"/>
          <w:lang w:eastAsia="es-CL"/>
        </w:rPr>
        <w:t>delivery</w:t>
      </w:r>
      <w:proofErr w:type="spellEnd"/>
      <w:r w:rsidRPr="00CA7581">
        <w:rPr>
          <w:rFonts w:cs="Arial"/>
          <w:color w:val="auto"/>
          <w:sz w:val="22"/>
          <w:szCs w:val="22"/>
          <w:lang w:eastAsia="es-CL"/>
        </w:rPr>
        <w:t xml:space="preserve"> y reserva de mesas, la cual tiene </w:t>
      </w:r>
      <w:r w:rsidR="003A3830" w:rsidRPr="00CA7581">
        <w:rPr>
          <w:rFonts w:cs="Arial"/>
          <w:color w:val="auto"/>
          <w:sz w:val="22"/>
          <w:szCs w:val="22"/>
          <w:lang w:eastAsia="es-CL"/>
        </w:rPr>
        <w:t xml:space="preserve">como alcance </w:t>
      </w:r>
      <w:r w:rsidRPr="00CA7581">
        <w:rPr>
          <w:rFonts w:cs="Arial"/>
          <w:color w:val="auto"/>
          <w:sz w:val="22"/>
          <w:szCs w:val="22"/>
          <w:lang w:eastAsia="es-CL"/>
        </w:rPr>
        <w:t>mejorar la experiencia del cliente, tanto dentro como fuera de los locales.</w:t>
      </w:r>
    </w:p>
    <w:p w14:paraId="17A0E2A7" w14:textId="0C5DDE0C" w:rsidR="00F55BFB" w:rsidRPr="00CA7581" w:rsidRDefault="00F55BFB" w:rsidP="00CA7581">
      <w:pPr>
        <w:pStyle w:val="template"/>
        <w:tabs>
          <w:tab w:val="left" w:pos="7513"/>
        </w:tabs>
        <w:rPr>
          <w:sz w:val="22"/>
          <w:szCs w:val="22"/>
        </w:rPr>
      </w:pPr>
    </w:p>
    <w:p w14:paraId="01FF4E4F" w14:textId="77777777" w:rsidR="00F55BFB" w:rsidRPr="00CA7581" w:rsidRDefault="00F55BFB">
      <w:pPr>
        <w:tabs>
          <w:tab w:val="left" w:pos="1134"/>
          <w:tab w:val="left" w:pos="1701"/>
          <w:tab w:val="left" w:pos="2268"/>
          <w:tab w:val="left" w:pos="2835"/>
        </w:tabs>
        <w:rPr>
          <w:rFonts w:cs="Arial"/>
          <w:color w:val="auto"/>
          <w:sz w:val="22"/>
          <w:szCs w:val="22"/>
          <w:lang w:val="es-CL"/>
        </w:rPr>
      </w:pPr>
    </w:p>
    <w:p w14:paraId="3A6BE725" w14:textId="570E3020" w:rsidR="00F55BFB" w:rsidRDefault="00F55BFB">
      <w:pPr>
        <w:pStyle w:val="Ttulo2"/>
        <w:rPr>
          <w:sz w:val="22"/>
          <w:szCs w:val="22"/>
        </w:rPr>
      </w:pPr>
      <w:bookmarkStart w:id="6" w:name="_Toc207387711"/>
      <w:r w:rsidRPr="00CA7581">
        <w:rPr>
          <w:sz w:val="22"/>
          <w:szCs w:val="22"/>
        </w:rPr>
        <w:t>Aprobaciones</w:t>
      </w:r>
      <w:bookmarkEnd w:id="6"/>
    </w:p>
    <w:p w14:paraId="56592CD7" w14:textId="77777777" w:rsidR="00787005" w:rsidRPr="00787005" w:rsidRDefault="00787005" w:rsidP="00787005">
      <w:pPr>
        <w:rPr>
          <w:lang w:val="es-CL"/>
        </w:rPr>
      </w:pPr>
    </w:p>
    <w:p w14:paraId="0C4DCAF2" w14:textId="64000CAC" w:rsidR="00116638" w:rsidRPr="00116638" w:rsidRDefault="00116638" w:rsidP="00116638">
      <w:pPr>
        <w:rPr>
          <w:lang w:val="es-CL"/>
        </w:rPr>
      </w:pPr>
      <w:r>
        <w:rPr>
          <w:lang w:val="es-CL"/>
        </w:rPr>
        <w:t xml:space="preserve">La aprobación para la realización de este proyecto fue pactada de </w:t>
      </w:r>
      <w:r w:rsidR="00A51F3B">
        <w:rPr>
          <w:lang w:val="es-CL"/>
        </w:rPr>
        <w:t>manera presencial</w:t>
      </w:r>
      <w:r>
        <w:rPr>
          <w:lang w:val="es-CL"/>
        </w:rPr>
        <w:t xml:space="preserve"> </w:t>
      </w:r>
      <w:r w:rsidR="00787005">
        <w:rPr>
          <w:lang w:val="es-CL"/>
        </w:rPr>
        <w:t>por las siguientes personas.</w:t>
      </w:r>
    </w:p>
    <w:p w14:paraId="3895797A" w14:textId="77777777" w:rsidR="008A52B6" w:rsidRPr="00CA7581" w:rsidRDefault="008A52B6" w:rsidP="000A0D4C">
      <w:pPr>
        <w:pStyle w:val="template"/>
        <w:rPr>
          <w:sz w:val="22"/>
          <w:szCs w:val="22"/>
        </w:rPr>
      </w:pPr>
    </w:p>
    <w:p w14:paraId="02A39748" w14:textId="39D8432A" w:rsidR="008A52B6" w:rsidRPr="00CA7581" w:rsidRDefault="008A52B6" w:rsidP="000A0D4C">
      <w:pPr>
        <w:pStyle w:val="template"/>
        <w:rPr>
          <w:i/>
          <w:sz w:val="22"/>
          <w:szCs w:val="22"/>
        </w:rPr>
      </w:pPr>
      <w:r w:rsidRPr="00CA7581">
        <w:rPr>
          <w:sz w:val="22"/>
          <w:szCs w:val="22"/>
        </w:rPr>
        <w:t>B</w:t>
      </w:r>
      <w:r w:rsidR="00F55BFB" w:rsidRPr="00CA7581">
        <w:rPr>
          <w:sz w:val="22"/>
          <w:szCs w:val="22"/>
        </w:rPr>
        <w:t>e</w:t>
      </w:r>
      <w:r w:rsidRPr="00CA7581">
        <w:rPr>
          <w:sz w:val="22"/>
          <w:szCs w:val="22"/>
        </w:rPr>
        <w:t>njamín Acevedo</w:t>
      </w:r>
    </w:p>
    <w:p w14:paraId="149FEB25" w14:textId="77777777" w:rsidR="008A52B6" w:rsidRPr="00CA7581" w:rsidRDefault="008A52B6" w:rsidP="000A0D4C">
      <w:pPr>
        <w:pStyle w:val="template"/>
        <w:rPr>
          <w:i/>
          <w:sz w:val="22"/>
          <w:szCs w:val="22"/>
        </w:rPr>
      </w:pPr>
      <w:r w:rsidRPr="00CA7581">
        <w:rPr>
          <w:sz w:val="22"/>
          <w:szCs w:val="22"/>
        </w:rPr>
        <w:lastRenderedPageBreak/>
        <w:t>Diego Callpa</w:t>
      </w:r>
    </w:p>
    <w:p w14:paraId="588F43FE" w14:textId="37AB1884" w:rsidR="00F55BFB" w:rsidRPr="00CA7581" w:rsidRDefault="008A52B6" w:rsidP="000A0D4C">
      <w:pPr>
        <w:pStyle w:val="template"/>
        <w:rPr>
          <w:sz w:val="22"/>
          <w:szCs w:val="22"/>
        </w:rPr>
      </w:pPr>
      <w:r w:rsidRPr="00CA7581">
        <w:rPr>
          <w:sz w:val="22"/>
          <w:szCs w:val="22"/>
        </w:rPr>
        <w:t>Sofía Recchioni</w:t>
      </w:r>
    </w:p>
    <w:p w14:paraId="73F0CD4E" w14:textId="46B27D0A" w:rsidR="3D1DF373" w:rsidRPr="00CA7581" w:rsidRDefault="3D1DF373" w:rsidP="3D1DF373">
      <w:pPr>
        <w:pStyle w:val="template"/>
        <w:rPr>
          <w:sz w:val="22"/>
          <w:szCs w:val="22"/>
        </w:rPr>
      </w:pPr>
      <w:r w:rsidRPr="00CA7581">
        <w:rPr>
          <w:sz w:val="22"/>
          <w:szCs w:val="22"/>
        </w:rPr>
        <w:t>Alberto Cienfuegos</w:t>
      </w:r>
    </w:p>
    <w:p w14:paraId="0B30580B" w14:textId="18A5FDB4" w:rsidR="00F55BFB" w:rsidRPr="00CA7581" w:rsidRDefault="00F55BFB">
      <w:pPr>
        <w:pStyle w:val="Ttulo1"/>
        <w:rPr>
          <w:rFonts w:ascii="Arial" w:hAnsi="Arial" w:cs="Arial"/>
          <w:sz w:val="22"/>
          <w:szCs w:val="22"/>
        </w:rPr>
      </w:pPr>
      <w:r w:rsidRPr="00CA7581">
        <w:rPr>
          <w:rFonts w:ascii="Arial" w:hAnsi="Arial" w:cs="Arial"/>
          <w:sz w:val="22"/>
          <w:szCs w:val="22"/>
        </w:rPr>
        <w:br w:type="page"/>
      </w:r>
      <w:bookmarkStart w:id="7" w:name="_Toc207387712"/>
      <w:r w:rsidRPr="00CA7581">
        <w:rPr>
          <w:rFonts w:ascii="Arial" w:hAnsi="Arial" w:cs="Arial"/>
          <w:sz w:val="22"/>
          <w:szCs w:val="22"/>
        </w:rPr>
        <w:lastRenderedPageBreak/>
        <w:t>Descripción del Sistema o Componente</w:t>
      </w:r>
      <w:bookmarkEnd w:id="7"/>
    </w:p>
    <w:p w14:paraId="474799CD" w14:textId="77777777" w:rsidR="00470A6A" w:rsidRPr="00CA7581" w:rsidRDefault="00470A6A" w:rsidP="00470A6A">
      <w:pPr>
        <w:spacing w:line="257" w:lineRule="auto"/>
        <w:ind w:right="51"/>
        <w:rPr>
          <w:rFonts w:eastAsia="Trebuchet MS" w:cs="Arial"/>
          <w:sz w:val="22"/>
          <w:szCs w:val="22"/>
          <w:lang w:val="es-ES"/>
        </w:rPr>
      </w:pPr>
      <w:r w:rsidRPr="00CA7581">
        <w:rPr>
          <w:rFonts w:eastAsia="Trebuchet MS" w:cs="Arial"/>
          <w:sz w:val="22"/>
          <w:szCs w:val="22"/>
          <w:lang w:val="es-ES"/>
        </w:rPr>
        <w:t xml:space="preserve">La cadena de restaurantes “Equilibrio” actualmente no posee una óptima gestión de pedidos. Durante tiempos de pandemia, se vio obligada a cambiar parte de sus actividades e incluir </w:t>
      </w:r>
      <w:proofErr w:type="spellStart"/>
      <w:r w:rsidRPr="00CA7581">
        <w:rPr>
          <w:rFonts w:eastAsia="Trebuchet MS" w:cs="Arial"/>
          <w:sz w:val="22"/>
          <w:szCs w:val="22"/>
          <w:lang w:val="es-ES"/>
        </w:rPr>
        <w:t>delivery</w:t>
      </w:r>
      <w:proofErr w:type="spellEnd"/>
      <w:r w:rsidRPr="00CA7581">
        <w:rPr>
          <w:rFonts w:eastAsia="Trebuchet MS" w:cs="Arial"/>
          <w:sz w:val="22"/>
          <w:szCs w:val="22"/>
          <w:lang w:val="es-ES"/>
        </w:rPr>
        <w:t>. Además, con el retorno a la normalidad, los clientes volverán a las sedes y habrá que mejorar su experiencia y garantizarles un buen servicio.</w:t>
      </w:r>
    </w:p>
    <w:p w14:paraId="20E423F1" w14:textId="77777777" w:rsidR="00470A6A" w:rsidRPr="00CA7581" w:rsidRDefault="00470A6A" w:rsidP="00470A6A">
      <w:pPr>
        <w:spacing w:line="257" w:lineRule="auto"/>
        <w:ind w:right="51"/>
        <w:rPr>
          <w:rFonts w:eastAsia="Trebuchet MS" w:cs="Arial"/>
          <w:sz w:val="22"/>
          <w:szCs w:val="22"/>
          <w:lang w:val="es-ES"/>
        </w:rPr>
      </w:pPr>
      <w:r w:rsidRPr="00CA7581">
        <w:rPr>
          <w:rFonts w:eastAsia="Trebuchet MS" w:cs="Arial"/>
          <w:sz w:val="22"/>
          <w:szCs w:val="22"/>
          <w:lang w:val="es-ES"/>
        </w:rPr>
        <w:t>“Equilibrio” es una empresa mediana, cuenta con 5 sedes, con 22 empleados cada una. Una cadena de restaurantes de mariscos ubicada en distintos lugares de Santiago y Viña del Mar.</w:t>
      </w:r>
    </w:p>
    <w:p w14:paraId="3497A830" w14:textId="77777777" w:rsidR="00F55BFB" w:rsidRPr="00CA7581" w:rsidRDefault="00F55BFB" w:rsidP="00470A6A">
      <w:pPr>
        <w:ind w:right="51"/>
        <w:rPr>
          <w:rFonts w:cs="Arial"/>
          <w:sz w:val="22"/>
          <w:szCs w:val="22"/>
          <w:lang w:val="es-ES"/>
        </w:rPr>
      </w:pPr>
    </w:p>
    <w:p w14:paraId="391C0737" w14:textId="2049095E" w:rsidR="00F55BFB" w:rsidRPr="00CA7581" w:rsidRDefault="00F55BFB">
      <w:pPr>
        <w:pStyle w:val="Ttulo2"/>
        <w:rPr>
          <w:sz w:val="22"/>
          <w:szCs w:val="22"/>
        </w:rPr>
      </w:pPr>
      <w:bookmarkStart w:id="8" w:name="_Toc439994674"/>
      <w:bookmarkStart w:id="9" w:name="_Toc58820655"/>
      <w:bookmarkStart w:id="10" w:name="_Toc207387713"/>
      <w:r w:rsidRPr="00CA7581">
        <w:rPr>
          <w:sz w:val="22"/>
          <w:szCs w:val="22"/>
        </w:rPr>
        <w:t>Perspectiva del Producto</w:t>
      </w:r>
      <w:bookmarkEnd w:id="8"/>
      <w:bookmarkEnd w:id="9"/>
      <w:bookmarkEnd w:id="10"/>
    </w:p>
    <w:p w14:paraId="3B528908" w14:textId="77777777" w:rsidR="003A3830" w:rsidRPr="00CA7581" w:rsidRDefault="003A3830" w:rsidP="003A3830">
      <w:pPr>
        <w:rPr>
          <w:rFonts w:cs="Arial"/>
          <w:sz w:val="22"/>
          <w:szCs w:val="22"/>
          <w:lang w:val="es-CL"/>
        </w:rPr>
      </w:pPr>
    </w:p>
    <w:p w14:paraId="68A27953" w14:textId="77777777" w:rsidR="003A3830" w:rsidRPr="00CA7581" w:rsidRDefault="003A3830" w:rsidP="00390CDF">
      <w:pPr>
        <w:ind w:right="51"/>
        <w:rPr>
          <w:rFonts w:cs="Arial"/>
          <w:sz w:val="22"/>
          <w:szCs w:val="22"/>
        </w:rPr>
      </w:pPr>
      <w:r w:rsidRPr="00CA7581">
        <w:rPr>
          <w:rFonts w:cs="Arial"/>
          <w:sz w:val="22"/>
          <w:szCs w:val="22"/>
        </w:rPr>
        <w:t xml:space="preserve">El proyecto consistirá en una página web dedicada a optimizar la organización y gestión de los pedidos de la cadena de restaurantes “Equilibrio”, para esto se dispondrá de una página web donde los usuarios podrán hacer reservas de mesas, dejar reseñas de sus experiencias e incluso disponer de un sistema de </w:t>
      </w:r>
      <w:proofErr w:type="spellStart"/>
      <w:r w:rsidRPr="00CA7581">
        <w:rPr>
          <w:rFonts w:cs="Arial"/>
          <w:sz w:val="22"/>
          <w:szCs w:val="22"/>
        </w:rPr>
        <w:t>delivery</w:t>
      </w:r>
      <w:proofErr w:type="spellEnd"/>
      <w:r w:rsidRPr="00CA7581">
        <w:rPr>
          <w:rFonts w:cs="Arial"/>
          <w:sz w:val="22"/>
          <w:szCs w:val="22"/>
        </w:rPr>
        <w:t xml:space="preserve"> que permitirá mejorar la experiencia de aquellos clientes que deseen comer en sus hogares.</w:t>
      </w:r>
    </w:p>
    <w:p w14:paraId="51CB8239" w14:textId="77777777" w:rsidR="00F55BFB" w:rsidRPr="00CA7581" w:rsidRDefault="00F55BFB" w:rsidP="000A0D4C">
      <w:pPr>
        <w:pStyle w:val="template"/>
        <w:rPr>
          <w:sz w:val="22"/>
          <w:szCs w:val="22"/>
        </w:rPr>
      </w:pPr>
    </w:p>
    <w:p w14:paraId="074FA359" w14:textId="0A988AB8" w:rsidR="00F55BFB" w:rsidRPr="00CA7581" w:rsidRDefault="00F55BFB">
      <w:pPr>
        <w:pStyle w:val="Ttulo2"/>
        <w:rPr>
          <w:sz w:val="22"/>
          <w:szCs w:val="22"/>
        </w:rPr>
      </w:pPr>
      <w:bookmarkStart w:id="11" w:name="_Toc439994675"/>
      <w:bookmarkStart w:id="12" w:name="_Toc58820656"/>
      <w:bookmarkStart w:id="13" w:name="_Toc207387714"/>
      <w:r w:rsidRPr="00CA7581">
        <w:rPr>
          <w:sz w:val="22"/>
          <w:szCs w:val="22"/>
        </w:rPr>
        <w:t>Características del Producto</w:t>
      </w:r>
      <w:bookmarkEnd w:id="11"/>
      <w:bookmarkEnd w:id="12"/>
      <w:bookmarkEnd w:id="13"/>
    </w:p>
    <w:p w14:paraId="7AD63D9B" w14:textId="77777777" w:rsidR="00AD753E" w:rsidRPr="00CA7581" w:rsidRDefault="00AD753E" w:rsidP="00AD753E">
      <w:pPr>
        <w:rPr>
          <w:rFonts w:cs="Arial"/>
          <w:sz w:val="22"/>
          <w:szCs w:val="22"/>
          <w:lang w:val="es-CL"/>
        </w:rPr>
      </w:pPr>
    </w:p>
    <w:p w14:paraId="38347183" w14:textId="73CFA85C" w:rsidR="00470A6A" w:rsidRPr="00CA7581" w:rsidRDefault="00C17557" w:rsidP="000A0D4C">
      <w:pPr>
        <w:pStyle w:val="template"/>
        <w:rPr>
          <w:sz w:val="22"/>
          <w:szCs w:val="22"/>
        </w:rPr>
      </w:pPr>
      <w:r w:rsidRPr="00CA7581">
        <w:rPr>
          <w:sz w:val="22"/>
          <w:szCs w:val="22"/>
        </w:rPr>
        <w:t xml:space="preserve">El sistema le permitirá al usuario cliente navegar por la carta y </w:t>
      </w:r>
      <w:r w:rsidR="005F1F0D" w:rsidRPr="00CA7581">
        <w:rPr>
          <w:sz w:val="22"/>
          <w:szCs w:val="22"/>
        </w:rPr>
        <w:t xml:space="preserve">agregar al carro de compras </w:t>
      </w:r>
      <w:r w:rsidR="00080204" w:rsidRPr="00CA7581">
        <w:rPr>
          <w:sz w:val="22"/>
          <w:szCs w:val="22"/>
        </w:rPr>
        <w:t xml:space="preserve">los artículos que quiera comprar. Existirá una sección de reseñas, para que el cliente le otorgue una puntuación y un comentario a la sede. </w:t>
      </w:r>
      <w:r w:rsidR="00694C2B" w:rsidRPr="00CA7581">
        <w:rPr>
          <w:sz w:val="22"/>
          <w:szCs w:val="22"/>
        </w:rPr>
        <w:t xml:space="preserve">El usuario cliente podrá ver información útil de las sedes de la cadena y una sección de preguntas frecuentes. </w:t>
      </w:r>
      <w:r w:rsidR="005D1829" w:rsidRPr="00CA7581">
        <w:rPr>
          <w:sz w:val="22"/>
          <w:szCs w:val="22"/>
        </w:rPr>
        <w:t>La interfaz de reservas permitirá al cliente elegir una mesa, un día y un horario para comer en el local.</w:t>
      </w:r>
      <w:r w:rsidR="00D7047D" w:rsidRPr="00CA7581">
        <w:rPr>
          <w:sz w:val="22"/>
          <w:szCs w:val="22"/>
        </w:rPr>
        <w:t xml:space="preserve"> El cliente deberá registrarse para realizar una compra o una reserva.</w:t>
      </w:r>
    </w:p>
    <w:p w14:paraId="76E65618" w14:textId="7C113087" w:rsidR="00F55BFB" w:rsidRPr="00CA7581" w:rsidRDefault="00F55BFB" w:rsidP="000A0D4C">
      <w:pPr>
        <w:pStyle w:val="template"/>
        <w:rPr>
          <w:sz w:val="22"/>
          <w:szCs w:val="22"/>
        </w:rPr>
      </w:pPr>
    </w:p>
    <w:p w14:paraId="7D81BDBE" w14:textId="7DA3BFC9" w:rsidR="00F55BFB" w:rsidRPr="00CA7581" w:rsidRDefault="00F55BFB">
      <w:pPr>
        <w:pStyle w:val="Ttulo2"/>
        <w:rPr>
          <w:sz w:val="22"/>
          <w:szCs w:val="22"/>
        </w:rPr>
      </w:pPr>
      <w:bookmarkStart w:id="14" w:name="_Toc58820657"/>
      <w:bookmarkStart w:id="15" w:name="_Toc207387715"/>
      <w:bookmarkStart w:id="16" w:name="_Toc439994676"/>
      <w:r w:rsidRPr="00CA7581">
        <w:rPr>
          <w:sz w:val="22"/>
          <w:szCs w:val="22"/>
        </w:rPr>
        <w:t>Tipos de Usuarios</w:t>
      </w:r>
      <w:bookmarkEnd w:id="14"/>
      <w:bookmarkEnd w:id="15"/>
      <w:r w:rsidRPr="00CA7581">
        <w:rPr>
          <w:sz w:val="22"/>
          <w:szCs w:val="22"/>
        </w:rPr>
        <w:t xml:space="preserve"> </w:t>
      </w:r>
      <w:bookmarkEnd w:id="16"/>
    </w:p>
    <w:p w14:paraId="5C83441D" w14:textId="1C62C150" w:rsidR="0089440B" w:rsidRPr="00CA7581" w:rsidRDefault="0089440B" w:rsidP="0089440B">
      <w:pPr>
        <w:ind w:right="51"/>
        <w:rPr>
          <w:rFonts w:cs="Arial"/>
          <w:color w:val="auto"/>
          <w:sz w:val="22"/>
          <w:szCs w:val="22"/>
        </w:rPr>
      </w:pPr>
      <w:r w:rsidRPr="00CA7581">
        <w:rPr>
          <w:rFonts w:cs="Arial"/>
          <w:color w:val="auto"/>
          <w:sz w:val="22"/>
          <w:szCs w:val="22"/>
        </w:rPr>
        <w:t>Cuando hablamos de los usuarios que darán uso a este sistema, tenemos a los clientes quienes, durante la pandemia, tuvieron tiempo y oportunidades para probar diferentes sistemas, evaluarlos y elegir los de su preferencia. También tenemos a los trabajadores de la cadena, acostumbrados a su sistema antiguo, necesitarán una solución fácil de aprender, intuitiva.</w:t>
      </w:r>
    </w:p>
    <w:p w14:paraId="60578309" w14:textId="77777777" w:rsidR="00961862" w:rsidRPr="00CA7581" w:rsidRDefault="00961862" w:rsidP="00961862">
      <w:pPr>
        <w:jc w:val="left"/>
        <w:rPr>
          <w:rFonts w:cs="Arial"/>
          <w:color w:val="auto"/>
          <w:sz w:val="22"/>
          <w:szCs w:val="22"/>
          <w:lang w:eastAsia="es-CL"/>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F00018" w:rsidRPr="00CA7581" w14:paraId="6C89E301" w14:textId="77777777" w:rsidTr="006673A1">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184AD4FA"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09D93318"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Administrador</w:t>
            </w:r>
          </w:p>
        </w:tc>
      </w:tr>
      <w:tr w:rsidR="00F00018" w:rsidRPr="00CA7581" w14:paraId="43FC663B" w14:textId="77777777" w:rsidTr="006673A1">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0D67B8D"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F4E9023"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Desconocida</w:t>
            </w:r>
          </w:p>
        </w:tc>
      </w:tr>
      <w:tr w:rsidR="00F00018" w:rsidRPr="00CA7581" w14:paraId="32ABC95C" w14:textId="77777777" w:rsidTr="006673A1">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4EAD0BB"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F5673F7"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Control y manejo de sistema en general</w:t>
            </w:r>
          </w:p>
        </w:tc>
      </w:tr>
    </w:tbl>
    <w:p w14:paraId="0358A75E" w14:textId="77777777" w:rsidR="00961862" w:rsidRPr="00CA7581" w:rsidRDefault="00961862" w:rsidP="00961862">
      <w:pPr>
        <w:jc w:val="left"/>
        <w:rPr>
          <w:rFonts w:cs="Arial"/>
          <w:color w:val="auto"/>
          <w:sz w:val="22"/>
          <w:szCs w:val="22"/>
          <w:lang w:eastAsia="es-CL"/>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F00018" w:rsidRPr="00CA7581" w14:paraId="56021A8D" w14:textId="77777777" w:rsidTr="006673A1">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7B19658F"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85A29CB"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Cliente</w:t>
            </w:r>
          </w:p>
        </w:tc>
      </w:tr>
      <w:tr w:rsidR="00F00018" w:rsidRPr="00CA7581" w14:paraId="15543524" w14:textId="77777777" w:rsidTr="006673A1">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29C169D7"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C06360B"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Desconocida</w:t>
            </w:r>
          </w:p>
        </w:tc>
      </w:tr>
      <w:tr w:rsidR="00F00018" w:rsidRPr="00CA7581" w14:paraId="75C5439E" w14:textId="77777777" w:rsidTr="006673A1">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A876458"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7215BA3" w14:textId="77777777" w:rsidR="00961862" w:rsidRPr="00CA7581" w:rsidRDefault="00961862" w:rsidP="006673A1">
            <w:pPr>
              <w:pStyle w:val="Normalindentado2"/>
              <w:widowControl w:val="0"/>
              <w:ind w:left="0"/>
              <w:rPr>
                <w:rFonts w:cs="Arial"/>
                <w:sz w:val="22"/>
                <w:szCs w:val="22"/>
                <w:lang w:val="es-ES_tradnl"/>
              </w:rPr>
            </w:pPr>
            <w:r w:rsidRPr="00CA7581">
              <w:rPr>
                <w:rFonts w:cs="Arial"/>
                <w:sz w:val="22"/>
                <w:szCs w:val="22"/>
                <w:lang w:val="es-ES_tradnl"/>
              </w:rPr>
              <w:t>Comprar o reservar mesas</w:t>
            </w:r>
          </w:p>
        </w:tc>
      </w:tr>
    </w:tbl>
    <w:p w14:paraId="2BC00893" w14:textId="0B6CC01C" w:rsidR="002E0DF3" w:rsidRDefault="002E0DF3" w:rsidP="00961862">
      <w:pPr>
        <w:jc w:val="left"/>
        <w:rPr>
          <w:rFonts w:cs="Arial"/>
          <w:color w:val="auto"/>
          <w:sz w:val="22"/>
          <w:szCs w:val="22"/>
          <w:lang w:eastAsia="es-CL"/>
        </w:rPr>
      </w:pPr>
    </w:p>
    <w:p w14:paraId="6612BA07" w14:textId="77777777" w:rsidR="002E0DF3" w:rsidRDefault="002E0DF3">
      <w:pPr>
        <w:spacing w:line="240" w:lineRule="auto"/>
        <w:ind w:right="0"/>
        <w:jc w:val="left"/>
        <w:rPr>
          <w:rFonts w:cs="Arial"/>
          <w:color w:val="auto"/>
          <w:sz w:val="22"/>
          <w:szCs w:val="22"/>
          <w:lang w:eastAsia="es-CL"/>
        </w:rPr>
      </w:pPr>
      <w:r>
        <w:rPr>
          <w:rFonts w:cs="Arial"/>
          <w:color w:val="auto"/>
          <w:sz w:val="22"/>
          <w:szCs w:val="22"/>
          <w:lang w:eastAsia="es-CL"/>
        </w:rPr>
        <w:br w:type="page"/>
      </w:r>
    </w:p>
    <w:p w14:paraId="761E6CDA" w14:textId="77777777" w:rsidR="00F55BFB" w:rsidRPr="00CA7581" w:rsidRDefault="00F55BFB" w:rsidP="000A0D4C">
      <w:pPr>
        <w:pStyle w:val="template"/>
        <w:rPr>
          <w:sz w:val="22"/>
          <w:szCs w:val="22"/>
        </w:rPr>
      </w:pPr>
    </w:p>
    <w:p w14:paraId="0842D3EC" w14:textId="19BEA4AF" w:rsidR="00F55BFB" w:rsidRPr="00CA7581" w:rsidRDefault="00F55BFB">
      <w:pPr>
        <w:pStyle w:val="Ttulo2"/>
        <w:rPr>
          <w:sz w:val="22"/>
          <w:szCs w:val="22"/>
        </w:rPr>
      </w:pPr>
      <w:bookmarkStart w:id="17" w:name="_Toc439994677"/>
      <w:bookmarkStart w:id="18" w:name="_Toc58820658"/>
      <w:bookmarkStart w:id="19" w:name="_Toc207387716"/>
      <w:r w:rsidRPr="00CA7581">
        <w:rPr>
          <w:sz w:val="22"/>
          <w:szCs w:val="22"/>
        </w:rPr>
        <w:t>Ambiente de Operación</w:t>
      </w:r>
      <w:bookmarkEnd w:id="17"/>
      <w:bookmarkEnd w:id="18"/>
      <w:bookmarkEnd w:id="19"/>
    </w:p>
    <w:p w14:paraId="2BF91CEA" w14:textId="77777777" w:rsidR="008F3FA0" w:rsidRPr="00CA7581" w:rsidRDefault="008F3FA0" w:rsidP="000A0D4C">
      <w:pPr>
        <w:pStyle w:val="template"/>
        <w:rPr>
          <w:sz w:val="22"/>
          <w:szCs w:val="22"/>
        </w:rPr>
      </w:pPr>
    </w:p>
    <w:p w14:paraId="06C8A76E" w14:textId="7753BB18" w:rsidR="00F55BFB" w:rsidRPr="00CA7581" w:rsidRDefault="008F3FA0" w:rsidP="000A0D4C">
      <w:pPr>
        <w:pStyle w:val="template"/>
        <w:rPr>
          <w:sz w:val="22"/>
          <w:szCs w:val="22"/>
        </w:rPr>
      </w:pPr>
      <w:r w:rsidRPr="00CA7581">
        <w:rPr>
          <w:sz w:val="22"/>
          <w:szCs w:val="22"/>
        </w:rPr>
        <w:t>El software operará en páginas web, con un sistema responsivo para adaptarse a computadores y dispositivos móviles.</w:t>
      </w:r>
      <w:r w:rsidR="00507793" w:rsidRPr="00CA7581">
        <w:rPr>
          <w:sz w:val="22"/>
          <w:szCs w:val="22"/>
        </w:rPr>
        <w:t xml:space="preserve"> </w:t>
      </w:r>
    </w:p>
    <w:p w14:paraId="5ACBDE42" w14:textId="77777777" w:rsidR="00F55BFB" w:rsidRPr="00CA7581" w:rsidRDefault="00F55BFB" w:rsidP="000A0D4C">
      <w:pPr>
        <w:pStyle w:val="template"/>
        <w:rPr>
          <w:sz w:val="22"/>
          <w:szCs w:val="22"/>
        </w:rPr>
      </w:pPr>
    </w:p>
    <w:p w14:paraId="5A1A65C3" w14:textId="4924BD78" w:rsidR="00F55BFB" w:rsidRPr="00CA7581" w:rsidRDefault="00F55BFB">
      <w:pPr>
        <w:pStyle w:val="Ttulo2"/>
        <w:rPr>
          <w:sz w:val="22"/>
          <w:szCs w:val="22"/>
        </w:rPr>
      </w:pPr>
      <w:bookmarkStart w:id="20" w:name="_Toc439994678"/>
      <w:bookmarkStart w:id="21" w:name="_Toc58820659"/>
      <w:bookmarkStart w:id="22" w:name="_Toc207387717"/>
      <w:r w:rsidRPr="00CA7581">
        <w:rPr>
          <w:sz w:val="22"/>
          <w:szCs w:val="22"/>
        </w:rPr>
        <w:t>Restricciones de Diseño e Implementación</w:t>
      </w:r>
      <w:bookmarkEnd w:id="20"/>
      <w:bookmarkEnd w:id="21"/>
      <w:bookmarkEnd w:id="22"/>
    </w:p>
    <w:p w14:paraId="64DEC2C9" w14:textId="77777777" w:rsidR="004E7E10" w:rsidRPr="00CA7581" w:rsidRDefault="004E7E10" w:rsidP="000A0D4C">
      <w:pPr>
        <w:pStyle w:val="template"/>
        <w:rPr>
          <w:sz w:val="22"/>
          <w:szCs w:val="22"/>
        </w:rPr>
      </w:pPr>
    </w:p>
    <w:p w14:paraId="0B379F55" w14:textId="71E3D7D1" w:rsidR="00B8319D" w:rsidRPr="00CA7581" w:rsidRDefault="007A329D" w:rsidP="000A0D4C">
      <w:pPr>
        <w:pStyle w:val="template"/>
        <w:numPr>
          <w:ilvl w:val="0"/>
          <w:numId w:val="29"/>
        </w:numPr>
        <w:rPr>
          <w:i/>
          <w:sz w:val="22"/>
          <w:szCs w:val="22"/>
        </w:rPr>
      </w:pPr>
      <w:r w:rsidRPr="00CA7581">
        <w:rPr>
          <w:sz w:val="22"/>
          <w:szCs w:val="22"/>
        </w:rPr>
        <w:t>Logo corporativo</w:t>
      </w:r>
    </w:p>
    <w:p w14:paraId="172A716E" w14:textId="76A598B5" w:rsidR="007A329D" w:rsidRPr="00CA7581" w:rsidRDefault="007A329D" w:rsidP="000A0D4C">
      <w:pPr>
        <w:pStyle w:val="template"/>
        <w:numPr>
          <w:ilvl w:val="0"/>
          <w:numId w:val="29"/>
        </w:numPr>
        <w:rPr>
          <w:i/>
          <w:sz w:val="22"/>
          <w:szCs w:val="22"/>
        </w:rPr>
      </w:pPr>
      <w:r w:rsidRPr="00CA7581">
        <w:rPr>
          <w:sz w:val="22"/>
          <w:szCs w:val="22"/>
        </w:rPr>
        <w:t xml:space="preserve">Diseño responsivo para </w:t>
      </w:r>
      <w:r w:rsidR="00FB1120" w:rsidRPr="00CA7581">
        <w:rPr>
          <w:sz w:val="22"/>
          <w:szCs w:val="22"/>
        </w:rPr>
        <w:t>páginas web</w:t>
      </w:r>
    </w:p>
    <w:p w14:paraId="3E22692F" w14:textId="6D11D87A" w:rsidR="00FB1120" w:rsidRPr="00CA7581" w:rsidRDefault="00FB1120" w:rsidP="000A0D4C">
      <w:pPr>
        <w:pStyle w:val="template"/>
        <w:numPr>
          <w:ilvl w:val="0"/>
          <w:numId w:val="29"/>
        </w:numPr>
        <w:rPr>
          <w:i/>
          <w:sz w:val="22"/>
          <w:szCs w:val="22"/>
        </w:rPr>
      </w:pPr>
      <w:r w:rsidRPr="00CA7581">
        <w:rPr>
          <w:sz w:val="22"/>
          <w:szCs w:val="22"/>
        </w:rPr>
        <w:t>Acceso a redes sociales</w:t>
      </w:r>
    </w:p>
    <w:p w14:paraId="0F753FC7" w14:textId="4EB8B472" w:rsidR="00FB1120" w:rsidRPr="00CA7581" w:rsidRDefault="001E7AE9" w:rsidP="000A0D4C">
      <w:pPr>
        <w:pStyle w:val="template"/>
        <w:numPr>
          <w:ilvl w:val="0"/>
          <w:numId w:val="29"/>
        </w:numPr>
        <w:rPr>
          <w:i/>
          <w:sz w:val="22"/>
          <w:szCs w:val="22"/>
        </w:rPr>
      </w:pPr>
      <w:r w:rsidRPr="00CA7581">
        <w:rPr>
          <w:sz w:val="22"/>
          <w:szCs w:val="22"/>
        </w:rPr>
        <w:t>Encriptación de contraseñas</w:t>
      </w:r>
    </w:p>
    <w:p w14:paraId="5E25F89D" w14:textId="20F5911B" w:rsidR="001E7AE9" w:rsidRPr="00CA7581" w:rsidRDefault="001441CC" w:rsidP="000A0D4C">
      <w:pPr>
        <w:pStyle w:val="template"/>
        <w:numPr>
          <w:ilvl w:val="0"/>
          <w:numId w:val="29"/>
        </w:numPr>
        <w:rPr>
          <w:i/>
          <w:sz w:val="22"/>
          <w:szCs w:val="22"/>
        </w:rPr>
      </w:pPr>
      <w:r w:rsidRPr="00CA7581">
        <w:rPr>
          <w:sz w:val="22"/>
          <w:szCs w:val="22"/>
        </w:rPr>
        <w:t>Servidor web</w:t>
      </w:r>
    </w:p>
    <w:p w14:paraId="60A41F68" w14:textId="66AF85B3" w:rsidR="001441CC" w:rsidRPr="00CA7581" w:rsidRDefault="001441CC" w:rsidP="000A0D4C">
      <w:pPr>
        <w:pStyle w:val="template"/>
        <w:numPr>
          <w:ilvl w:val="0"/>
          <w:numId w:val="29"/>
        </w:numPr>
        <w:rPr>
          <w:i/>
          <w:sz w:val="22"/>
          <w:szCs w:val="22"/>
        </w:rPr>
      </w:pPr>
      <w:r w:rsidRPr="00CA7581">
        <w:rPr>
          <w:sz w:val="22"/>
          <w:szCs w:val="22"/>
        </w:rPr>
        <w:t>Lenguaje C#</w:t>
      </w:r>
    </w:p>
    <w:p w14:paraId="22D9ED6C" w14:textId="1694CDC2" w:rsidR="00741BE0" w:rsidRPr="00CA7581" w:rsidRDefault="00741BE0" w:rsidP="000A0D4C">
      <w:pPr>
        <w:pStyle w:val="template"/>
        <w:numPr>
          <w:ilvl w:val="0"/>
          <w:numId w:val="29"/>
        </w:numPr>
        <w:rPr>
          <w:i/>
          <w:sz w:val="22"/>
          <w:szCs w:val="22"/>
        </w:rPr>
      </w:pPr>
      <w:r w:rsidRPr="00CA7581">
        <w:rPr>
          <w:sz w:val="22"/>
          <w:szCs w:val="22"/>
        </w:rPr>
        <w:t>Tecnología ASP.NET</w:t>
      </w:r>
      <w:r w:rsidR="00000071" w:rsidRPr="00CA7581">
        <w:rPr>
          <w:sz w:val="22"/>
          <w:szCs w:val="22"/>
        </w:rPr>
        <w:t>, HTML5</w:t>
      </w:r>
    </w:p>
    <w:p w14:paraId="464D6EBF" w14:textId="09E1BADC" w:rsidR="00741BE0" w:rsidRPr="00CA7581" w:rsidRDefault="002C3E0A" w:rsidP="000A0D4C">
      <w:pPr>
        <w:pStyle w:val="template"/>
        <w:numPr>
          <w:ilvl w:val="0"/>
          <w:numId w:val="29"/>
        </w:numPr>
        <w:rPr>
          <w:i/>
          <w:sz w:val="22"/>
          <w:szCs w:val="22"/>
        </w:rPr>
      </w:pPr>
      <w:r w:rsidRPr="00CA7581">
        <w:rPr>
          <w:sz w:val="22"/>
          <w:szCs w:val="22"/>
        </w:rPr>
        <w:t xml:space="preserve">Base de datos </w:t>
      </w:r>
      <w:r w:rsidR="002D259B" w:rsidRPr="00CA7581">
        <w:rPr>
          <w:sz w:val="22"/>
          <w:szCs w:val="22"/>
        </w:rPr>
        <w:t>My</w:t>
      </w:r>
      <w:r w:rsidRPr="00CA7581">
        <w:rPr>
          <w:sz w:val="22"/>
          <w:szCs w:val="22"/>
        </w:rPr>
        <w:t>SQL</w:t>
      </w:r>
    </w:p>
    <w:p w14:paraId="000C0AD2" w14:textId="77777777" w:rsidR="001C15F6" w:rsidRPr="00CA7581" w:rsidRDefault="001C15F6" w:rsidP="000A0D4C">
      <w:pPr>
        <w:pStyle w:val="template"/>
        <w:rPr>
          <w:sz w:val="22"/>
          <w:szCs w:val="22"/>
        </w:rPr>
      </w:pPr>
    </w:p>
    <w:p w14:paraId="1DAF9BF5" w14:textId="7F74A4C8" w:rsidR="00F55BFB" w:rsidRPr="00CA7581" w:rsidRDefault="00F55BFB">
      <w:pPr>
        <w:pStyle w:val="Ttulo2"/>
        <w:rPr>
          <w:sz w:val="22"/>
          <w:szCs w:val="22"/>
        </w:rPr>
      </w:pPr>
      <w:bookmarkStart w:id="23" w:name="_Toc439994679"/>
      <w:bookmarkStart w:id="24" w:name="_Toc58820660"/>
      <w:bookmarkStart w:id="25" w:name="_Toc207387718"/>
      <w:r w:rsidRPr="00CA7581">
        <w:rPr>
          <w:sz w:val="22"/>
          <w:szCs w:val="22"/>
        </w:rPr>
        <w:t>Documentación de Usuario</w:t>
      </w:r>
      <w:bookmarkEnd w:id="23"/>
      <w:bookmarkEnd w:id="24"/>
      <w:bookmarkEnd w:id="25"/>
    </w:p>
    <w:p w14:paraId="2F14639A" w14:textId="77777777" w:rsidR="001C15F6" w:rsidRPr="00CA7581" w:rsidRDefault="001C15F6" w:rsidP="000A0D4C">
      <w:pPr>
        <w:pStyle w:val="template"/>
        <w:rPr>
          <w:sz w:val="22"/>
          <w:szCs w:val="22"/>
        </w:rPr>
      </w:pPr>
    </w:p>
    <w:p w14:paraId="76BBA062" w14:textId="7241B77D" w:rsidR="001C15F6" w:rsidRPr="00CA7581" w:rsidRDefault="001C15F6" w:rsidP="000A0D4C">
      <w:pPr>
        <w:pStyle w:val="template"/>
        <w:numPr>
          <w:ilvl w:val="0"/>
          <w:numId w:val="30"/>
        </w:numPr>
        <w:rPr>
          <w:sz w:val="22"/>
          <w:szCs w:val="22"/>
        </w:rPr>
      </w:pPr>
      <w:r w:rsidRPr="00CA7581">
        <w:rPr>
          <w:sz w:val="22"/>
          <w:szCs w:val="22"/>
        </w:rPr>
        <w:t xml:space="preserve">Manual de usuario </w:t>
      </w:r>
      <w:r w:rsidR="006540EA" w:rsidRPr="00CA7581">
        <w:rPr>
          <w:sz w:val="22"/>
          <w:szCs w:val="22"/>
        </w:rPr>
        <w:t>“Sistema web Equilibrio”</w:t>
      </w:r>
    </w:p>
    <w:p w14:paraId="2DF89C61" w14:textId="77777777" w:rsidR="004E0F05" w:rsidRPr="00CA7581" w:rsidRDefault="004E0F05" w:rsidP="000A0D4C">
      <w:pPr>
        <w:pStyle w:val="template"/>
        <w:rPr>
          <w:sz w:val="22"/>
          <w:szCs w:val="22"/>
        </w:rPr>
      </w:pPr>
    </w:p>
    <w:p w14:paraId="6C88A50F" w14:textId="77777777" w:rsidR="00F55BFB" w:rsidRPr="00CA7581" w:rsidRDefault="00F55BFB" w:rsidP="000A0D4C">
      <w:pPr>
        <w:pStyle w:val="template"/>
        <w:rPr>
          <w:sz w:val="22"/>
          <w:szCs w:val="22"/>
        </w:rPr>
      </w:pPr>
    </w:p>
    <w:p w14:paraId="58F7197B" w14:textId="77777777" w:rsidR="00F55BFB" w:rsidRPr="00CA7581" w:rsidRDefault="00F55BFB">
      <w:pPr>
        <w:rPr>
          <w:rFonts w:cs="Arial"/>
          <w:sz w:val="22"/>
          <w:szCs w:val="22"/>
        </w:rPr>
      </w:pPr>
    </w:p>
    <w:p w14:paraId="1A9957FB" w14:textId="77777777" w:rsidR="00F55BFB" w:rsidRPr="00CA7581" w:rsidRDefault="00F55BFB">
      <w:pPr>
        <w:pStyle w:val="Ttulo1"/>
        <w:rPr>
          <w:rFonts w:ascii="Arial" w:hAnsi="Arial" w:cs="Arial"/>
          <w:sz w:val="22"/>
          <w:szCs w:val="22"/>
        </w:rPr>
      </w:pPr>
      <w:r w:rsidRPr="00CA7581">
        <w:rPr>
          <w:rFonts w:ascii="Arial" w:hAnsi="Arial" w:cs="Arial"/>
          <w:sz w:val="22"/>
          <w:szCs w:val="22"/>
        </w:rPr>
        <w:br w:type="page"/>
      </w:r>
      <w:bookmarkStart w:id="26" w:name="_Toc207387720"/>
      <w:r w:rsidRPr="00CA7581">
        <w:rPr>
          <w:rFonts w:ascii="Arial" w:hAnsi="Arial" w:cs="Arial"/>
          <w:sz w:val="22"/>
          <w:szCs w:val="22"/>
        </w:rPr>
        <w:lastRenderedPageBreak/>
        <w:t>Requerimientos del Cliente</w:t>
      </w:r>
      <w:bookmarkEnd w:id="26"/>
    </w:p>
    <w:p w14:paraId="159F9037" w14:textId="4CC9ACA6" w:rsidR="00F55BFB" w:rsidRPr="00CA7581" w:rsidRDefault="00F55BFB">
      <w:pPr>
        <w:pStyle w:val="Ttulo2"/>
        <w:rPr>
          <w:sz w:val="22"/>
          <w:szCs w:val="22"/>
        </w:rPr>
      </w:pPr>
      <w:bookmarkStart w:id="27" w:name="_Toc207387721"/>
      <w:r w:rsidRPr="00CA7581">
        <w:rPr>
          <w:sz w:val="22"/>
          <w:szCs w:val="22"/>
        </w:rPr>
        <w:t>Requerimientos Funcionales</w:t>
      </w:r>
      <w:bookmarkEnd w:id="27"/>
      <w:r w:rsidRPr="00CA7581">
        <w:rPr>
          <w:sz w:val="22"/>
          <w:szCs w:val="22"/>
        </w:rPr>
        <w:t xml:space="preserve"> </w:t>
      </w:r>
    </w:p>
    <w:p w14:paraId="4CFD4229" w14:textId="77777777" w:rsidR="00F55BFB" w:rsidRPr="00CA7581" w:rsidRDefault="00F55BFB" w:rsidP="000A0D4C">
      <w:pPr>
        <w:pStyle w:val="template"/>
        <w:rPr>
          <w:sz w:val="22"/>
          <w:szCs w:val="22"/>
        </w:rPr>
      </w:pPr>
    </w:p>
    <w:p w14:paraId="7552B116" w14:textId="3E0EDFA8" w:rsidR="003207C2" w:rsidRPr="00CA7581" w:rsidRDefault="003207C2" w:rsidP="000A0D4C">
      <w:pPr>
        <w:pStyle w:val="template"/>
        <w:numPr>
          <w:ilvl w:val="0"/>
          <w:numId w:val="32"/>
        </w:numPr>
        <w:rPr>
          <w:sz w:val="22"/>
          <w:szCs w:val="22"/>
        </w:rPr>
      </w:pPr>
      <w:r w:rsidRPr="00CA7581">
        <w:rPr>
          <w:sz w:val="22"/>
          <w:szCs w:val="22"/>
        </w:rPr>
        <w:t>Registrar usuario</w:t>
      </w:r>
    </w:p>
    <w:p w14:paraId="72743BFC" w14:textId="125E01E2" w:rsidR="00B91206" w:rsidRPr="00CA7581" w:rsidRDefault="00B91206" w:rsidP="000A0D4C">
      <w:pPr>
        <w:pStyle w:val="template"/>
        <w:numPr>
          <w:ilvl w:val="0"/>
          <w:numId w:val="32"/>
        </w:numPr>
        <w:rPr>
          <w:sz w:val="22"/>
          <w:szCs w:val="22"/>
        </w:rPr>
      </w:pPr>
      <w:r w:rsidRPr="00CA7581">
        <w:rPr>
          <w:sz w:val="22"/>
          <w:szCs w:val="22"/>
        </w:rPr>
        <w:t>Autentificación de usuario</w:t>
      </w:r>
    </w:p>
    <w:p w14:paraId="48713589" w14:textId="2FEE5ECE" w:rsidR="00B91206" w:rsidRPr="00CA7581" w:rsidRDefault="00FC3897" w:rsidP="000A0D4C">
      <w:pPr>
        <w:pStyle w:val="template"/>
        <w:numPr>
          <w:ilvl w:val="0"/>
          <w:numId w:val="32"/>
        </w:numPr>
        <w:rPr>
          <w:sz w:val="22"/>
          <w:szCs w:val="22"/>
        </w:rPr>
      </w:pPr>
      <w:r w:rsidRPr="00CA7581">
        <w:rPr>
          <w:sz w:val="22"/>
          <w:szCs w:val="22"/>
        </w:rPr>
        <w:t>Cerrar sesión de usuario</w:t>
      </w:r>
    </w:p>
    <w:p w14:paraId="327F9737" w14:textId="467A67E3" w:rsidR="00FC3897" w:rsidRPr="00CA7581" w:rsidRDefault="005E4A83" w:rsidP="000A0D4C">
      <w:pPr>
        <w:pStyle w:val="template"/>
        <w:numPr>
          <w:ilvl w:val="0"/>
          <w:numId w:val="32"/>
        </w:numPr>
        <w:rPr>
          <w:sz w:val="22"/>
          <w:szCs w:val="22"/>
        </w:rPr>
      </w:pPr>
      <w:r w:rsidRPr="00CA7581">
        <w:rPr>
          <w:sz w:val="22"/>
          <w:szCs w:val="22"/>
        </w:rPr>
        <w:t>Ingresar artículos en la carta</w:t>
      </w:r>
    </w:p>
    <w:p w14:paraId="7C50317B" w14:textId="542755EB" w:rsidR="005E4A83" w:rsidRPr="00CA7581" w:rsidRDefault="004B7BBB" w:rsidP="000A0D4C">
      <w:pPr>
        <w:pStyle w:val="template"/>
        <w:numPr>
          <w:ilvl w:val="0"/>
          <w:numId w:val="32"/>
        </w:numPr>
        <w:rPr>
          <w:sz w:val="22"/>
          <w:szCs w:val="22"/>
        </w:rPr>
      </w:pPr>
      <w:r w:rsidRPr="00CA7581">
        <w:rPr>
          <w:sz w:val="22"/>
          <w:szCs w:val="22"/>
        </w:rPr>
        <w:t>Edita</w:t>
      </w:r>
      <w:r w:rsidR="005E4A83" w:rsidRPr="00CA7581">
        <w:rPr>
          <w:sz w:val="22"/>
          <w:szCs w:val="22"/>
        </w:rPr>
        <w:t xml:space="preserve">r artículos </w:t>
      </w:r>
      <w:r w:rsidR="00670852" w:rsidRPr="00CA7581">
        <w:rPr>
          <w:sz w:val="22"/>
          <w:szCs w:val="22"/>
        </w:rPr>
        <w:t>de la carta</w:t>
      </w:r>
    </w:p>
    <w:p w14:paraId="0E95673A" w14:textId="286568D1" w:rsidR="00670852" w:rsidRPr="00CA7581" w:rsidRDefault="00670852" w:rsidP="000A0D4C">
      <w:pPr>
        <w:pStyle w:val="template"/>
        <w:numPr>
          <w:ilvl w:val="0"/>
          <w:numId w:val="32"/>
        </w:numPr>
        <w:rPr>
          <w:sz w:val="22"/>
          <w:szCs w:val="22"/>
        </w:rPr>
      </w:pPr>
      <w:r w:rsidRPr="00CA7581">
        <w:rPr>
          <w:sz w:val="22"/>
          <w:szCs w:val="22"/>
        </w:rPr>
        <w:t xml:space="preserve">Eliminar </w:t>
      </w:r>
      <w:r w:rsidR="005C3D0C" w:rsidRPr="00CA7581">
        <w:rPr>
          <w:sz w:val="22"/>
          <w:szCs w:val="22"/>
        </w:rPr>
        <w:t>artículos de la carta</w:t>
      </w:r>
    </w:p>
    <w:p w14:paraId="33B6F221" w14:textId="7D6607B0" w:rsidR="005C3D0C" w:rsidRPr="00CA7581" w:rsidRDefault="009B6E52" w:rsidP="000A0D4C">
      <w:pPr>
        <w:pStyle w:val="template"/>
        <w:numPr>
          <w:ilvl w:val="0"/>
          <w:numId w:val="32"/>
        </w:numPr>
        <w:rPr>
          <w:sz w:val="22"/>
          <w:szCs w:val="22"/>
        </w:rPr>
      </w:pPr>
      <w:r w:rsidRPr="00CA7581">
        <w:rPr>
          <w:sz w:val="22"/>
          <w:szCs w:val="22"/>
        </w:rPr>
        <w:t>V</w:t>
      </w:r>
      <w:r w:rsidR="000D36FB" w:rsidRPr="00CA7581">
        <w:rPr>
          <w:sz w:val="22"/>
          <w:szCs w:val="22"/>
        </w:rPr>
        <w:t>er artículos de la carta</w:t>
      </w:r>
    </w:p>
    <w:p w14:paraId="2E45D92A" w14:textId="76D4DB58" w:rsidR="000D36FB" w:rsidRPr="00CA7581" w:rsidRDefault="000D36FB" w:rsidP="000A0D4C">
      <w:pPr>
        <w:pStyle w:val="template"/>
        <w:numPr>
          <w:ilvl w:val="0"/>
          <w:numId w:val="32"/>
        </w:numPr>
        <w:rPr>
          <w:sz w:val="22"/>
          <w:szCs w:val="22"/>
        </w:rPr>
      </w:pPr>
      <w:r w:rsidRPr="00CA7581">
        <w:rPr>
          <w:sz w:val="22"/>
          <w:szCs w:val="22"/>
        </w:rPr>
        <w:t>Reservar mesa</w:t>
      </w:r>
    </w:p>
    <w:p w14:paraId="7F47A972" w14:textId="136209D6" w:rsidR="004B7BBB" w:rsidRPr="00CA7581" w:rsidRDefault="004B7BBB" w:rsidP="000A0D4C">
      <w:pPr>
        <w:pStyle w:val="template"/>
        <w:numPr>
          <w:ilvl w:val="0"/>
          <w:numId w:val="32"/>
        </w:numPr>
        <w:rPr>
          <w:sz w:val="22"/>
          <w:szCs w:val="22"/>
        </w:rPr>
      </w:pPr>
      <w:r w:rsidRPr="00CA7581">
        <w:rPr>
          <w:sz w:val="22"/>
          <w:szCs w:val="22"/>
        </w:rPr>
        <w:t>Editar reserva de mesa</w:t>
      </w:r>
    </w:p>
    <w:p w14:paraId="696833EA" w14:textId="157A39E5" w:rsidR="004B7BBB" w:rsidRPr="00CA7581" w:rsidRDefault="004B7BBB" w:rsidP="000A0D4C">
      <w:pPr>
        <w:pStyle w:val="template"/>
        <w:numPr>
          <w:ilvl w:val="0"/>
          <w:numId w:val="32"/>
        </w:numPr>
        <w:rPr>
          <w:sz w:val="22"/>
          <w:szCs w:val="22"/>
        </w:rPr>
      </w:pPr>
      <w:r w:rsidRPr="00CA7581">
        <w:rPr>
          <w:sz w:val="22"/>
          <w:szCs w:val="22"/>
        </w:rPr>
        <w:t>Eliminar reserva de mesa</w:t>
      </w:r>
    </w:p>
    <w:p w14:paraId="2F99C051" w14:textId="675DEC0F" w:rsidR="004B7BBB" w:rsidRPr="00CA7581" w:rsidRDefault="00731AC3" w:rsidP="000A0D4C">
      <w:pPr>
        <w:pStyle w:val="template"/>
        <w:numPr>
          <w:ilvl w:val="0"/>
          <w:numId w:val="32"/>
        </w:numPr>
        <w:rPr>
          <w:sz w:val="22"/>
          <w:szCs w:val="22"/>
        </w:rPr>
      </w:pPr>
      <w:r w:rsidRPr="00CA7581">
        <w:rPr>
          <w:sz w:val="22"/>
          <w:szCs w:val="22"/>
        </w:rPr>
        <w:t>Ver reserva de mesa</w:t>
      </w:r>
    </w:p>
    <w:p w14:paraId="42D0F7B5" w14:textId="4A920E2D" w:rsidR="00731AC3" w:rsidRPr="00CA7581" w:rsidRDefault="009B6E52" w:rsidP="000A0D4C">
      <w:pPr>
        <w:pStyle w:val="template"/>
        <w:numPr>
          <w:ilvl w:val="0"/>
          <w:numId w:val="32"/>
        </w:numPr>
        <w:rPr>
          <w:sz w:val="22"/>
          <w:szCs w:val="22"/>
        </w:rPr>
      </w:pPr>
      <w:r w:rsidRPr="00CA7581">
        <w:rPr>
          <w:sz w:val="22"/>
          <w:szCs w:val="22"/>
        </w:rPr>
        <w:t>Ingresar comentario</w:t>
      </w:r>
    </w:p>
    <w:p w14:paraId="2CDC3814" w14:textId="4D788F25" w:rsidR="009B6E52" w:rsidRPr="00CA7581" w:rsidRDefault="009B6E52" w:rsidP="000A0D4C">
      <w:pPr>
        <w:pStyle w:val="template"/>
        <w:numPr>
          <w:ilvl w:val="0"/>
          <w:numId w:val="32"/>
        </w:numPr>
        <w:rPr>
          <w:sz w:val="22"/>
          <w:szCs w:val="22"/>
        </w:rPr>
      </w:pPr>
      <w:r w:rsidRPr="00CA7581">
        <w:rPr>
          <w:sz w:val="22"/>
          <w:szCs w:val="22"/>
        </w:rPr>
        <w:t>Ver comentario</w:t>
      </w:r>
    </w:p>
    <w:p w14:paraId="1FBCC273" w14:textId="05705898" w:rsidR="00117784" w:rsidRPr="00CA7581" w:rsidRDefault="00117784" w:rsidP="000A0D4C">
      <w:pPr>
        <w:pStyle w:val="template"/>
        <w:numPr>
          <w:ilvl w:val="0"/>
          <w:numId w:val="32"/>
        </w:numPr>
        <w:rPr>
          <w:sz w:val="22"/>
          <w:szCs w:val="22"/>
        </w:rPr>
      </w:pPr>
      <w:r w:rsidRPr="00CA7581">
        <w:rPr>
          <w:sz w:val="22"/>
          <w:szCs w:val="22"/>
        </w:rPr>
        <w:t xml:space="preserve">Agregar </w:t>
      </w:r>
      <w:r w:rsidR="00C61486" w:rsidRPr="00CA7581">
        <w:rPr>
          <w:sz w:val="22"/>
          <w:szCs w:val="22"/>
        </w:rPr>
        <w:t>artículos</w:t>
      </w:r>
      <w:r w:rsidRPr="00CA7581">
        <w:rPr>
          <w:sz w:val="22"/>
          <w:szCs w:val="22"/>
        </w:rPr>
        <w:t xml:space="preserve"> al carro de compras</w:t>
      </w:r>
    </w:p>
    <w:p w14:paraId="5575BB22" w14:textId="5D44630C" w:rsidR="00117784" w:rsidRPr="00CA7581" w:rsidRDefault="00117784" w:rsidP="000A0D4C">
      <w:pPr>
        <w:pStyle w:val="template"/>
        <w:numPr>
          <w:ilvl w:val="0"/>
          <w:numId w:val="32"/>
        </w:numPr>
        <w:rPr>
          <w:sz w:val="22"/>
          <w:szCs w:val="22"/>
        </w:rPr>
      </w:pPr>
      <w:r w:rsidRPr="00CA7581">
        <w:rPr>
          <w:sz w:val="22"/>
          <w:szCs w:val="22"/>
        </w:rPr>
        <w:t xml:space="preserve">Editar cantidad de </w:t>
      </w:r>
      <w:r w:rsidR="00C61486" w:rsidRPr="00CA7581">
        <w:rPr>
          <w:sz w:val="22"/>
          <w:szCs w:val="22"/>
        </w:rPr>
        <w:t xml:space="preserve">artículos </w:t>
      </w:r>
      <w:r w:rsidRPr="00CA7581">
        <w:rPr>
          <w:sz w:val="22"/>
          <w:szCs w:val="22"/>
        </w:rPr>
        <w:t>del carro de compras</w:t>
      </w:r>
    </w:p>
    <w:p w14:paraId="3F102C81" w14:textId="1BA6ED91" w:rsidR="00117784" w:rsidRPr="00CA7581" w:rsidRDefault="00117784" w:rsidP="000A0D4C">
      <w:pPr>
        <w:pStyle w:val="template"/>
        <w:numPr>
          <w:ilvl w:val="0"/>
          <w:numId w:val="32"/>
        </w:numPr>
        <w:rPr>
          <w:sz w:val="22"/>
          <w:szCs w:val="22"/>
        </w:rPr>
      </w:pPr>
      <w:r w:rsidRPr="00CA7581">
        <w:rPr>
          <w:sz w:val="22"/>
          <w:szCs w:val="22"/>
        </w:rPr>
        <w:t xml:space="preserve">Eliminar </w:t>
      </w:r>
      <w:r w:rsidR="00C61486" w:rsidRPr="00CA7581">
        <w:rPr>
          <w:sz w:val="22"/>
          <w:szCs w:val="22"/>
        </w:rPr>
        <w:t xml:space="preserve">artículos </w:t>
      </w:r>
      <w:r w:rsidRPr="00CA7581">
        <w:rPr>
          <w:sz w:val="22"/>
          <w:szCs w:val="22"/>
        </w:rPr>
        <w:t>del carro de compras</w:t>
      </w:r>
    </w:p>
    <w:p w14:paraId="0480D8FA" w14:textId="32EE9F33" w:rsidR="00117784" w:rsidRPr="00CA7581" w:rsidRDefault="00117784" w:rsidP="000A0D4C">
      <w:pPr>
        <w:pStyle w:val="template"/>
        <w:numPr>
          <w:ilvl w:val="0"/>
          <w:numId w:val="32"/>
        </w:numPr>
        <w:rPr>
          <w:sz w:val="22"/>
          <w:szCs w:val="22"/>
        </w:rPr>
      </w:pPr>
      <w:r w:rsidRPr="00CA7581">
        <w:rPr>
          <w:sz w:val="22"/>
          <w:szCs w:val="22"/>
        </w:rPr>
        <w:t>Ver e</w:t>
      </w:r>
      <w:r w:rsidR="00180507" w:rsidRPr="00CA7581">
        <w:rPr>
          <w:sz w:val="22"/>
          <w:szCs w:val="22"/>
        </w:rPr>
        <w:t>l c</w:t>
      </w:r>
      <w:r w:rsidRPr="00CA7581">
        <w:rPr>
          <w:sz w:val="22"/>
          <w:szCs w:val="22"/>
        </w:rPr>
        <w:t>arro de compras</w:t>
      </w:r>
    </w:p>
    <w:p w14:paraId="02E39B84" w14:textId="239FA8A9" w:rsidR="00117784" w:rsidRPr="00CA7581" w:rsidRDefault="00D46B94" w:rsidP="000A0D4C">
      <w:pPr>
        <w:pStyle w:val="template"/>
        <w:numPr>
          <w:ilvl w:val="0"/>
          <w:numId w:val="32"/>
        </w:numPr>
        <w:rPr>
          <w:sz w:val="22"/>
          <w:szCs w:val="22"/>
        </w:rPr>
      </w:pPr>
      <w:r w:rsidRPr="00CA7581">
        <w:rPr>
          <w:sz w:val="22"/>
          <w:szCs w:val="22"/>
        </w:rPr>
        <w:t xml:space="preserve">Generar </w:t>
      </w:r>
      <w:proofErr w:type="spellStart"/>
      <w:r w:rsidRPr="00CA7581">
        <w:rPr>
          <w:sz w:val="22"/>
          <w:szCs w:val="22"/>
        </w:rPr>
        <w:t>delivery</w:t>
      </w:r>
      <w:proofErr w:type="spellEnd"/>
      <w:r w:rsidRPr="00CA7581">
        <w:rPr>
          <w:sz w:val="22"/>
          <w:szCs w:val="22"/>
        </w:rPr>
        <w:t xml:space="preserve"> u orden de envío</w:t>
      </w:r>
    </w:p>
    <w:p w14:paraId="61A8C092" w14:textId="027B9D3B" w:rsidR="00D46B94" w:rsidRPr="00CA7581" w:rsidRDefault="00D46B94" w:rsidP="000A0D4C">
      <w:pPr>
        <w:pStyle w:val="template"/>
        <w:numPr>
          <w:ilvl w:val="0"/>
          <w:numId w:val="32"/>
        </w:numPr>
        <w:rPr>
          <w:sz w:val="22"/>
          <w:szCs w:val="22"/>
        </w:rPr>
      </w:pPr>
      <w:r w:rsidRPr="00CA7581">
        <w:rPr>
          <w:sz w:val="22"/>
          <w:szCs w:val="22"/>
        </w:rPr>
        <w:t xml:space="preserve">Modificar </w:t>
      </w:r>
      <w:proofErr w:type="spellStart"/>
      <w:r w:rsidRPr="00CA7581">
        <w:rPr>
          <w:sz w:val="22"/>
          <w:szCs w:val="22"/>
        </w:rPr>
        <w:t>delivery</w:t>
      </w:r>
      <w:proofErr w:type="spellEnd"/>
      <w:r w:rsidRPr="00CA7581">
        <w:rPr>
          <w:sz w:val="22"/>
          <w:szCs w:val="22"/>
        </w:rPr>
        <w:t xml:space="preserve"> u orden de envío</w:t>
      </w:r>
    </w:p>
    <w:p w14:paraId="7CDDCA2B" w14:textId="49301F72" w:rsidR="00D46B94" w:rsidRPr="00CA7581" w:rsidRDefault="00D46B94" w:rsidP="000A0D4C">
      <w:pPr>
        <w:pStyle w:val="template"/>
        <w:numPr>
          <w:ilvl w:val="0"/>
          <w:numId w:val="32"/>
        </w:numPr>
        <w:rPr>
          <w:sz w:val="22"/>
          <w:szCs w:val="22"/>
        </w:rPr>
      </w:pPr>
      <w:r w:rsidRPr="00CA7581">
        <w:rPr>
          <w:sz w:val="22"/>
          <w:szCs w:val="22"/>
        </w:rPr>
        <w:t xml:space="preserve">Eliminar </w:t>
      </w:r>
      <w:proofErr w:type="spellStart"/>
      <w:r w:rsidRPr="00CA7581">
        <w:rPr>
          <w:sz w:val="22"/>
          <w:szCs w:val="22"/>
        </w:rPr>
        <w:t>delivery</w:t>
      </w:r>
      <w:proofErr w:type="spellEnd"/>
      <w:r w:rsidRPr="00CA7581">
        <w:rPr>
          <w:sz w:val="22"/>
          <w:szCs w:val="22"/>
        </w:rPr>
        <w:t xml:space="preserve"> u orden de envío</w:t>
      </w:r>
    </w:p>
    <w:p w14:paraId="3BB514EC" w14:textId="3118468C" w:rsidR="00D46B94" w:rsidRPr="00CA7581" w:rsidRDefault="00D46B94" w:rsidP="000A0D4C">
      <w:pPr>
        <w:pStyle w:val="template"/>
        <w:numPr>
          <w:ilvl w:val="0"/>
          <w:numId w:val="32"/>
        </w:numPr>
        <w:rPr>
          <w:sz w:val="22"/>
          <w:szCs w:val="22"/>
        </w:rPr>
      </w:pPr>
      <w:r w:rsidRPr="00CA7581">
        <w:rPr>
          <w:sz w:val="22"/>
          <w:szCs w:val="22"/>
        </w:rPr>
        <w:t xml:space="preserve">Ver </w:t>
      </w:r>
      <w:proofErr w:type="spellStart"/>
      <w:r w:rsidRPr="00CA7581">
        <w:rPr>
          <w:sz w:val="22"/>
          <w:szCs w:val="22"/>
        </w:rPr>
        <w:t>delivery</w:t>
      </w:r>
      <w:proofErr w:type="spellEnd"/>
      <w:r w:rsidRPr="00CA7581">
        <w:rPr>
          <w:sz w:val="22"/>
          <w:szCs w:val="22"/>
        </w:rPr>
        <w:t xml:space="preserve"> u orden de envío</w:t>
      </w:r>
    </w:p>
    <w:p w14:paraId="2AE00267" w14:textId="77777777" w:rsidR="00F55BFB" w:rsidRPr="00CA7581" w:rsidRDefault="00F55BFB" w:rsidP="000A0D4C">
      <w:pPr>
        <w:pStyle w:val="template"/>
        <w:rPr>
          <w:sz w:val="22"/>
          <w:szCs w:val="22"/>
        </w:rPr>
      </w:pPr>
    </w:p>
    <w:p w14:paraId="6EC8E548" w14:textId="524B8B14" w:rsidR="00F55BFB" w:rsidRPr="00CA7581" w:rsidRDefault="00F55BFB">
      <w:pPr>
        <w:pStyle w:val="Ttulo2"/>
        <w:rPr>
          <w:sz w:val="22"/>
          <w:szCs w:val="22"/>
        </w:rPr>
      </w:pPr>
      <w:bookmarkStart w:id="28" w:name="_Toc207387722"/>
      <w:r w:rsidRPr="00CA7581">
        <w:rPr>
          <w:sz w:val="22"/>
          <w:szCs w:val="22"/>
        </w:rPr>
        <w:t>Características del Software (Requerimientos No Funcionales)</w:t>
      </w:r>
      <w:bookmarkEnd w:id="28"/>
    </w:p>
    <w:p w14:paraId="11272ABF" w14:textId="5E106490" w:rsidR="37692858" w:rsidRPr="00CA7581" w:rsidRDefault="37692858" w:rsidP="00390678">
      <w:pPr>
        <w:pStyle w:val="Ttulo3"/>
        <w:rPr>
          <w:sz w:val="22"/>
          <w:szCs w:val="22"/>
        </w:rPr>
      </w:pPr>
      <w:bookmarkStart w:id="29" w:name="_Toc439994692"/>
      <w:bookmarkStart w:id="30" w:name="_Toc58820673"/>
      <w:bookmarkStart w:id="31" w:name="_Toc207387723"/>
      <w:r w:rsidRPr="00CA7581">
        <w:rPr>
          <w:sz w:val="22"/>
          <w:szCs w:val="22"/>
        </w:rPr>
        <w:t>Seguridad</w:t>
      </w:r>
      <w:bookmarkEnd w:id="29"/>
      <w:bookmarkEnd w:id="30"/>
      <w:bookmarkEnd w:id="31"/>
    </w:p>
    <w:p w14:paraId="19957EB5" w14:textId="1FBA7903" w:rsidR="37692858" w:rsidRPr="00CA7581" w:rsidRDefault="37692858" w:rsidP="37692858">
      <w:pPr>
        <w:rPr>
          <w:rFonts w:cs="Arial"/>
          <w:color w:val="000000" w:themeColor="text1"/>
          <w:sz w:val="22"/>
          <w:szCs w:val="22"/>
        </w:rPr>
      </w:pPr>
    </w:p>
    <w:p w14:paraId="03BE68BB" w14:textId="53F41AB3" w:rsidR="37692858" w:rsidRPr="00CA7581" w:rsidRDefault="37692858" w:rsidP="000A0D4C">
      <w:pPr>
        <w:pStyle w:val="template"/>
        <w:numPr>
          <w:ilvl w:val="0"/>
          <w:numId w:val="7"/>
        </w:numPr>
        <w:rPr>
          <w:rFonts w:eastAsia="Arial"/>
          <w:color w:val="000000" w:themeColor="text1"/>
          <w:sz w:val="22"/>
          <w:szCs w:val="22"/>
        </w:rPr>
      </w:pPr>
      <w:r w:rsidRPr="00CA7581">
        <w:rPr>
          <w:sz w:val="22"/>
          <w:szCs w:val="22"/>
        </w:rPr>
        <w:t>Encriptar información.</w:t>
      </w:r>
    </w:p>
    <w:p w14:paraId="29D76B9A" w14:textId="61F2B29B" w:rsidR="37692858" w:rsidRPr="00CA7581" w:rsidRDefault="37692858" w:rsidP="000A0D4C">
      <w:pPr>
        <w:pStyle w:val="template"/>
        <w:numPr>
          <w:ilvl w:val="0"/>
          <w:numId w:val="7"/>
        </w:numPr>
        <w:rPr>
          <w:color w:val="000000" w:themeColor="text1"/>
          <w:sz w:val="22"/>
          <w:szCs w:val="22"/>
        </w:rPr>
      </w:pPr>
      <w:r w:rsidRPr="00CA7581">
        <w:rPr>
          <w:sz w:val="22"/>
          <w:szCs w:val="22"/>
        </w:rPr>
        <w:t>Conservación de la información</w:t>
      </w:r>
    </w:p>
    <w:p w14:paraId="3D54D189" w14:textId="2C8E0AD1" w:rsidR="37692858" w:rsidRPr="00F7063B" w:rsidRDefault="37692858" w:rsidP="000A0D4C">
      <w:pPr>
        <w:pStyle w:val="template"/>
        <w:numPr>
          <w:ilvl w:val="0"/>
          <w:numId w:val="7"/>
        </w:numPr>
        <w:rPr>
          <w:color w:val="000000" w:themeColor="text1"/>
          <w:sz w:val="22"/>
          <w:szCs w:val="22"/>
        </w:rPr>
      </w:pPr>
      <w:r w:rsidRPr="00CA7581">
        <w:rPr>
          <w:sz w:val="22"/>
          <w:szCs w:val="22"/>
        </w:rPr>
        <w:t>Validación de datos</w:t>
      </w:r>
    </w:p>
    <w:p w14:paraId="6041CA86" w14:textId="1456EA2D" w:rsidR="00F7063B" w:rsidRPr="00CA7581" w:rsidRDefault="00F7063B" w:rsidP="000A0D4C">
      <w:pPr>
        <w:pStyle w:val="template"/>
        <w:numPr>
          <w:ilvl w:val="0"/>
          <w:numId w:val="7"/>
        </w:numPr>
        <w:rPr>
          <w:color w:val="000000" w:themeColor="text1"/>
          <w:sz w:val="22"/>
          <w:szCs w:val="22"/>
        </w:rPr>
      </w:pPr>
      <w:r>
        <w:rPr>
          <w:sz w:val="22"/>
          <w:szCs w:val="22"/>
        </w:rPr>
        <w:t>Validadores de formularios</w:t>
      </w:r>
    </w:p>
    <w:p w14:paraId="2C2E0FFE" w14:textId="415A746D" w:rsidR="00F55BFB" w:rsidRPr="00CA7581" w:rsidRDefault="37692858" w:rsidP="00627FC1">
      <w:pPr>
        <w:pStyle w:val="Ttulo4"/>
        <w:rPr>
          <w:rFonts w:cs="Arial"/>
          <w:sz w:val="22"/>
          <w:szCs w:val="22"/>
        </w:rPr>
      </w:pPr>
      <w:bookmarkStart w:id="32" w:name="_Toc207387726"/>
      <w:r w:rsidRPr="00CA7581">
        <w:rPr>
          <w:rFonts w:cs="Arial"/>
          <w:sz w:val="22"/>
          <w:szCs w:val="22"/>
        </w:rPr>
        <w:t>Tolerancia a fallas</w:t>
      </w:r>
      <w:bookmarkEnd w:id="32"/>
    </w:p>
    <w:p w14:paraId="4B7BF5DA" w14:textId="6995F752" w:rsidR="37692858" w:rsidRPr="00CA7581" w:rsidRDefault="37692858" w:rsidP="000A0D4C">
      <w:pPr>
        <w:pStyle w:val="template"/>
        <w:rPr>
          <w:sz w:val="22"/>
          <w:szCs w:val="22"/>
        </w:rPr>
      </w:pPr>
    </w:p>
    <w:p w14:paraId="150975CB" w14:textId="3780C525" w:rsidR="00F55BFB" w:rsidRPr="00787005" w:rsidRDefault="37692858" w:rsidP="00787005">
      <w:pPr>
        <w:pStyle w:val="template"/>
        <w:numPr>
          <w:ilvl w:val="0"/>
          <w:numId w:val="1"/>
        </w:numPr>
        <w:rPr>
          <w:rFonts w:eastAsia="Arial"/>
          <w:sz w:val="22"/>
          <w:szCs w:val="22"/>
        </w:rPr>
      </w:pPr>
      <w:r w:rsidRPr="00CA7581">
        <w:rPr>
          <w:sz w:val="22"/>
          <w:szCs w:val="22"/>
        </w:rPr>
        <w:t>Mensaje de error</w:t>
      </w:r>
    </w:p>
    <w:p w14:paraId="26F8998E" w14:textId="665F09FA" w:rsidR="00F55BFB" w:rsidRPr="00CA7581" w:rsidRDefault="37692858" w:rsidP="00627FC1">
      <w:pPr>
        <w:pStyle w:val="Ttulo4"/>
        <w:rPr>
          <w:rFonts w:cs="Arial"/>
          <w:sz w:val="22"/>
          <w:szCs w:val="22"/>
        </w:rPr>
      </w:pPr>
      <w:bookmarkStart w:id="33" w:name="_Toc207387728"/>
      <w:r w:rsidRPr="00CA7581">
        <w:rPr>
          <w:rFonts w:cs="Arial"/>
          <w:sz w:val="22"/>
          <w:szCs w:val="22"/>
        </w:rPr>
        <w:t>Capacidad de Entendimiento y Aprendizaje</w:t>
      </w:r>
      <w:bookmarkEnd w:id="33"/>
    </w:p>
    <w:p w14:paraId="4AA0DD1A" w14:textId="3039C0F5" w:rsidR="37692858" w:rsidRPr="00CA7581" w:rsidRDefault="37692858" w:rsidP="37692858">
      <w:pPr>
        <w:rPr>
          <w:rFonts w:cs="Arial"/>
          <w:color w:val="000000" w:themeColor="text1"/>
          <w:sz w:val="22"/>
          <w:szCs w:val="22"/>
        </w:rPr>
      </w:pPr>
    </w:p>
    <w:p w14:paraId="04FFBB54" w14:textId="69AEA2CA" w:rsidR="37692858" w:rsidRPr="006E2BA4" w:rsidRDefault="37692858" w:rsidP="000A0D4C">
      <w:pPr>
        <w:pStyle w:val="template"/>
        <w:numPr>
          <w:ilvl w:val="0"/>
          <w:numId w:val="6"/>
        </w:numPr>
        <w:rPr>
          <w:rFonts w:eastAsia="Arial"/>
          <w:sz w:val="22"/>
          <w:szCs w:val="22"/>
        </w:rPr>
      </w:pPr>
      <w:r w:rsidRPr="00CA7581">
        <w:rPr>
          <w:sz w:val="22"/>
          <w:szCs w:val="22"/>
        </w:rPr>
        <w:t>Interfaz grafica</w:t>
      </w:r>
    </w:p>
    <w:p w14:paraId="6BA8049C" w14:textId="1A5C0E0D" w:rsidR="006E2BA4" w:rsidRPr="006E2BA4" w:rsidRDefault="006E2BA4" w:rsidP="000A0D4C">
      <w:pPr>
        <w:pStyle w:val="template"/>
        <w:numPr>
          <w:ilvl w:val="0"/>
          <w:numId w:val="6"/>
        </w:numPr>
        <w:rPr>
          <w:rFonts w:eastAsia="Arial"/>
          <w:sz w:val="22"/>
          <w:szCs w:val="22"/>
        </w:rPr>
      </w:pPr>
      <w:r>
        <w:rPr>
          <w:sz w:val="22"/>
          <w:szCs w:val="22"/>
        </w:rPr>
        <w:t>Pantalla de carga</w:t>
      </w:r>
    </w:p>
    <w:p w14:paraId="5893C99C" w14:textId="2825B0B0" w:rsidR="006E2BA4" w:rsidRPr="00CA7581" w:rsidRDefault="006E2BA4" w:rsidP="000A0D4C">
      <w:pPr>
        <w:pStyle w:val="template"/>
        <w:numPr>
          <w:ilvl w:val="0"/>
          <w:numId w:val="6"/>
        </w:numPr>
        <w:rPr>
          <w:rFonts w:eastAsia="Arial"/>
          <w:sz w:val="22"/>
          <w:szCs w:val="22"/>
        </w:rPr>
      </w:pPr>
      <w:r>
        <w:rPr>
          <w:sz w:val="22"/>
          <w:szCs w:val="22"/>
        </w:rPr>
        <w:t>Máster Page</w:t>
      </w:r>
    </w:p>
    <w:p w14:paraId="4E609E5C" w14:textId="705EA06C" w:rsidR="00F55BFB" w:rsidRPr="00CA7581" w:rsidRDefault="37692858" w:rsidP="00627FC1">
      <w:pPr>
        <w:pStyle w:val="Ttulo4"/>
        <w:rPr>
          <w:rFonts w:cs="Arial"/>
          <w:sz w:val="22"/>
          <w:szCs w:val="22"/>
        </w:rPr>
      </w:pPr>
      <w:bookmarkStart w:id="34" w:name="_Toc207387729"/>
      <w:r w:rsidRPr="00CA7581">
        <w:rPr>
          <w:rFonts w:cs="Arial"/>
          <w:sz w:val="22"/>
          <w:szCs w:val="22"/>
        </w:rPr>
        <w:t>Operabilidad</w:t>
      </w:r>
      <w:bookmarkEnd w:id="34"/>
    </w:p>
    <w:p w14:paraId="65293B77" w14:textId="2A38BBA3" w:rsidR="00F55BFB" w:rsidRPr="00CA7581" w:rsidRDefault="00F55BFB" w:rsidP="37692858">
      <w:pPr>
        <w:rPr>
          <w:rFonts w:cs="Arial"/>
          <w:color w:val="000000" w:themeColor="text1"/>
          <w:sz w:val="22"/>
          <w:szCs w:val="22"/>
        </w:rPr>
      </w:pPr>
    </w:p>
    <w:p w14:paraId="6CBB1667" w14:textId="5D8E46BE" w:rsidR="00F55BFB" w:rsidRPr="00CA7581" w:rsidRDefault="37692858" w:rsidP="000A0D4C">
      <w:pPr>
        <w:pStyle w:val="template"/>
        <w:numPr>
          <w:ilvl w:val="0"/>
          <w:numId w:val="5"/>
        </w:numPr>
        <w:rPr>
          <w:rFonts w:eastAsia="Arial"/>
          <w:sz w:val="22"/>
          <w:szCs w:val="22"/>
        </w:rPr>
      </w:pPr>
      <w:r w:rsidRPr="00CA7581">
        <w:rPr>
          <w:sz w:val="22"/>
          <w:szCs w:val="22"/>
        </w:rPr>
        <w:t>Sistema responsivo</w:t>
      </w:r>
    </w:p>
    <w:p w14:paraId="277B2C65" w14:textId="33854189" w:rsidR="00F55BFB" w:rsidRPr="00CA7581" w:rsidRDefault="37692858" w:rsidP="000A0D4C">
      <w:pPr>
        <w:pStyle w:val="template"/>
        <w:numPr>
          <w:ilvl w:val="0"/>
          <w:numId w:val="5"/>
        </w:numPr>
        <w:rPr>
          <w:sz w:val="22"/>
          <w:szCs w:val="22"/>
        </w:rPr>
      </w:pPr>
      <w:r w:rsidRPr="00CA7581">
        <w:rPr>
          <w:sz w:val="22"/>
          <w:szCs w:val="22"/>
        </w:rPr>
        <w:lastRenderedPageBreak/>
        <w:t>Funcionamiento en navegadores web</w:t>
      </w:r>
    </w:p>
    <w:p w14:paraId="5BB4EFCE" w14:textId="48F8134C" w:rsidR="00F55BFB" w:rsidRDefault="37692858" w:rsidP="00787005">
      <w:pPr>
        <w:pStyle w:val="template"/>
        <w:numPr>
          <w:ilvl w:val="0"/>
          <w:numId w:val="5"/>
        </w:numPr>
        <w:rPr>
          <w:sz w:val="22"/>
          <w:szCs w:val="22"/>
        </w:rPr>
      </w:pPr>
      <w:r w:rsidRPr="00CA7581">
        <w:rPr>
          <w:sz w:val="22"/>
          <w:szCs w:val="22"/>
        </w:rPr>
        <w:t>Compatibilidad del sistema</w:t>
      </w:r>
    </w:p>
    <w:p w14:paraId="70092FC3" w14:textId="71842032" w:rsidR="006E2BA4" w:rsidRPr="00787005" w:rsidRDefault="006E2BA4" w:rsidP="00787005">
      <w:pPr>
        <w:pStyle w:val="template"/>
        <w:numPr>
          <w:ilvl w:val="0"/>
          <w:numId w:val="5"/>
        </w:numPr>
        <w:rPr>
          <w:sz w:val="22"/>
          <w:szCs w:val="22"/>
        </w:rPr>
      </w:pPr>
      <w:r>
        <w:rPr>
          <w:sz w:val="22"/>
          <w:szCs w:val="22"/>
        </w:rPr>
        <w:t xml:space="preserve">Control de navegación </w:t>
      </w:r>
    </w:p>
    <w:p w14:paraId="47609EB5" w14:textId="650902AD" w:rsidR="00F55BFB" w:rsidRPr="00CA7581" w:rsidRDefault="37692858" w:rsidP="00627FC1">
      <w:pPr>
        <w:pStyle w:val="Ttulo4"/>
        <w:rPr>
          <w:rFonts w:cs="Arial"/>
          <w:sz w:val="22"/>
          <w:szCs w:val="22"/>
        </w:rPr>
      </w:pPr>
      <w:bookmarkStart w:id="35" w:name="_Toc207387731"/>
      <w:r w:rsidRPr="00CA7581">
        <w:rPr>
          <w:rFonts w:cs="Arial"/>
          <w:sz w:val="22"/>
          <w:szCs w:val="22"/>
        </w:rPr>
        <w:t>Tiempo de Respuesta</w:t>
      </w:r>
      <w:bookmarkEnd w:id="35"/>
      <w:r w:rsidRPr="00CA7581">
        <w:rPr>
          <w:rFonts w:cs="Arial"/>
          <w:sz w:val="22"/>
          <w:szCs w:val="22"/>
        </w:rPr>
        <w:t xml:space="preserve"> </w:t>
      </w:r>
    </w:p>
    <w:p w14:paraId="61E1AB14" w14:textId="6A19BCCB" w:rsidR="37692858" w:rsidRPr="00CA7581" w:rsidRDefault="37692858" w:rsidP="37692858">
      <w:pPr>
        <w:rPr>
          <w:rFonts w:cs="Arial"/>
          <w:color w:val="000000" w:themeColor="text1"/>
          <w:sz w:val="22"/>
          <w:szCs w:val="22"/>
        </w:rPr>
      </w:pPr>
    </w:p>
    <w:p w14:paraId="1BC73935" w14:textId="44787E99" w:rsidR="37692858" w:rsidRPr="00CA7581" w:rsidRDefault="37692858" w:rsidP="000A0D4C">
      <w:pPr>
        <w:pStyle w:val="template"/>
        <w:numPr>
          <w:ilvl w:val="0"/>
          <w:numId w:val="4"/>
        </w:numPr>
        <w:rPr>
          <w:rFonts w:eastAsia="Arial"/>
          <w:sz w:val="22"/>
          <w:szCs w:val="22"/>
        </w:rPr>
      </w:pPr>
      <w:r w:rsidRPr="00CA7581">
        <w:rPr>
          <w:sz w:val="22"/>
          <w:szCs w:val="22"/>
        </w:rPr>
        <w:t>Tiempo de respuesta</w:t>
      </w:r>
    </w:p>
    <w:p w14:paraId="560EA1A9" w14:textId="0BCAFB6F" w:rsidR="00F55BFB" w:rsidRDefault="37692858" w:rsidP="00787005">
      <w:pPr>
        <w:pStyle w:val="template"/>
        <w:numPr>
          <w:ilvl w:val="0"/>
          <w:numId w:val="4"/>
        </w:numPr>
        <w:rPr>
          <w:sz w:val="22"/>
          <w:szCs w:val="22"/>
        </w:rPr>
      </w:pPr>
      <w:r w:rsidRPr="00CA7581">
        <w:rPr>
          <w:sz w:val="22"/>
          <w:szCs w:val="22"/>
        </w:rPr>
        <w:t>Tiempo de transacción</w:t>
      </w:r>
    </w:p>
    <w:p w14:paraId="051C8BB3" w14:textId="77777777" w:rsidR="00787005" w:rsidRPr="00787005" w:rsidRDefault="00787005" w:rsidP="00787005">
      <w:pPr>
        <w:pStyle w:val="template"/>
        <w:ind w:left="720"/>
        <w:rPr>
          <w:sz w:val="22"/>
          <w:szCs w:val="22"/>
        </w:rPr>
      </w:pPr>
    </w:p>
    <w:p w14:paraId="05039812" w14:textId="77777777" w:rsidR="00F55BFB" w:rsidRPr="00CA7581" w:rsidRDefault="37692858" w:rsidP="00390678">
      <w:pPr>
        <w:pStyle w:val="Ttulo3"/>
        <w:rPr>
          <w:sz w:val="22"/>
          <w:szCs w:val="22"/>
        </w:rPr>
      </w:pPr>
      <w:bookmarkStart w:id="36" w:name="_Toc207387734"/>
      <w:bookmarkStart w:id="37" w:name="_Toc58916353"/>
      <w:r w:rsidRPr="00CA7581">
        <w:rPr>
          <w:sz w:val="22"/>
          <w:szCs w:val="22"/>
        </w:rPr>
        <w:t>Tipos de Datos</w:t>
      </w:r>
      <w:bookmarkEnd w:id="36"/>
    </w:p>
    <w:p w14:paraId="75ED94DF" w14:textId="77777777" w:rsidR="00F55BFB" w:rsidRPr="00CA7581" w:rsidRDefault="00F55BFB" w:rsidP="000A0D4C">
      <w:pPr>
        <w:pStyle w:val="template"/>
        <w:rPr>
          <w:sz w:val="22"/>
          <w:szCs w:val="22"/>
        </w:rPr>
      </w:pPr>
      <w:r w:rsidRPr="00CA7581">
        <w:rPr>
          <w:sz w:val="22"/>
          <w:szCs w:val="22"/>
        </w:rPr>
        <w:t>Esta sección debe incluir los requerimientos relacionados con los tipos de datos de la aplicación, ya sea a través del uso de herramientas de desarrollo de la aplicación, o por el uso de formularios, representaciones visuales, informes e impresiones.</w:t>
      </w:r>
    </w:p>
    <w:p w14:paraId="367520E7" w14:textId="026AEA8C" w:rsidR="009036AB" w:rsidRPr="00CA7581" w:rsidRDefault="009036AB">
      <w:pPr>
        <w:spacing w:line="240" w:lineRule="auto"/>
        <w:ind w:right="0"/>
        <w:jc w:val="left"/>
        <w:rPr>
          <w:rFonts w:cs="Arial"/>
          <w:sz w:val="22"/>
          <w:szCs w:val="22"/>
        </w:rPr>
      </w:pPr>
      <w:r w:rsidRPr="00CA7581">
        <w:rPr>
          <w:rFonts w:cs="Arial"/>
          <w:sz w:val="22"/>
          <w:szCs w:val="22"/>
        </w:rPr>
        <w:br w:type="page"/>
      </w:r>
    </w:p>
    <w:p w14:paraId="467C1B5A" w14:textId="77777777" w:rsidR="00F55BFB" w:rsidRPr="00CA7581" w:rsidRDefault="37692858" w:rsidP="00390678">
      <w:pPr>
        <w:pStyle w:val="Ttulo3"/>
        <w:rPr>
          <w:sz w:val="22"/>
          <w:szCs w:val="22"/>
        </w:rPr>
      </w:pPr>
      <w:bookmarkStart w:id="38" w:name="_Toc439994682"/>
      <w:bookmarkStart w:id="39" w:name="_Toc58820665"/>
      <w:bookmarkStart w:id="40" w:name="_Toc207387735"/>
      <w:r w:rsidRPr="00CA7581">
        <w:rPr>
          <w:sz w:val="22"/>
          <w:szCs w:val="22"/>
        </w:rPr>
        <w:lastRenderedPageBreak/>
        <w:t>Requerimientos de Interfaces Externas</w:t>
      </w:r>
      <w:bookmarkEnd w:id="38"/>
      <w:bookmarkEnd w:id="39"/>
      <w:bookmarkEnd w:id="40"/>
    </w:p>
    <w:p w14:paraId="223238F1" w14:textId="77777777" w:rsidR="00F55BFB" w:rsidRPr="00CA7581" w:rsidRDefault="37692858" w:rsidP="00627FC1">
      <w:pPr>
        <w:pStyle w:val="Ttulo4"/>
        <w:rPr>
          <w:rFonts w:cs="Arial"/>
          <w:sz w:val="22"/>
          <w:szCs w:val="22"/>
        </w:rPr>
      </w:pPr>
      <w:bookmarkStart w:id="41" w:name="_Toc58820666"/>
      <w:bookmarkStart w:id="42" w:name="_Toc207387736"/>
      <w:r w:rsidRPr="00CA7581">
        <w:rPr>
          <w:rFonts w:cs="Arial"/>
          <w:sz w:val="22"/>
          <w:szCs w:val="22"/>
        </w:rPr>
        <w:t>Interfaces de Usuario</w:t>
      </w:r>
      <w:bookmarkEnd w:id="41"/>
      <w:bookmarkEnd w:id="42"/>
    </w:p>
    <w:p w14:paraId="546865C3" w14:textId="2C66FB1A" w:rsidR="37692858" w:rsidRPr="00CA7581" w:rsidRDefault="37692858" w:rsidP="000A0D4C">
      <w:pPr>
        <w:pStyle w:val="template"/>
        <w:rPr>
          <w:sz w:val="22"/>
          <w:szCs w:val="22"/>
        </w:rPr>
      </w:pPr>
    </w:p>
    <w:p w14:paraId="7F10EECE" w14:textId="198308D8" w:rsidR="000713D1" w:rsidRPr="00CA7581" w:rsidRDefault="000713D1" w:rsidP="000713D1">
      <w:pPr>
        <w:pStyle w:val="template"/>
        <w:rPr>
          <w:i/>
          <w:sz w:val="22"/>
          <w:szCs w:val="22"/>
        </w:rPr>
      </w:pPr>
      <w:r w:rsidRPr="00CA7581">
        <w:rPr>
          <w:b/>
          <w:i/>
          <w:sz w:val="22"/>
          <w:szCs w:val="22"/>
        </w:rPr>
        <w:t>Colores</w:t>
      </w:r>
      <w:r w:rsidRPr="00CA7581">
        <w:rPr>
          <w:i/>
          <w:sz w:val="22"/>
          <w:szCs w:val="22"/>
        </w:rPr>
        <w:t>:</w:t>
      </w:r>
    </w:p>
    <w:p w14:paraId="52F708DB" w14:textId="77777777" w:rsidR="00B27CC5" w:rsidRPr="00CA7581" w:rsidRDefault="00B27CC5" w:rsidP="000713D1">
      <w:pPr>
        <w:pStyle w:val="template"/>
        <w:rPr>
          <w:i/>
          <w:sz w:val="22"/>
          <w:szCs w:val="22"/>
        </w:rPr>
      </w:pPr>
    </w:p>
    <w:tbl>
      <w:tblPr>
        <w:tblStyle w:val="Tablaconcuadrculaclara"/>
        <w:tblW w:w="0" w:type="auto"/>
        <w:tblLook w:val="04A0" w:firstRow="1" w:lastRow="0" w:firstColumn="1" w:lastColumn="0" w:noHBand="0" w:noVBand="1"/>
      </w:tblPr>
      <w:tblGrid>
        <w:gridCol w:w="1769"/>
        <w:gridCol w:w="1585"/>
        <w:gridCol w:w="1328"/>
        <w:gridCol w:w="1527"/>
        <w:gridCol w:w="2621"/>
      </w:tblGrid>
      <w:tr w:rsidR="000713D1" w:rsidRPr="00CA7581" w14:paraId="4FC998A5" w14:textId="77777777" w:rsidTr="004B49BB">
        <w:tc>
          <w:tcPr>
            <w:tcW w:w="2095" w:type="dxa"/>
          </w:tcPr>
          <w:p w14:paraId="47A659D5" w14:textId="77777777" w:rsidR="000713D1" w:rsidRPr="00CA7581" w:rsidRDefault="000713D1" w:rsidP="000713D1">
            <w:pPr>
              <w:pStyle w:val="template"/>
              <w:rPr>
                <w:sz w:val="22"/>
                <w:szCs w:val="22"/>
              </w:rPr>
            </w:pPr>
            <w:r w:rsidRPr="00CA7581">
              <w:rPr>
                <w:sz w:val="22"/>
                <w:szCs w:val="22"/>
              </w:rPr>
              <w:t>Objeto</w:t>
            </w:r>
          </w:p>
        </w:tc>
        <w:tc>
          <w:tcPr>
            <w:tcW w:w="1444" w:type="dxa"/>
          </w:tcPr>
          <w:p w14:paraId="53D12A1A" w14:textId="77777777" w:rsidR="000713D1" w:rsidRPr="00CA7581" w:rsidRDefault="000713D1" w:rsidP="000713D1">
            <w:pPr>
              <w:pStyle w:val="template"/>
              <w:rPr>
                <w:sz w:val="22"/>
                <w:szCs w:val="22"/>
                <w:lang w:val="es-MX"/>
              </w:rPr>
            </w:pPr>
            <w:r w:rsidRPr="00CA7581">
              <w:rPr>
                <w:sz w:val="22"/>
                <w:szCs w:val="22"/>
                <w:lang w:val="es-MX"/>
              </w:rPr>
              <w:t>Color</w:t>
            </w:r>
          </w:p>
        </w:tc>
        <w:tc>
          <w:tcPr>
            <w:tcW w:w="1843" w:type="dxa"/>
          </w:tcPr>
          <w:p w14:paraId="1A490C9A" w14:textId="77777777" w:rsidR="000713D1" w:rsidRPr="00CA7581" w:rsidRDefault="000713D1" w:rsidP="000713D1">
            <w:pPr>
              <w:pStyle w:val="template"/>
              <w:rPr>
                <w:sz w:val="22"/>
                <w:szCs w:val="22"/>
                <w:lang w:val="es-MX"/>
              </w:rPr>
            </w:pPr>
            <w:r w:rsidRPr="00CA7581">
              <w:rPr>
                <w:sz w:val="22"/>
                <w:szCs w:val="22"/>
                <w:lang w:val="es-MX"/>
              </w:rPr>
              <w:t>RGB</w:t>
            </w:r>
          </w:p>
        </w:tc>
        <w:tc>
          <w:tcPr>
            <w:tcW w:w="1559" w:type="dxa"/>
          </w:tcPr>
          <w:p w14:paraId="7F752BA9" w14:textId="77777777" w:rsidR="000713D1" w:rsidRPr="00CA7581" w:rsidRDefault="000713D1" w:rsidP="000713D1">
            <w:pPr>
              <w:pStyle w:val="template"/>
              <w:rPr>
                <w:sz w:val="22"/>
                <w:szCs w:val="22"/>
                <w:lang w:val="es-MX"/>
              </w:rPr>
            </w:pPr>
            <w:r w:rsidRPr="00CA7581">
              <w:rPr>
                <w:sz w:val="22"/>
                <w:szCs w:val="22"/>
                <w:lang w:val="es-MX"/>
              </w:rPr>
              <w:t>Hexadecimal</w:t>
            </w:r>
          </w:p>
        </w:tc>
        <w:tc>
          <w:tcPr>
            <w:tcW w:w="3538" w:type="dxa"/>
          </w:tcPr>
          <w:p w14:paraId="4D18E9AE" w14:textId="77777777" w:rsidR="000713D1" w:rsidRPr="00CA7581" w:rsidRDefault="000713D1" w:rsidP="000713D1">
            <w:pPr>
              <w:pStyle w:val="template"/>
              <w:rPr>
                <w:sz w:val="22"/>
                <w:szCs w:val="22"/>
                <w:lang w:val="es-MX"/>
              </w:rPr>
            </w:pPr>
            <w:r w:rsidRPr="00CA7581">
              <w:rPr>
                <w:sz w:val="22"/>
                <w:szCs w:val="22"/>
                <w:lang w:val="es-MX"/>
              </w:rPr>
              <w:t>Descripción</w:t>
            </w:r>
          </w:p>
        </w:tc>
      </w:tr>
      <w:tr w:rsidR="000713D1" w:rsidRPr="00CA7581" w14:paraId="069EAA2E" w14:textId="77777777" w:rsidTr="004B49BB">
        <w:tc>
          <w:tcPr>
            <w:tcW w:w="2095" w:type="dxa"/>
          </w:tcPr>
          <w:p w14:paraId="03F1C305" w14:textId="77777777" w:rsidR="000713D1" w:rsidRPr="00CA7581" w:rsidRDefault="000713D1" w:rsidP="000713D1">
            <w:pPr>
              <w:pStyle w:val="template"/>
              <w:rPr>
                <w:sz w:val="22"/>
                <w:szCs w:val="22"/>
                <w:lang w:val="pt-PT"/>
              </w:rPr>
            </w:pPr>
            <w:proofErr w:type="spellStart"/>
            <w:r w:rsidRPr="00CA7581">
              <w:rPr>
                <w:sz w:val="22"/>
                <w:szCs w:val="22"/>
                <w:lang w:val="pt-PT"/>
              </w:rPr>
              <w:t>Iconos</w:t>
            </w:r>
            <w:proofErr w:type="spellEnd"/>
            <w:r w:rsidRPr="00CA7581">
              <w:rPr>
                <w:sz w:val="22"/>
                <w:szCs w:val="22"/>
                <w:lang w:val="pt-PT"/>
              </w:rPr>
              <w:t xml:space="preserve"> (</w:t>
            </w:r>
            <w:proofErr w:type="spellStart"/>
            <w:r w:rsidRPr="00CA7581">
              <w:rPr>
                <w:sz w:val="22"/>
                <w:szCs w:val="22"/>
                <w:lang w:val="pt-PT"/>
              </w:rPr>
              <w:t>usuario</w:t>
            </w:r>
            <w:proofErr w:type="spellEnd"/>
            <w:r w:rsidRPr="00CA7581">
              <w:rPr>
                <w:sz w:val="22"/>
                <w:szCs w:val="22"/>
                <w:lang w:val="pt-PT"/>
              </w:rPr>
              <w:t xml:space="preserve">, carro de compras) </w:t>
            </w:r>
          </w:p>
          <w:p w14:paraId="6CD33875" w14:textId="77777777" w:rsidR="000713D1" w:rsidRPr="00CA7581" w:rsidRDefault="000713D1" w:rsidP="000713D1">
            <w:pPr>
              <w:pStyle w:val="template"/>
              <w:rPr>
                <w:sz w:val="22"/>
                <w:szCs w:val="22"/>
                <w:lang w:val="pt-PT"/>
              </w:rPr>
            </w:pPr>
            <w:r w:rsidRPr="00CA7581">
              <w:rPr>
                <w:sz w:val="22"/>
                <w:szCs w:val="22"/>
                <w:lang w:val="pt-PT"/>
              </w:rPr>
              <w:t>Logo empresarial</w:t>
            </w:r>
          </w:p>
          <w:p w14:paraId="7E29CFB2" w14:textId="77777777" w:rsidR="000713D1" w:rsidRPr="00CA7581" w:rsidRDefault="000713D1" w:rsidP="000713D1">
            <w:pPr>
              <w:pStyle w:val="template"/>
              <w:rPr>
                <w:sz w:val="22"/>
                <w:szCs w:val="22"/>
                <w:lang w:val="pt-PT"/>
              </w:rPr>
            </w:pPr>
            <w:r w:rsidRPr="00CA7581">
              <w:rPr>
                <w:sz w:val="22"/>
                <w:szCs w:val="22"/>
                <w:lang w:val="pt-PT"/>
              </w:rPr>
              <w:t>Texto</w:t>
            </w:r>
          </w:p>
        </w:tc>
        <w:tc>
          <w:tcPr>
            <w:tcW w:w="1444" w:type="dxa"/>
          </w:tcPr>
          <w:p w14:paraId="2511CEC9" w14:textId="77777777" w:rsidR="000713D1" w:rsidRPr="00CA7581" w:rsidRDefault="000713D1" w:rsidP="000713D1">
            <w:pPr>
              <w:pStyle w:val="template"/>
              <w:rPr>
                <w:sz w:val="22"/>
                <w:szCs w:val="22"/>
                <w:lang w:val="es-MX"/>
              </w:rPr>
            </w:pPr>
            <w:r w:rsidRPr="00CA7581">
              <w:rPr>
                <w:sz w:val="22"/>
                <w:szCs w:val="22"/>
                <w:lang w:val="es-MX"/>
              </w:rPr>
              <w:t>“NEGRO”</w:t>
            </w:r>
          </w:p>
          <w:p w14:paraId="3736B6E2" w14:textId="77777777" w:rsidR="000713D1" w:rsidRPr="00CA7581" w:rsidRDefault="000713D1" w:rsidP="000713D1">
            <w:pPr>
              <w:pStyle w:val="template"/>
              <w:rPr>
                <w:i/>
                <w:sz w:val="22"/>
                <w:szCs w:val="22"/>
              </w:rPr>
            </w:pPr>
          </w:p>
        </w:tc>
        <w:tc>
          <w:tcPr>
            <w:tcW w:w="1843" w:type="dxa"/>
          </w:tcPr>
          <w:p w14:paraId="4912C8FA" w14:textId="77777777" w:rsidR="000713D1" w:rsidRPr="00CA7581" w:rsidRDefault="000713D1" w:rsidP="000713D1">
            <w:pPr>
              <w:pStyle w:val="template"/>
              <w:rPr>
                <w:sz w:val="22"/>
                <w:szCs w:val="22"/>
                <w:lang w:val="es-MX"/>
              </w:rPr>
            </w:pPr>
            <w:r w:rsidRPr="00CA7581">
              <w:rPr>
                <w:sz w:val="22"/>
                <w:szCs w:val="22"/>
                <w:lang w:val="es-MX"/>
              </w:rPr>
              <w:t xml:space="preserve">0, 0, 0. </w:t>
            </w:r>
          </w:p>
          <w:p w14:paraId="70B50698" w14:textId="77777777" w:rsidR="000713D1" w:rsidRPr="00CA7581" w:rsidRDefault="000713D1" w:rsidP="000713D1">
            <w:pPr>
              <w:pStyle w:val="template"/>
              <w:rPr>
                <w:i/>
                <w:sz w:val="22"/>
                <w:szCs w:val="22"/>
              </w:rPr>
            </w:pPr>
          </w:p>
        </w:tc>
        <w:tc>
          <w:tcPr>
            <w:tcW w:w="1559" w:type="dxa"/>
          </w:tcPr>
          <w:p w14:paraId="6BCAE502" w14:textId="77777777" w:rsidR="000713D1" w:rsidRPr="00CA7581" w:rsidRDefault="000713D1" w:rsidP="000713D1">
            <w:pPr>
              <w:pStyle w:val="template"/>
              <w:rPr>
                <w:sz w:val="22"/>
                <w:szCs w:val="22"/>
                <w:lang w:val="es-MX"/>
              </w:rPr>
            </w:pPr>
            <w:r w:rsidRPr="00CA7581">
              <w:rPr>
                <w:sz w:val="22"/>
                <w:szCs w:val="22"/>
                <w:lang w:val="es-MX"/>
              </w:rPr>
              <w:t>#000000.</w:t>
            </w:r>
          </w:p>
          <w:p w14:paraId="61C07E3A" w14:textId="77777777" w:rsidR="000713D1" w:rsidRPr="00CA7581" w:rsidRDefault="000713D1" w:rsidP="000713D1">
            <w:pPr>
              <w:pStyle w:val="template"/>
              <w:rPr>
                <w:i/>
                <w:sz w:val="22"/>
                <w:szCs w:val="22"/>
              </w:rPr>
            </w:pPr>
          </w:p>
        </w:tc>
        <w:tc>
          <w:tcPr>
            <w:tcW w:w="3538" w:type="dxa"/>
          </w:tcPr>
          <w:p w14:paraId="30B764B1" w14:textId="77777777" w:rsidR="000713D1" w:rsidRPr="00CA7581" w:rsidRDefault="000713D1" w:rsidP="000713D1">
            <w:pPr>
              <w:pStyle w:val="template"/>
              <w:rPr>
                <w:sz w:val="22"/>
                <w:szCs w:val="22"/>
              </w:rPr>
            </w:pPr>
          </w:p>
        </w:tc>
      </w:tr>
      <w:tr w:rsidR="000713D1" w:rsidRPr="00CA7581" w14:paraId="35673997" w14:textId="77777777" w:rsidTr="004B49BB">
        <w:tc>
          <w:tcPr>
            <w:tcW w:w="2095" w:type="dxa"/>
          </w:tcPr>
          <w:p w14:paraId="0FF34BF4" w14:textId="77777777" w:rsidR="000713D1" w:rsidRPr="00CA7581" w:rsidRDefault="000713D1" w:rsidP="000713D1">
            <w:pPr>
              <w:pStyle w:val="template"/>
              <w:rPr>
                <w:sz w:val="22"/>
                <w:szCs w:val="22"/>
              </w:rPr>
            </w:pPr>
            <w:r w:rsidRPr="00CA7581">
              <w:rPr>
                <w:sz w:val="22"/>
                <w:szCs w:val="22"/>
              </w:rPr>
              <w:t>Botones “agregar”</w:t>
            </w:r>
          </w:p>
        </w:tc>
        <w:tc>
          <w:tcPr>
            <w:tcW w:w="1444" w:type="dxa"/>
          </w:tcPr>
          <w:p w14:paraId="03B58DAF" w14:textId="77777777" w:rsidR="000713D1" w:rsidRPr="00CA7581" w:rsidRDefault="000713D1" w:rsidP="000713D1">
            <w:pPr>
              <w:pStyle w:val="template"/>
              <w:rPr>
                <w:sz w:val="22"/>
                <w:szCs w:val="22"/>
              </w:rPr>
            </w:pPr>
            <w:r w:rsidRPr="00CA7581">
              <w:rPr>
                <w:sz w:val="22"/>
                <w:szCs w:val="22"/>
              </w:rPr>
              <w:t>“GRIS MUY CLARO”</w:t>
            </w:r>
          </w:p>
          <w:p w14:paraId="67093555" w14:textId="77777777" w:rsidR="000713D1" w:rsidRPr="00CA7581" w:rsidRDefault="000713D1" w:rsidP="000713D1">
            <w:pPr>
              <w:pStyle w:val="template"/>
              <w:rPr>
                <w:sz w:val="22"/>
                <w:szCs w:val="22"/>
                <w:lang w:val="es-MX"/>
              </w:rPr>
            </w:pPr>
          </w:p>
        </w:tc>
        <w:tc>
          <w:tcPr>
            <w:tcW w:w="1843" w:type="dxa"/>
          </w:tcPr>
          <w:p w14:paraId="674FF803" w14:textId="77777777" w:rsidR="000713D1" w:rsidRPr="00CA7581" w:rsidRDefault="000713D1" w:rsidP="000713D1">
            <w:pPr>
              <w:pStyle w:val="template"/>
              <w:rPr>
                <w:sz w:val="22"/>
                <w:szCs w:val="22"/>
                <w:lang w:val="es-MX"/>
              </w:rPr>
            </w:pPr>
            <w:r w:rsidRPr="00CA7581">
              <w:rPr>
                <w:sz w:val="22"/>
                <w:szCs w:val="22"/>
              </w:rPr>
              <w:t>235, 235, 235.</w:t>
            </w:r>
          </w:p>
        </w:tc>
        <w:tc>
          <w:tcPr>
            <w:tcW w:w="1559" w:type="dxa"/>
          </w:tcPr>
          <w:p w14:paraId="01EA67C8" w14:textId="77777777" w:rsidR="000713D1" w:rsidRPr="00CA7581" w:rsidRDefault="000713D1" w:rsidP="000713D1">
            <w:pPr>
              <w:pStyle w:val="template"/>
              <w:rPr>
                <w:sz w:val="22"/>
                <w:szCs w:val="22"/>
                <w:lang w:val="es-MX"/>
              </w:rPr>
            </w:pPr>
            <w:r w:rsidRPr="00CA7581">
              <w:rPr>
                <w:sz w:val="22"/>
                <w:szCs w:val="22"/>
              </w:rPr>
              <w:t>#ebebeb.</w:t>
            </w:r>
          </w:p>
        </w:tc>
        <w:tc>
          <w:tcPr>
            <w:tcW w:w="3538" w:type="dxa"/>
          </w:tcPr>
          <w:p w14:paraId="189C0B39" w14:textId="77777777" w:rsidR="000713D1" w:rsidRPr="00CA7581" w:rsidRDefault="000713D1" w:rsidP="000713D1">
            <w:pPr>
              <w:pStyle w:val="template"/>
              <w:rPr>
                <w:sz w:val="22"/>
                <w:szCs w:val="22"/>
                <w:lang w:val="es-MX"/>
              </w:rPr>
            </w:pPr>
          </w:p>
        </w:tc>
      </w:tr>
      <w:tr w:rsidR="000713D1" w:rsidRPr="00CA7581" w14:paraId="3CBBB65F" w14:textId="77777777" w:rsidTr="004B49BB">
        <w:tc>
          <w:tcPr>
            <w:tcW w:w="2095" w:type="dxa"/>
          </w:tcPr>
          <w:p w14:paraId="541922F5" w14:textId="77777777" w:rsidR="000713D1" w:rsidRPr="00CA7581" w:rsidRDefault="000713D1" w:rsidP="000713D1">
            <w:pPr>
              <w:pStyle w:val="template"/>
              <w:rPr>
                <w:sz w:val="22"/>
                <w:szCs w:val="22"/>
              </w:rPr>
            </w:pPr>
            <w:r w:rsidRPr="00CA7581">
              <w:rPr>
                <w:sz w:val="22"/>
                <w:szCs w:val="22"/>
              </w:rPr>
              <w:t>Logo empresarial</w:t>
            </w:r>
          </w:p>
          <w:p w14:paraId="635EE752" w14:textId="77777777" w:rsidR="000713D1" w:rsidRPr="00CA7581" w:rsidRDefault="000713D1" w:rsidP="000713D1">
            <w:pPr>
              <w:pStyle w:val="template"/>
              <w:rPr>
                <w:sz w:val="22"/>
                <w:szCs w:val="22"/>
              </w:rPr>
            </w:pPr>
            <w:r w:rsidRPr="00CA7581">
              <w:rPr>
                <w:sz w:val="22"/>
                <w:szCs w:val="22"/>
              </w:rPr>
              <w:t>Fondo</w:t>
            </w:r>
          </w:p>
        </w:tc>
        <w:tc>
          <w:tcPr>
            <w:tcW w:w="1444" w:type="dxa"/>
          </w:tcPr>
          <w:p w14:paraId="4ADD1838" w14:textId="77777777" w:rsidR="000713D1" w:rsidRPr="00CA7581" w:rsidRDefault="000713D1" w:rsidP="000713D1">
            <w:pPr>
              <w:pStyle w:val="template"/>
              <w:rPr>
                <w:sz w:val="22"/>
                <w:szCs w:val="22"/>
              </w:rPr>
            </w:pPr>
            <w:r w:rsidRPr="00CA7581">
              <w:rPr>
                <w:sz w:val="22"/>
                <w:szCs w:val="22"/>
              </w:rPr>
              <w:t>“TURQUESA”</w:t>
            </w:r>
          </w:p>
        </w:tc>
        <w:tc>
          <w:tcPr>
            <w:tcW w:w="1843" w:type="dxa"/>
          </w:tcPr>
          <w:p w14:paraId="1EF6F79C" w14:textId="77777777" w:rsidR="000713D1" w:rsidRPr="00CA7581" w:rsidRDefault="000713D1" w:rsidP="000713D1">
            <w:pPr>
              <w:pStyle w:val="template"/>
              <w:rPr>
                <w:sz w:val="22"/>
                <w:szCs w:val="22"/>
              </w:rPr>
            </w:pPr>
            <w:r w:rsidRPr="00CA7581">
              <w:rPr>
                <w:sz w:val="22"/>
                <w:szCs w:val="22"/>
              </w:rPr>
              <w:t>4, 195, 203.</w:t>
            </w:r>
          </w:p>
        </w:tc>
        <w:tc>
          <w:tcPr>
            <w:tcW w:w="1559" w:type="dxa"/>
          </w:tcPr>
          <w:p w14:paraId="0385D84B" w14:textId="77777777" w:rsidR="000713D1" w:rsidRPr="00CA7581" w:rsidRDefault="000713D1" w:rsidP="000713D1">
            <w:pPr>
              <w:pStyle w:val="template"/>
              <w:rPr>
                <w:sz w:val="22"/>
                <w:szCs w:val="22"/>
              </w:rPr>
            </w:pPr>
            <w:r w:rsidRPr="00CA7581">
              <w:rPr>
                <w:sz w:val="22"/>
                <w:szCs w:val="22"/>
              </w:rPr>
              <w:t>#04c3cb</w:t>
            </w:r>
          </w:p>
        </w:tc>
        <w:tc>
          <w:tcPr>
            <w:tcW w:w="3538" w:type="dxa"/>
          </w:tcPr>
          <w:p w14:paraId="40C766B3" w14:textId="77777777" w:rsidR="000713D1" w:rsidRPr="00CA7581" w:rsidRDefault="000713D1" w:rsidP="000713D1">
            <w:pPr>
              <w:pStyle w:val="template"/>
              <w:rPr>
                <w:sz w:val="22"/>
                <w:szCs w:val="22"/>
                <w:lang w:val="es-MX"/>
              </w:rPr>
            </w:pPr>
            <w:r w:rsidRPr="00CA7581">
              <w:rPr>
                <w:sz w:val="22"/>
                <w:szCs w:val="22"/>
                <w:lang w:val="es-MX"/>
              </w:rPr>
              <w:t>Elección del cliente en base a maquetas presentadas.</w:t>
            </w:r>
          </w:p>
        </w:tc>
      </w:tr>
    </w:tbl>
    <w:p w14:paraId="08503015" w14:textId="77777777" w:rsidR="000713D1" w:rsidRPr="00CA7581" w:rsidRDefault="000713D1" w:rsidP="000713D1">
      <w:pPr>
        <w:pStyle w:val="template"/>
        <w:rPr>
          <w:b/>
          <w:i/>
          <w:sz w:val="22"/>
          <w:szCs w:val="22"/>
        </w:rPr>
      </w:pPr>
    </w:p>
    <w:p w14:paraId="075159BE" w14:textId="297FE93F" w:rsidR="000713D1" w:rsidRPr="00CA7581" w:rsidRDefault="000713D1" w:rsidP="000713D1">
      <w:pPr>
        <w:pStyle w:val="template"/>
        <w:rPr>
          <w:b/>
          <w:i/>
          <w:sz w:val="22"/>
          <w:szCs w:val="22"/>
        </w:rPr>
      </w:pPr>
      <w:r w:rsidRPr="00CA7581">
        <w:rPr>
          <w:b/>
          <w:i/>
          <w:sz w:val="22"/>
          <w:szCs w:val="22"/>
        </w:rPr>
        <w:t>Tipografías</w:t>
      </w:r>
    </w:p>
    <w:p w14:paraId="2B23DA86" w14:textId="77777777" w:rsidR="00B27CC5" w:rsidRPr="00CA7581" w:rsidRDefault="00B27CC5" w:rsidP="000713D1">
      <w:pPr>
        <w:pStyle w:val="template"/>
        <w:rPr>
          <w:b/>
          <w:i/>
          <w:sz w:val="22"/>
          <w:szCs w:val="22"/>
        </w:rPr>
      </w:pPr>
    </w:p>
    <w:tbl>
      <w:tblPr>
        <w:tblStyle w:val="Tablaconcuadrculaclara"/>
        <w:tblW w:w="0" w:type="auto"/>
        <w:tblLook w:val="04A0" w:firstRow="1" w:lastRow="0" w:firstColumn="1" w:lastColumn="0" w:noHBand="0" w:noVBand="1"/>
      </w:tblPr>
      <w:tblGrid>
        <w:gridCol w:w="1143"/>
        <w:gridCol w:w="1337"/>
        <w:gridCol w:w="999"/>
        <w:gridCol w:w="1049"/>
        <w:gridCol w:w="1951"/>
        <w:gridCol w:w="2351"/>
      </w:tblGrid>
      <w:tr w:rsidR="000713D1" w:rsidRPr="00CA7581" w14:paraId="0142768E" w14:textId="77777777" w:rsidTr="004B49BB">
        <w:tc>
          <w:tcPr>
            <w:tcW w:w="1224" w:type="dxa"/>
          </w:tcPr>
          <w:p w14:paraId="56EC85C5" w14:textId="77777777" w:rsidR="000713D1" w:rsidRPr="00CA7581" w:rsidRDefault="000713D1" w:rsidP="000713D1">
            <w:pPr>
              <w:pStyle w:val="template"/>
              <w:rPr>
                <w:sz w:val="22"/>
                <w:szCs w:val="22"/>
              </w:rPr>
            </w:pPr>
            <w:r w:rsidRPr="00CA7581">
              <w:rPr>
                <w:sz w:val="22"/>
                <w:szCs w:val="22"/>
              </w:rPr>
              <w:t>Objeto</w:t>
            </w:r>
          </w:p>
        </w:tc>
        <w:tc>
          <w:tcPr>
            <w:tcW w:w="1464" w:type="dxa"/>
          </w:tcPr>
          <w:p w14:paraId="4AD4B5CD" w14:textId="77777777" w:rsidR="000713D1" w:rsidRPr="00CA7581" w:rsidRDefault="000713D1" w:rsidP="000713D1">
            <w:pPr>
              <w:pStyle w:val="template"/>
              <w:rPr>
                <w:sz w:val="22"/>
                <w:szCs w:val="22"/>
                <w:lang w:val="es-MX"/>
              </w:rPr>
            </w:pPr>
            <w:r w:rsidRPr="00CA7581">
              <w:rPr>
                <w:sz w:val="22"/>
                <w:szCs w:val="22"/>
                <w:lang w:val="es-MX"/>
              </w:rPr>
              <w:t>Fuente</w:t>
            </w:r>
          </w:p>
        </w:tc>
        <w:tc>
          <w:tcPr>
            <w:tcW w:w="999" w:type="dxa"/>
          </w:tcPr>
          <w:p w14:paraId="5D4F4E24" w14:textId="77777777" w:rsidR="000713D1" w:rsidRPr="00CA7581" w:rsidRDefault="000713D1" w:rsidP="000713D1">
            <w:pPr>
              <w:pStyle w:val="template"/>
              <w:rPr>
                <w:sz w:val="22"/>
                <w:szCs w:val="22"/>
                <w:lang w:val="es-MX"/>
              </w:rPr>
            </w:pPr>
            <w:r w:rsidRPr="00CA7581">
              <w:rPr>
                <w:sz w:val="22"/>
                <w:szCs w:val="22"/>
                <w:lang w:val="es-MX"/>
              </w:rPr>
              <w:t>Estilo</w:t>
            </w:r>
          </w:p>
        </w:tc>
        <w:tc>
          <w:tcPr>
            <w:tcW w:w="1074" w:type="dxa"/>
          </w:tcPr>
          <w:p w14:paraId="46759EA8" w14:textId="77777777" w:rsidR="000713D1" w:rsidRPr="00CA7581" w:rsidRDefault="000713D1" w:rsidP="000713D1">
            <w:pPr>
              <w:pStyle w:val="template"/>
              <w:rPr>
                <w:sz w:val="22"/>
                <w:szCs w:val="22"/>
                <w:lang w:val="es-MX"/>
              </w:rPr>
            </w:pPr>
            <w:r w:rsidRPr="00CA7581">
              <w:rPr>
                <w:sz w:val="22"/>
                <w:szCs w:val="22"/>
                <w:lang w:val="es-MX"/>
              </w:rPr>
              <w:t>Tamaño</w:t>
            </w:r>
          </w:p>
        </w:tc>
        <w:tc>
          <w:tcPr>
            <w:tcW w:w="2404" w:type="dxa"/>
          </w:tcPr>
          <w:p w14:paraId="29547C3B" w14:textId="77777777" w:rsidR="000713D1" w:rsidRPr="00CA7581" w:rsidRDefault="000713D1" w:rsidP="000713D1">
            <w:pPr>
              <w:pStyle w:val="template"/>
              <w:rPr>
                <w:sz w:val="22"/>
                <w:szCs w:val="22"/>
                <w:lang w:val="es-MX"/>
              </w:rPr>
            </w:pPr>
            <w:r w:rsidRPr="00CA7581">
              <w:rPr>
                <w:sz w:val="22"/>
                <w:szCs w:val="22"/>
                <w:lang w:val="es-MX"/>
              </w:rPr>
              <w:t>Color</w:t>
            </w:r>
          </w:p>
        </w:tc>
        <w:tc>
          <w:tcPr>
            <w:tcW w:w="3314" w:type="dxa"/>
          </w:tcPr>
          <w:p w14:paraId="292EBE2C" w14:textId="77777777" w:rsidR="000713D1" w:rsidRPr="00CA7581" w:rsidRDefault="000713D1" w:rsidP="000713D1">
            <w:pPr>
              <w:pStyle w:val="template"/>
              <w:rPr>
                <w:sz w:val="22"/>
                <w:szCs w:val="22"/>
                <w:lang w:val="es-MX"/>
              </w:rPr>
            </w:pPr>
            <w:r w:rsidRPr="00CA7581">
              <w:rPr>
                <w:sz w:val="22"/>
                <w:szCs w:val="22"/>
                <w:lang w:val="es-MX"/>
              </w:rPr>
              <w:t>Descripción</w:t>
            </w:r>
          </w:p>
        </w:tc>
      </w:tr>
      <w:tr w:rsidR="000713D1" w:rsidRPr="00CA7581" w14:paraId="20158EDA" w14:textId="77777777" w:rsidTr="004B49BB">
        <w:tc>
          <w:tcPr>
            <w:tcW w:w="1224" w:type="dxa"/>
          </w:tcPr>
          <w:p w14:paraId="6DCACD85" w14:textId="77777777" w:rsidR="000713D1" w:rsidRPr="00CA7581" w:rsidRDefault="000713D1" w:rsidP="000713D1">
            <w:pPr>
              <w:pStyle w:val="template"/>
              <w:rPr>
                <w:sz w:val="22"/>
                <w:szCs w:val="22"/>
                <w:lang w:val="es-MX"/>
              </w:rPr>
            </w:pPr>
            <w:r w:rsidRPr="00CA7581">
              <w:rPr>
                <w:sz w:val="22"/>
                <w:szCs w:val="22"/>
              </w:rPr>
              <w:t>Logotipo</w:t>
            </w:r>
          </w:p>
          <w:p w14:paraId="183B6068" w14:textId="77777777" w:rsidR="000713D1" w:rsidRPr="00CA7581" w:rsidRDefault="000713D1" w:rsidP="000713D1">
            <w:pPr>
              <w:pStyle w:val="template"/>
              <w:rPr>
                <w:i/>
                <w:sz w:val="22"/>
                <w:szCs w:val="22"/>
              </w:rPr>
            </w:pPr>
          </w:p>
        </w:tc>
        <w:tc>
          <w:tcPr>
            <w:tcW w:w="1464" w:type="dxa"/>
          </w:tcPr>
          <w:p w14:paraId="38EE22D0" w14:textId="77777777" w:rsidR="000713D1" w:rsidRPr="00CA7581" w:rsidRDefault="000713D1" w:rsidP="000713D1">
            <w:pPr>
              <w:pStyle w:val="template"/>
              <w:rPr>
                <w:sz w:val="22"/>
                <w:szCs w:val="22"/>
                <w:lang w:val="es-MX"/>
              </w:rPr>
            </w:pPr>
            <w:r w:rsidRPr="00CA7581">
              <w:rPr>
                <w:sz w:val="22"/>
                <w:szCs w:val="22"/>
                <w:lang w:val="es-MX"/>
              </w:rPr>
              <w:t>“</w:t>
            </w:r>
            <w:proofErr w:type="spellStart"/>
            <w:r w:rsidRPr="00CA7581">
              <w:rPr>
                <w:sz w:val="22"/>
                <w:szCs w:val="22"/>
                <w:lang w:val="es-MX"/>
              </w:rPr>
              <w:t>Raleway</w:t>
            </w:r>
            <w:proofErr w:type="spellEnd"/>
            <w:r w:rsidRPr="00CA7581">
              <w:rPr>
                <w:sz w:val="22"/>
                <w:szCs w:val="22"/>
                <w:lang w:val="es-MX"/>
              </w:rPr>
              <w:t>”</w:t>
            </w:r>
          </w:p>
          <w:p w14:paraId="22BA65C6" w14:textId="77777777" w:rsidR="000713D1" w:rsidRPr="00CA7581" w:rsidRDefault="000713D1" w:rsidP="000713D1">
            <w:pPr>
              <w:pStyle w:val="template"/>
              <w:rPr>
                <w:i/>
                <w:sz w:val="22"/>
                <w:szCs w:val="22"/>
              </w:rPr>
            </w:pPr>
          </w:p>
        </w:tc>
        <w:tc>
          <w:tcPr>
            <w:tcW w:w="999" w:type="dxa"/>
          </w:tcPr>
          <w:p w14:paraId="63DF1918" w14:textId="77777777" w:rsidR="000713D1" w:rsidRPr="00CA7581" w:rsidRDefault="000713D1" w:rsidP="000713D1">
            <w:pPr>
              <w:pStyle w:val="template"/>
              <w:rPr>
                <w:sz w:val="22"/>
                <w:szCs w:val="22"/>
                <w:lang w:val="es-MX"/>
              </w:rPr>
            </w:pPr>
            <w:r w:rsidRPr="00CA7581">
              <w:rPr>
                <w:sz w:val="22"/>
                <w:szCs w:val="22"/>
                <w:lang w:val="es-MX"/>
              </w:rPr>
              <w:t>Bold, MAYUS</w:t>
            </w:r>
          </w:p>
          <w:p w14:paraId="00D2A875" w14:textId="77777777" w:rsidR="000713D1" w:rsidRPr="00CA7581" w:rsidRDefault="000713D1" w:rsidP="000713D1">
            <w:pPr>
              <w:pStyle w:val="template"/>
              <w:rPr>
                <w:i/>
                <w:sz w:val="22"/>
                <w:szCs w:val="22"/>
              </w:rPr>
            </w:pPr>
          </w:p>
        </w:tc>
        <w:tc>
          <w:tcPr>
            <w:tcW w:w="1074" w:type="dxa"/>
          </w:tcPr>
          <w:p w14:paraId="2C9531D9" w14:textId="77777777" w:rsidR="000713D1" w:rsidRPr="00CA7581" w:rsidRDefault="000713D1" w:rsidP="000713D1">
            <w:pPr>
              <w:pStyle w:val="template"/>
              <w:rPr>
                <w:sz w:val="22"/>
                <w:szCs w:val="22"/>
                <w:lang w:val="es-MX"/>
              </w:rPr>
            </w:pPr>
          </w:p>
          <w:p w14:paraId="72A62527" w14:textId="77777777" w:rsidR="000713D1" w:rsidRPr="00CA7581" w:rsidRDefault="000713D1" w:rsidP="000713D1">
            <w:pPr>
              <w:pStyle w:val="template"/>
              <w:rPr>
                <w:i/>
                <w:sz w:val="22"/>
                <w:szCs w:val="22"/>
              </w:rPr>
            </w:pPr>
          </w:p>
        </w:tc>
        <w:tc>
          <w:tcPr>
            <w:tcW w:w="2404" w:type="dxa"/>
          </w:tcPr>
          <w:p w14:paraId="6AEC2DE8" w14:textId="77777777" w:rsidR="000713D1" w:rsidRPr="00CA7581" w:rsidRDefault="000713D1" w:rsidP="000713D1">
            <w:pPr>
              <w:pStyle w:val="template"/>
              <w:rPr>
                <w:sz w:val="22"/>
                <w:szCs w:val="22"/>
                <w:lang w:val="es-MX"/>
              </w:rPr>
            </w:pPr>
            <w:r w:rsidRPr="00CA7581">
              <w:rPr>
                <w:sz w:val="22"/>
                <w:szCs w:val="22"/>
                <w:lang w:val="es-MX"/>
              </w:rPr>
              <w:t xml:space="preserve">Negro. </w:t>
            </w:r>
          </w:p>
          <w:p w14:paraId="01AA12B3" w14:textId="77777777" w:rsidR="000713D1" w:rsidRPr="00CA7581" w:rsidRDefault="000713D1" w:rsidP="000713D1">
            <w:pPr>
              <w:pStyle w:val="template"/>
              <w:rPr>
                <w:sz w:val="22"/>
                <w:szCs w:val="22"/>
              </w:rPr>
            </w:pPr>
            <w:r w:rsidRPr="00CA7581">
              <w:rPr>
                <w:sz w:val="22"/>
                <w:szCs w:val="22"/>
                <w:lang w:val="es-MX"/>
              </w:rPr>
              <w:t>RGB 0,0, 0. Hexadecimal #000000</w:t>
            </w:r>
          </w:p>
        </w:tc>
        <w:tc>
          <w:tcPr>
            <w:tcW w:w="3314" w:type="dxa"/>
          </w:tcPr>
          <w:p w14:paraId="749C026A" w14:textId="77777777" w:rsidR="000713D1" w:rsidRPr="00CA7581" w:rsidRDefault="000713D1" w:rsidP="000713D1">
            <w:pPr>
              <w:pStyle w:val="template"/>
              <w:rPr>
                <w:sz w:val="22"/>
                <w:szCs w:val="22"/>
                <w:lang w:val="es-MX"/>
              </w:rPr>
            </w:pPr>
            <w:r w:rsidRPr="00CA7581">
              <w:rPr>
                <w:bCs/>
                <w:sz w:val="22"/>
                <w:szCs w:val="22"/>
              </w:rPr>
              <w:t>Fácilmente leíble pero no llamativo, integrado a la imagen.</w:t>
            </w:r>
          </w:p>
        </w:tc>
      </w:tr>
      <w:tr w:rsidR="000713D1" w:rsidRPr="00CA7581" w14:paraId="00D2FEBE" w14:textId="77777777" w:rsidTr="004B49BB">
        <w:tc>
          <w:tcPr>
            <w:tcW w:w="1224" w:type="dxa"/>
          </w:tcPr>
          <w:p w14:paraId="76160740" w14:textId="77777777" w:rsidR="000713D1" w:rsidRPr="00CA7581" w:rsidRDefault="000713D1" w:rsidP="000713D1">
            <w:pPr>
              <w:pStyle w:val="template"/>
              <w:rPr>
                <w:sz w:val="22"/>
                <w:szCs w:val="22"/>
              </w:rPr>
            </w:pPr>
            <w:r w:rsidRPr="00CA7581">
              <w:rPr>
                <w:sz w:val="22"/>
                <w:szCs w:val="22"/>
              </w:rPr>
              <w:t>Menú</w:t>
            </w:r>
          </w:p>
        </w:tc>
        <w:tc>
          <w:tcPr>
            <w:tcW w:w="1464" w:type="dxa"/>
          </w:tcPr>
          <w:p w14:paraId="46211C15" w14:textId="77777777" w:rsidR="000713D1" w:rsidRPr="00CA7581" w:rsidRDefault="000713D1" w:rsidP="000713D1">
            <w:pPr>
              <w:pStyle w:val="template"/>
              <w:rPr>
                <w:sz w:val="22"/>
                <w:szCs w:val="22"/>
                <w:lang w:val="es-MX"/>
              </w:rPr>
            </w:pPr>
            <w:r w:rsidRPr="00CA7581">
              <w:rPr>
                <w:sz w:val="22"/>
                <w:szCs w:val="22"/>
                <w:lang w:val="es-MX"/>
              </w:rPr>
              <w:t>“</w:t>
            </w:r>
            <w:proofErr w:type="spellStart"/>
            <w:r w:rsidRPr="00CA7581">
              <w:rPr>
                <w:sz w:val="22"/>
                <w:szCs w:val="22"/>
                <w:lang w:val="es-MX"/>
              </w:rPr>
              <w:t>Raleway</w:t>
            </w:r>
            <w:proofErr w:type="spellEnd"/>
            <w:r w:rsidRPr="00CA7581">
              <w:rPr>
                <w:sz w:val="22"/>
                <w:szCs w:val="22"/>
                <w:lang w:val="es-MX"/>
              </w:rPr>
              <w:t>”</w:t>
            </w:r>
          </w:p>
        </w:tc>
        <w:tc>
          <w:tcPr>
            <w:tcW w:w="999" w:type="dxa"/>
          </w:tcPr>
          <w:p w14:paraId="7F3F38F4" w14:textId="77777777" w:rsidR="000713D1" w:rsidRPr="00CA7581" w:rsidRDefault="000713D1" w:rsidP="000713D1">
            <w:pPr>
              <w:pStyle w:val="template"/>
              <w:rPr>
                <w:sz w:val="22"/>
                <w:szCs w:val="22"/>
                <w:lang w:val="es-MX"/>
              </w:rPr>
            </w:pPr>
            <w:r w:rsidRPr="00CA7581">
              <w:rPr>
                <w:sz w:val="22"/>
                <w:szCs w:val="22"/>
                <w:lang w:val="es-MX"/>
              </w:rPr>
              <w:t>MAYUS</w:t>
            </w:r>
          </w:p>
        </w:tc>
        <w:tc>
          <w:tcPr>
            <w:tcW w:w="1074" w:type="dxa"/>
          </w:tcPr>
          <w:p w14:paraId="3778D4FD" w14:textId="77777777" w:rsidR="000713D1" w:rsidRPr="00CA7581" w:rsidRDefault="000713D1" w:rsidP="000713D1">
            <w:pPr>
              <w:pStyle w:val="template"/>
              <w:rPr>
                <w:sz w:val="22"/>
                <w:szCs w:val="22"/>
                <w:lang w:val="es-MX"/>
              </w:rPr>
            </w:pPr>
          </w:p>
        </w:tc>
        <w:tc>
          <w:tcPr>
            <w:tcW w:w="2404" w:type="dxa"/>
          </w:tcPr>
          <w:p w14:paraId="318FBA90" w14:textId="77777777" w:rsidR="000713D1" w:rsidRPr="00CA7581" w:rsidRDefault="000713D1" w:rsidP="000713D1">
            <w:pPr>
              <w:pStyle w:val="template"/>
              <w:rPr>
                <w:sz w:val="22"/>
                <w:szCs w:val="22"/>
                <w:lang w:val="es-MX"/>
              </w:rPr>
            </w:pPr>
            <w:r w:rsidRPr="00CA7581">
              <w:rPr>
                <w:sz w:val="22"/>
                <w:szCs w:val="22"/>
                <w:lang w:val="es-MX"/>
              </w:rPr>
              <w:t xml:space="preserve">Negro. </w:t>
            </w:r>
          </w:p>
          <w:p w14:paraId="71F4F92E" w14:textId="77777777" w:rsidR="000713D1" w:rsidRPr="00CA7581" w:rsidRDefault="000713D1" w:rsidP="000713D1">
            <w:pPr>
              <w:pStyle w:val="template"/>
              <w:rPr>
                <w:sz w:val="22"/>
                <w:szCs w:val="22"/>
              </w:rPr>
            </w:pPr>
            <w:r w:rsidRPr="00CA7581">
              <w:rPr>
                <w:sz w:val="22"/>
                <w:szCs w:val="22"/>
                <w:lang w:val="es-MX"/>
              </w:rPr>
              <w:t>RGB 0,0, 0. Hexadecimal #000000</w:t>
            </w:r>
          </w:p>
        </w:tc>
        <w:tc>
          <w:tcPr>
            <w:tcW w:w="3314" w:type="dxa"/>
          </w:tcPr>
          <w:p w14:paraId="5E0855DE" w14:textId="77777777" w:rsidR="000713D1" w:rsidRPr="00CA7581" w:rsidRDefault="000713D1" w:rsidP="000713D1">
            <w:pPr>
              <w:pStyle w:val="template"/>
              <w:rPr>
                <w:bCs/>
                <w:sz w:val="22"/>
                <w:szCs w:val="22"/>
              </w:rPr>
            </w:pPr>
          </w:p>
        </w:tc>
      </w:tr>
      <w:tr w:rsidR="000713D1" w:rsidRPr="00CA7581" w14:paraId="50CDD8DB" w14:textId="77777777" w:rsidTr="004B49BB">
        <w:tc>
          <w:tcPr>
            <w:tcW w:w="1224" w:type="dxa"/>
          </w:tcPr>
          <w:p w14:paraId="39837160" w14:textId="77777777" w:rsidR="000713D1" w:rsidRPr="00CA7581" w:rsidRDefault="000713D1" w:rsidP="000713D1">
            <w:pPr>
              <w:pStyle w:val="template"/>
              <w:rPr>
                <w:sz w:val="22"/>
                <w:szCs w:val="22"/>
              </w:rPr>
            </w:pPr>
            <w:r w:rsidRPr="00CA7581">
              <w:rPr>
                <w:sz w:val="22"/>
                <w:szCs w:val="22"/>
              </w:rPr>
              <w:t>Texto</w:t>
            </w:r>
          </w:p>
        </w:tc>
        <w:tc>
          <w:tcPr>
            <w:tcW w:w="1464" w:type="dxa"/>
          </w:tcPr>
          <w:p w14:paraId="02A14C1E" w14:textId="77777777" w:rsidR="000713D1" w:rsidRPr="00CA7581" w:rsidRDefault="000713D1" w:rsidP="000713D1">
            <w:pPr>
              <w:pStyle w:val="template"/>
              <w:rPr>
                <w:sz w:val="22"/>
                <w:szCs w:val="22"/>
                <w:lang w:val="es-MX"/>
              </w:rPr>
            </w:pPr>
            <w:r w:rsidRPr="00CA7581">
              <w:rPr>
                <w:sz w:val="22"/>
                <w:szCs w:val="22"/>
                <w:lang w:val="es-MX"/>
              </w:rPr>
              <w:t>“</w:t>
            </w:r>
            <w:proofErr w:type="spellStart"/>
            <w:r w:rsidRPr="00CA7581">
              <w:rPr>
                <w:sz w:val="22"/>
                <w:szCs w:val="22"/>
                <w:lang w:val="es-MX"/>
              </w:rPr>
              <w:t>Raleway</w:t>
            </w:r>
            <w:proofErr w:type="spellEnd"/>
            <w:r w:rsidRPr="00CA7581">
              <w:rPr>
                <w:sz w:val="22"/>
                <w:szCs w:val="22"/>
                <w:lang w:val="es-MX"/>
              </w:rPr>
              <w:t>”</w:t>
            </w:r>
          </w:p>
        </w:tc>
        <w:tc>
          <w:tcPr>
            <w:tcW w:w="999" w:type="dxa"/>
          </w:tcPr>
          <w:p w14:paraId="00F1CA7B" w14:textId="77777777" w:rsidR="000713D1" w:rsidRPr="00CA7581" w:rsidRDefault="000713D1" w:rsidP="000713D1">
            <w:pPr>
              <w:pStyle w:val="template"/>
              <w:rPr>
                <w:sz w:val="22"/>
                <w:szCs w:val="22"/>
                <w:lang w:val="es-MX"/>
              </w:rPr>
            </w:pPr>
          </w:p>
        </w:tc>
        <w:tc>
          <w:tcPr>
            <w:tcW w:w="1074" w:type="dxa"/>
          </w:tcPr>
          <w:p w14:paraId="56F19146" w14:textId="77777777" w:rsidR="000713D1" w:rsidRPr="00CA7581" w:rsidRDefault="000713D1" w:rsidP="000713D1">
            <w:pPr>
              <w:pStyle w:val="template"/>
              <w:rPr>
                <w:sz w:val="22"/>
                <w:szCs w:val="22"/>
                <w:lang w:val="es-MX"/>
              </w:rPr>
            </w:pPr>
          </w:p>
        </w:tc>
        <w:tc>
          <w:tcPr>
            <w:tcW w:w="2404" w:type="dxa"/>
          </w:tcPr>
          <w:p w14:paraId="0C5F0AEF" w14:textId="77777777" w:rsidR="000713D1" w:rsidRPr="00CA7581" w:rsidRDefault="000713D1" w:rsidP="000713D1">
            <w:pPr>
              <w:pStyle w:val="template"/>
              <w:rPr>
                <w:sz w:val="22"/>
                <w:szCs w:val="22"/>
                <w:lang w:val="es-MX"/>
              </w:rPr>
            </w:pPr>
            <w:r w:rsidRPr="00CA7581">
              <w:rPr>
                <w:sz w:val="22"/>
                <w:szCs w:val="22"/>
                <w:lang w:val="es-MX"/>
              </w:rPr>
              <w:t xml:space="preserve">Negro. </w:t>
            </w:r>
          </w:p>
          <w:p w14:paraId="353337C2" w14:textId="77777777" w:rsidR="000713D1" w:rsidRPr="00CA7581" w:rsidRDefault="000713D1" w:rsidP="000713D1">
            <w:pPr>
              <w:pStyle w:val="template"/>
              <w:rPr>
                <w:sz w:val="22"/>
                <w:szCs w:val="22"/>
                <w:lang w:val="es-MX"/>
              </w:rPr>
            </w:pPr>
            <w:r w:rsidRPr="00CA7581">
              <w:rPr>
                <w:sz w:val="22"/>
                <w:szCs w:val="22"/>
                <w:lang w:val="es-MX"/>
              </w:rPr>
              <w:t>RGB 0,0, 0. Hexadecimal #000000</w:t>
            </w:r>
          </w:p>
        </w:tc>
        <w:tc>
          <w:tcPr>
            <w:tcW w:w="3314" w:type="dxa"/>
          </w:tcPr>
          <w:p w14:paraId="08EEEB84" w14:textId="77777777" w:rsidR="000713D1" w:rsidRPr="00CA7581" w:rsidRDefault="000713D1" w:rsidP="000713D1">
            <w:pPr>
              <w:pStyle w:val="template"/>
              <w:rPr>
                <w:bCs/>
                <w:sz w:val="22"/>
                <w:szCs w:val="22"/>
              </w:rPr>
            </w:pPr>
          </w:p>
        </w:tc>
      </w:tr>
    </w:tbl>
    <w:p w14:paraId="0405225A" w14:textId="77777777" w:rsidR="000713D1" w:rsidRPr="00CA7581" w:rsidRDefault="000713D1" w:rsidP="000713D1">
      <w:pPr>
        <w:pStyle w:val="template"/>
        <w:rPr>
          <w:b/>
          <w:i/>
          <w:sz w:val="22"/>
          <w:szCs w:val="22"/>
        </w:rPr>
      </w:pPr>
    </w:p>
    <w:p w14:paraId="54039389" w14:textId="6ADB90D9" w:rsidR="000713D1" w:rsidRPr="00CA7581" w:rsidRDefault="000713D1" w:rsidP="000713D1">
      <w:pPr>
        <w:pStyle w:val="template"/>
        <w:rPr>
          <w:b/>
          <w:i/>
          <w:sz w:val="22"/>
          <w:szCs w:val="22"/>
        </w:rPr>
      </w:pPr>
      <w:r w:rsidRPr="00CA7581">
        <w:rPr>
          <w:b/>
          <w:i/>
          <w:sz w:val="22"/>
          <w:szCs w:val="22"/>
        </w:rPr>
        <w:t>Imágenes, logos y fotografías</w:t>
      </w:r>
    </w:p>
    <w:p w14:paraId="0450C41B" w14:textId="77777777" w:rsidR="00B27CC5" w:rsidRPr="00CA7581" w:rsidRDefault="00B27CC5" w:rsidP="000713D1">
      <w:pPr>
        <w:pStyle w:val="template"/>
        <w:rPr>
          <w:b/>
          <w:i/>
          <w:sz w:val="22"/>
          <w:szCs w:val="22"/>
        </w:rPr>
      </w:pPr>
    </w:p>
    <w:p w14:paraId="283FDB7E" w14:textId="61C31D5F" w:rsidR="000713D1" w:rsidRPr="00CA7581" w:rsidRDefault="000713D1" w:rsidP="000713D1">
      <w:pPr>
        <w:pStyle w:val="template"/>
        <w:rPr>
          <w:b/>
          <w:sz w:val="22"/>
          <w:szCs w:val="22"/>
          <w:lang w:val="es-MX"/>
        </w:rPr>
      </w:pPr>
      <w:r w:rsidRPr="00CA7581">
        <w:rPr>
          <w:bCs/>
          <w:noProof/>
          <w:sz w:val="22"/>
          <w:szCs w:val="22"/>
          <w:lang w:val="es-MX"/>
        </w:rPr>
        <w:drawing>
          <wp:anchor distT="0" distB="0" distL="114300" distR="114300" simplePos="0" relativeHeight="251658240" behindDoc="0" locked="0" layoutInCell="1" allowOverlap="1" wp14:anchorId="62BF80E8" wp14:editId="67C135CC">
            <wp:simplePos x="0" y="0"/>
            <wp:positionH relativeFrom="margin">
              <wp:align>left</wp:align>
            </wp:positionH>
            <wp:positionV relativeFrom="paragraph">
              <wp:posOffset>218571</wp:posOffset>
            </wp:positionV>
            <wp:extent cx="984885" cy="1044575"/>
            <wp:effectExtent l="0" t="0" r="5715" b="317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84885" cy="1044575"/>
                    </a:xfrm>
                    <a:prstGeom prst="rect">
                      <a:avLst/>
                    </a:prstGeom>
                  </pic:spPr>
                </pic:pic>
              </a:graphicData>
            </a:graphic>
          </wp:anchor>
        </w:drawing>
      </w:r>
      <w:r w:rsidRPr="00CA7581">
        <w:rPr>
          <w:b/>
          <w:sz w:val="22"/>
          <w:szCs w:val="22"/>
          <w:lang w:val="es-ES"/>
        </w:rPr>
        <w:t>Logotipo EQUILIBRIO</w:t>
      </w:r>
      <w:r w:rsidRPr="00CA7581">
        <w:rPr>
          <w:b/>
          <w:sz w:val="22"/>
          <w:szCs w:val="22"/>
          <w:lang w:val="es-MX"/>
        </w:rPr>
        <w:t xml:space="preserve">: </w:t>
      </w:r>
    </w:p>
    <w:p w14:paraId="154A9FA7" w14:textId="77777777" w:rsidR="00B27CC5" w:rsidRPr="00CA7581" w:rsidRDefault="00B27CC5" w:rsidP="000713D1">
      <w:pPr>
        <w:pStyle w:val="template"/>
        <w:rPr>
          <w:bCs/>
          <w:sz w:val="22"/>
          <w:szCs w:val="22"/>
          <w:lang w:val="es-MX"/>
        </w:rPr>
      </w:pPr>
    </w:p>
    <w:p w14:paraId="34D439C1" w14:textId="77777777" w:rsidR="000713D1" w:rsidRPr="00CA7581" w:rsidRDefault="000713D1" w:rsidP="000713D1">
      <w:pPr>
        <w:pStyle w:val="template"/>
        <w:rPr>
          <w:bCs/>
          <w:sz w:val="22"/>
          <w:szCs w:val="22"/>
          <w:lang w:val="es-MX"/>
        </w:rPr>
      </w:pPr>
      <w:r w:rsidRPr="00CA7581">
        <w:rPr>
          <w:bCs/>
          <w:sz w:val="22"/>
          <w:szCs w:val="22"/>
          <w:lang w:val="es-MX"/>
        </w:rPr>
        <w:t>El logo de la empresa se hizo en un estilo simplista, utilizando el concepto del yin y yang, e incorporando símbolos de camarón y pez, refiriéndonos a las recetas del local.</w:t>
      </w:r>
    </w:p>
    <w:p w14:paraId="4CB877CE" w14:textId="77777777" w:rsidR="000713D1" w:rsidRPr="00CA7581" w:rsidRDefault="000713D1" w:rsidP="000713D1">
      <w:pPr>
        <w:pStyle w:val="template"/>
        <w:rPr>
          <w:bCs/>
          <w:sz w:val="22"/>
          <w:szCs w:val="22"/>
          <w:lang w:val="es-MX"/>
        </w:rPr>
      </w:pPr>
      <w:r w:rsidRPr="00CA7581">
        <w:rPr>
          <w:bCs/>
          <w:sz w:val="22"/>
          <w:szCs w:val="22"/>
          <w:lang w:val="es-MX"/>
        </w:rPr>
        <w:t>El nombre de la empresa se muestra en letras mayúsculas, en color negro, fácilmente leíble, pero no el centro de atención principal del logo.</w:t>
      </w:r>
    </w:p>
    <w:p w14:paraId="5BD8F9BE" w14:textId="77777777" w:rsidR="000713D1" w:rsidRPr="00CA7581" w:rsidRDefault="000713D1" w:rsidP="000713D1">
      <w:pPr>
        <w:pStyle w:val="template"/>
        <w:rPr>
          <w:bCs/>
          <w:sz w:val="22"/>
          <w:szCs w:val="22"/>
        </w:rPr>
      </w:pPr>
    </w:p>
    <w:p w14:paraId="40B7B6B7" w14:textId="77777777" w:rsidR="00E630DA" w:rsidRPr="00CA7581" w:rsidRDefault="00E630DA" w:rsidP="000713D1">
      <w:pPr>
        <w:pStyle w:val="template"/>
        <w:rPr>
          <w:bCs/>
          <w:sz w:val="22"/>
          <w:szCs w:val="22"/>
        </w:rPr>
      </w:pPr>
    </w:p>
    <w:tbl>
      <w:tblPr>
        <w:tblStyle w:val="Tablaconcuadrculaclara"/>
        <w:tblW w:w="8931" w:type="dxa"/>
        <w:tblInd w:w="-5" w:type="dxa"/>
        <w:tblLook w:val="04A0" w:firstRow="1" w:lastRow="0" w:firstColumn="1" w:lastColumn="0" w:noHBand="0" w:noVBand="1"/>
      </w:tblPr>
      <w:tblGrid>
        <w:gridCol w:w="2127"/>
        <w:gridCol w:w="2409"/>
        <w:gridCol w:w="1985"/>
        <w:gridCol w:w="2410"/>
      </w:tblGrid>
      <w:tr w:rsidR="000713D1" w:rsidRPr="00CA7581" w14:paraId="2D19C397" w14:textId="77777777" w:rsidTr="00E630DA">
        <w:tc>
          <w:tcPr>
            <w:tcW w:w="2127" w:type="dxa"/>
          </w:tcPr>
          <w:p w14:paraId="2DF1DB0C" w14:textId="77777777" w:rsidR="000713D1" w:rsidRPr="00CA7581" w:rsidRDefault="000713D1" w:rsidP="000713D1">
            <w:pPr>
              <w:pStyle w:val="template"/>
              <w:rPr>
                <w:sz w:val="22"/>
                <w:szCs w:val="22"/>
              </w:rPr>
            </w:pPr>
            <w:r w:rsidRPr="00CA7581">
              <w:rPr>
                <w:sz w:val="22"/>
                <w:szCs w:val="22"/>
              </w:rPr>
              <w:t xml:space="preserve">Objeto </w:t>
            </w:r>
          </w:p>
        </w:tc>
        <w:tc>
          <w:tcPr>
            <w:tcW w:w="2409" w:type="dxa"/>
          </w:tcPr>
          <w:p w14:paraId="326D19DA" w14:textId="77777777" w:rsidR="000713D1" w:rsidRPr="00CA7581" w:rsidRDefault="000713D1" w:rsidP="000713D1">
            <w:pPr>
              <w:pStyle w:val="template"/>
              <w:rPr>
                <w:sz w:val="22"/>
                <w:szCs w:val="22"/>
                <w:lang w:val="es-MX"/>
              </w:rPr>
            </w:pPr>
            <w:r w:rsidRPr="00CA7581">
              <w:rPr>
                <w:sz w:val="22"/>
                <w:szCs w:val="22"/>
                <w:lang w:val="es-MX"/>
              </w:rPr>
              <w:t>Color</w:t>
            </w:r>
          </w:p>
        </w:tc>
        <w:tc>
          <w:tcPr>
            <w:tcW w:w="1985" w:type="dxa"/>
          </w:tcPr>
          <w:p w14:paraId="1E858668" w14:textId="77777777" w:rsidR="000713D1" w:rsidRPr="00CA7581" w:rsidRDefault="000713D1" w:rsidP="000713D1">
            <w:pPr>
              <w:pStyle w:val="template"/>
              <w:rPr>
                <w:sz w:val="22"/>
                <w:szCs w:val="22"/>
                <w:lang w:val="es-MX"/>
              </w:rPr>
            </w:pPr>
            <w:r w:rsidRPr="00CA7581">
              <w:rPr>
                <w:sz w:val="22"/>
                <w:szCs w:val="22"/>
                <w:lang w:val="es-MX"/>
              </w:rPr>
              <w:t>RGB</w:t>
            </w:r>
          </w:p>
        </w:tc>
        <w:tc>
          <w:tcPr>
            <w:tcW w:w="2410" w:type="dxa"/>
          </w:tcPr>
          <w:p w14:paraId="0381FED4" w14:textId="77777777" w:rsidR="000713D1" w:rsidRPr="00CA7581" w:rsidRDefault="000713D1" w:rsidP="000713D1">
            <w:pPr>
              <w:pStyle w:val="template"/>
              <w:rPr>
                <w:sz w:val="22"/>
                <w:szCs w:val="22"/>
                <w:lang w:val="es-MX"/>
              </w:rPr>
            </w:pPr>
            <w:r w:rsidRPr="00CA7581">
              <w:rPr>
                <w:sz w:val="22"/>
                <w:szCs w:val="22"/>
                <w:lang w:val="es-MX"/>
              </w:rPr>
              <w:t>Hexadecimal</w:t>
            </w:r>
          </w:p>
        </w:tc>
      </w:tr>
      <w:tr w:rsidR="000713D1" w:rsidRPr="00CA7581" w14:paraId="38E39D4B" w14:textId="77777777" w:rsidTr="00E630DA">
        <w:tc>
          <w:tcPr>
            <w:tcW w:w="2127" w:type="dxa"/>
          </w:tcPr>
          <w:p w14:paraId="507130A7" w14:textId="77777777" w:rsidR="000713D1" w:rsidRPr="00CA7581" w:rsidRDefault="000713D1" w:rsidP="000713D1">
            <w:pPr>
              <w:pStyle w:val="template"/>
              <w:rPr>
                <w:sz w:val="22"/>
                <w:szCs w:val="22"/>
              </w:rPr>
            </w:pPr>
            <w:r w:rsidRPr="00CA7581">
              <w:rPr>
                <w:sz w:val="22"/>
                <w:szCs w:val="22"/>
              </w:rPr>
              <w:t xml:space="preserve">Camarón </w:t>
            </w:r>
          </w:p>
        </w:tc>
        <w:tc>
          <w:tcPr>
            <w:tcW w:w="2409" w:type="dxa"/>
          </w:tcPr>
          <w:p w14:paraId="2164445F" w14:textId="77777777" w:rsidR="000713D1" w:rsidRPr="00CA7581" w:rsidRDefault="000713D1" w:rsidP="000713D1">
            <w:pPr>
              <w:pStyle w:val="template"/>
              <w:rPr>
                <w:sz w:val="22"/>
                <w:szCs w:val="22"/>
              </w:rPr>
            </w:pPr>
            <w:r w:rsidRPr="00CA7581">
              <w:rPr>
                <w:sz w:val="22"/>
                <w:szCs w:val="22"/>
              </w:rPr>
              <w:t>Turquesa</w:t>
            </w:r>
          </w:p>
        </w:tc>
        <w:tc>
          <w:tcPr>
            <w:tcW w:w="1985" w:type="dxa"/>
          </w:tcPr>
          <w:p w14:paraId="1E9FB1DA" w14:textId="77777777" w:rsidR="000713D1" w:rsidRPr="00CA7581" w:rsidRDefault="000713D1" w:rsidP="000713D1">
            <w:pPr>
              <w:pStyle w:val="template"/>
              <w:rPr>
                <w:sz w:val="22"/>
                <w:szCs w:val="22"/>
              </w:rPr>
            </w:pPr>
            <w:r w:rsidRPr="00CA7581">
              <w:rPr>
                <w:sz w:val="22"/>
                <w:szCs w:val="22"/>
              </w:rPr>
              <w:t>4, 195, 203</w:t>
            </w:r>
          </w:p>
        </w:tc>
        <w:tc>
          <w:tcPr>
            <w:tcW w:w="2410" w:type="dxa"/>
          </w:tcPr>
          <w:p w14:paraId="6F76BAA7" w14:textId="77777777" w:rsidR="000713D1" w:rsidRPr="00CA7581" w:rsidRDefault="000713D1" w:rsidP="000713D1">
            <w:pPr>
              <w:pStyle w:val="template"/>
              <w:rPr>
                <w:sz w:val="22"/>
                <w:szCs w:val="22"/>
              </w:rPr>
            </w:pPr>
            <w:r w:rsidRPr="00CA7581">
              <w:rPr>
                <w:sz w:val="22"/>
                <w:szCs w:val="22"/>
              </w:rPr>
              <w:t>#04c3cb</w:t>
            </w:r>
          </w:p>
        </w:tc>
      </w:tr>
      <w:tr w:rsidR="000713D1" w:rsidRPr="00CA7581" w14:paraId="6FB959AB" w14:textId="77777777" w:rsidTr="00E630DA">
        <w:tc>
          <w:tcPr>
            <w:tcW w:w="2127" w:type="dxa"/>
          </w:tcPr>
          <w:p w14:paraId="0F160D35" w14:textId="77777777" w:rsidR="000713D1" w:rsidRPr="00CA7581" w:rsidRDefault="000713D1" w:rsidP="000713D1">
            <w:pPr>
              <w:pStyle w:val="template"/>
              <w:rPr>
                <w:sz w:val="22"/>
                <w:szCs w:val="22"/>
              </w:rPr>
            </w:pPr>
            <w:r w:rsidRPr="00CA7581">
              <w:rPr>
                <w:sz w:val="22"/>
                <w:szCs w:val="22"/>
              </w:rPr>
              <w:lastRenderedPageBreak/>
              <w:t>Ojo de camarón</w:t>
            </w:r>
          </w:p>
        </w:tc>
        <w:tc>
          <w:tcPr>
            <w:tcW w:w="2409" w:type="dxa"/>
          </w:tcPr>
          <w:p w14:paraId="5C055E41" w14:textId="77777777" w:rsidR="000713D1" w:rsidRPr="00CA7581" w:rsidRDefault="000713D1" w:rsidP="000713D1">
            <w:pPr>
              <w:pStyle w:val="template"/>
              <w:rPr>
                <w:sz w:val="22"/>
                <w:szCs w:val="22"/>
                <w:lang w:val="es-MX"/>
              </w:rPr>
            </w:pPr>
            <w:r w:rsidRPr="00CA7581">
              <w:rPr>
                <w:sz w:val="22"/>
                <w:szCs w:val="22"/>
                <w:lang w:val="es-MX"/>
              </w:rPr>
              <w:t>Negro</w:t>
            </w:r>
          </w:p>
        </w:tc>
        <w:tc>
          <w:tcPr>
            <w:tcW w:w="1985" w:type="dxa"/>
          </w:tcPr>
          <w:p w14:paraId="54FDBFB3" w14:textId="77777777" w:rsidR="000713D1" w:rsidRPr="00CA7581" w:rsidRDefault="000713D1" w:rsidP="000713D1">
            <w:pPr>
              <w:pStyle w:val="template"/>
              <w:rPr>
                <w:sz w:val="22"/>
                <w:szCs w:val="22"/>
                <w:lang w:val="es-MX"/>
              </w:rPr>
            </w:pPr>
            <w:r w:rsidRPr="00CA7581">
              <w:rPr>
                <w:sz w:val="22"/>
                <w:szCs w:val="22"/>
                <w:lang w:val="es-MX"/>
              </w:rPr>
              <w:t>0, 0, 0</w:t>
            </w:r>
          </w:p>
        </w:tc>
        <w:tc>
          <w:tcPr>
            <w:tcW w:w="2410" w:type="dxa"/>
          </w:tcPr>
          <w:p w14:paraId="25B018EF" w14:textId="77777777" w:rsidR="000713D1" w:rsidRPr="00CA7581" w:rsidRDefault="000713D1" w:rsidP="000713D1">
            <w:pPr>
              <w:pStyle w:val="template"/>
              <w:rPr>
                <w:sz w:val="22"/>
                <w:szCs w:val="22"/>
                <w:lang w:val="es-MX"/>
              </w:rPr>
            </w:pPr>
            <w:r w:rsidRPr="00CA7581">
              <w:rPr>
                <w:sz w:val="22"/>
                <w:szCs w:val="22"/>
                <w:lang w:val="es-MX"/>
              </w:rPr>
              <w:t>#000000</w:t>
            </w:r>
          </w:p>
        </w:tc>
      </w:tr>
      <w:tr w:rsidR="000713D1" w:rsidRPr="00CA7581" w14:paraId="40A66805" w14:textId="77777777" w:rsidTr="00E630DA">
        <w:tc>
          <w:tcPr>
            <w:tcW w:w="2127" w:type="dxa"/>
          </w:tcPr>
          <w:p w14:paraId="34B1F4F3" w14:textId="77777777" w:rsidR="000713D1" w:rsidRPr="00CA7581" w:rsidRDefault="000713D1" w:rsidP="000713D1">
            <w:pPr>
              <w:pStyle w:val="template"/>
              <w:rPr>
                <w:sz w:val="22"/>
                <w:szCs w:val="22"/>
              </w:rPr>
            </w:pPr>
            <w:r w:rsidRPr="00CA7581">
              <w:rPr>
                <w:sz w:val="22"/>
                <w:szCs w:val="22"/>
              </w:rPr>
              <w:t>Pez</w:t>
            </w:r>
          </w:p>
        </w:tc>
        <w:tc>
          <w:tcPr>
            <w:tcW w:w="2409" w:type="dxa"/>
          </w:tcPr>
          <w:p w14:paraId="2A0EE39F" w14:textId="77777777" w:rsidR="000713D1" w:rsidRPr="00CA7581" w:rsidRDefault="000713D1" w:rsidP="000713D1">
            <w:pPr>
              <w:pStyle w:val="template"/>
              <w:rPr>
                <w:sz w:val="22"/>
                <w:szCs w:val="22"/>
                <w:lang w:val="es-MX"/>
              </w:rPr>
            </w:pPr>
            <w:r w:rsidRPr="00CA7581">
              <w:rPr>
                <w:sz w:val="22"/>
                <w:szCs w:val="22"/>
                <w:lang w:val="es-MX"/>
              </w:rPr>
              <w:t>Negro</w:t>
            </w:r>
          </w:p>
        </w:tc>
        <w:tc>
          <w:tcPr>
            <w:tcW w:w="1985" w:type="dxa"/>
          </w:tcPr>
          <w:p w14:paraId="183F2055" w14:textId="77777777" w:rsidR="000713D1" w:rsidRPr="00CA7581" w:rsidRDefault="000713D1" w:rsidP="000713D1">
            <w:pPr>
              <w:pStyle w:val="template"/>
              <w:rPr>
                <w:sz w:val="22"/>
                <w:szCs w:val="22"/>
                <w:lang w:val="es-MX"/>
              </w:rPr>
            </w:pPr>
            <w:r w:rsidRPr="00CA7581">
              <w:rPr>
                <w:sz w:val="22"/>
                <w:szCs w:val="22"/>
                <w:lang w:val="es-MX"/>
              </w:rPr>
              <w:t>0, 0, 0</w:t>
            </w:r>
          </w:p>
        </w:tc>
        <w:tc>
          <w:tcPr>
            <w:tcW w:w="2410" w:type="dxa"/>
          </w:tcPr>
          <w:p w14:paraId="48C820FD" w14:textId="77777777" w:rsidR="000713D1" w:rsidRPr="00CA7581" w:rsidRDefault="000713D1" w:rsidP="000713D1">
            <w:pPr>
              <w:pStyle w:val="template"/>
              <w:rPr>
                <w:sz w:val="22"/>
                <w:szCs w:val="22"/>
                <w:lang w:val="es-MX"/>
              </w:rPr>
            </w:pPr>
            <w:r w:rsidRPr="00CA7581">
              <w:rPr>
                <w:sz w:val="22"/>
                <w:szCs w:val="22"/>
                <w:lang w:val="es-MX"/>
              </w:rPr>
              <w:t>#000000</w:t>
            </w:r>
          </w:p>
        </w:tc>
      </w:tr>
      <w:tr w:rsidR="000713D1" w:rsidRPr="00CA7581" w14:paraId="13EC336D" w14:textId="77777777" w:rsidTr="00E630DA">
        <w:tc>
          <w:tcPr>
            <w:tcW w:w="2127" w:type="dxa"/>
          </w:tcPr>
          <w:p w14:paraId="4AF1670D" w14:textId="77777777" w:rsidR="000713D1" w:rsidRPr="00CA7581" w:rsidRDefault="000713D1" w:rsidP="000713D1">
            <w:pPr>
              <w:pStyle w:val="template"/>
              <w:rPr>
                <w:sz w:val="22"/>
                <w:szCs w:val="22"/>
              </w:rPr>
            </w:pPr>
            <w:r w:rsidRPr="00CA7581">
              <w:rPr>
                <w:sz w:val="22"/>
                <w:szCs w:val="22"/>
              </w:rPr>
              <w:t>Ojo de pez</w:t>
            </w:r>
          </w:p>
        </w:tc>
        <w:tc>
          <w:tcPr>
            <w:tcW w:w="2409" w:type="dxa"/>
          </w:tcPr>
          <w:p w14:paraId="2A0B3265" w14:textId="77777777" w:rsidR="000713D1" w:rsidRPr="00CA7581" w:rsidRDefault="000713D1" w:rsidP="000713D1">
            <w:pPr>
              <w:pStyle w:val="template"/>
              <w:rPr>
                <w:sz w:val="22"/>
                <w:szCs w:val="22"/>
                <w:lang w:val="es-MX"/>
              </w:rPr>
            </w:pPr>
            <w:r w:rsidRPr="00CA7581">
              <w:rPr>
                <w:sz w:val="22"/>
                <w:szCs w:val="22"/>
                <w:lang w:val="es-MX"/>
              </w:rPr>
              <w:t>Turquesa</w:t>
            </w:r>
          </w:p>
        </w:tc>
        <w:tc>
          <w:tcPr>
            <w:tcW w:w="1985" w:type="dxa"/>
          </w:tcPr>
          <w:p w14:paraId="0A9909E9" w14:textId="77777777" w:rsidR="000713D1" w:rsidRPr="00CA7581" w:rsidRDefault="000713D1" w:rsidP="000713D1">
            <w:pPr>
              <w:pStyle w:val="template"/>
              <w:rPr>
                <w:sz w:val="22"/>
                <w:szCs w:val="22"/>
                <w:lang w:val="es-MX"/>
              </w:rPr>
            </w:pPr>
            <w:r w:rsidRPr="00CA7581">
              <w:rPr>
                <w:sz w:val="22"/>
                <w:szCs w:val="22"/>
              </w:rPr>
              <w:t>4, 195, 203</w:t>
            </w:r>
          </w:p>
        </w:tc>
        <w:tc>
          <w:tcPr>
            <w:tcW w:w="2410" w:type="dxa"/>
          </w:tcPr>
          <w:p w14:paraId="2C1DF27B" w14:textId="77777777" w:rsidR="000713D1" w:rsidRPr="00CA7581" w:rsidRDefault="000713D1" w:rsidP="000713D1">
            <w:pPr>
              <w:pStyle w:val="template"/>
              <w:rPr>
                <w:sz w:val="22"/>
                <w:szCs w:val="22"/>
                <w:lang w:val="es-MX"/>
              </w:rPr>
            </w:pPr>
            <w:r w:rsidRPr="00CA7581">
              <w:rPr>
                <w:sz w:val="22"/>
                <w:szCs w:val="22"/>
              </w:rPr>
              <w:t>#04c3cb</w:t>
            </w:r>
          </w:p>
        </w:tc>
      </w:tr>
      <w:tr w:rsidR="000713D1" w:rsidRPr="00CA7581" w14:paraId="060045F1" w14:textId="77777777" w:rsidTr="00E630DA">
        <w:tc>
          <w:tcPr>
            <w:tcW w:w="2127" w:type="dxa"/>
          </w:tcPr>
          <w:p w14:paraId="677D8ECC" w14:textId="77777777" w:rsidR="000713D1" w:rsidRPr="00CA7581" w:rsidRDefault="000713D1" w:rsidP="000713D1">
            <w:pPr>
              <w:pStyle w:val="template"/>
              <w:rPr>
                <w:sz w:val="22"/>
                <w:szCs w:val="22"/>
              </w:rPr>
            </w:pPr>
            <w:r w:rsidRPr="00CA7581">
              <w:rPr>
                <w:sz w:val="22"/>
                <w:szCs w:val="22"/>
              </w:rPr>
              <w:t>Nombre de empresa</w:t>
            </w:r>
          </w:p>
        </w:tc>
        <w:tc>
          <w:tcPr>
            <w:tcW w:w="2409" w:type="dxa"/>
          </w:tcPr>
          <w:p w14:paraId="56DC1CC6" w14:textId="77777777" w:rsidR="000713D1" w:rsidRPr="00CA7581" w:rsidRDefault="000713D1" w:rsidP="000713D1">
            <w:pPr>
              <w:pStyle w:val="template"/>
              <w:rPr>
                <w:sz w:val="22"/>
                <w:szCs w:val="22"/>
                <w:lang w:val="es-MX"/>
              </w:rPr>
            </w:pPr>
            <w:r w:rsidRPr="00CA7581">
              <w:rPr>
                <w:sz w:val="22"/>
                <w:szCs w:val="22"/>
                <w:lang w:val="es-MX"/>
              </w:rPr>
              <w:t>Negro</w:t>
            </w:r>
          </w:p>
        </w:tc>
        <w:tc>
          <w:tcPr>
            <w:tcW w:w="1985" w:type="dxa"/>
          </w:tcPr>
          <w:p w14:paraId="5548AAA6" w14:textId="77777777" w:rsidR="000713D1" w:rsidRPr="00CA7581" w:rsidRDefault="000713D1" w:rsidP="000713D1">
            <w:pPr>
              <w:pStyle w:val="template"/>
              <w:rPr>
                <w:sz w:val="22"/>
                <w:szCs w:val="22"/>
                <w:lang w:val="es-MX"/>
              </w:rPr>
            </w:pPr>
            <w:r w:rsidRPr="00CA7581">
              <w:rPr>
                <w:sz w:val="22"/>
                <w:szCs w:val="22"/>
                <w:lang w:val="es-MX"/>
              </w:rPr>
              <w:t>0, 0, 0</w:t>
            </w:r>
          </w:p>
        </w:tc>
        <w:tc>
          <w:tcPr>
            <w:tcW w:w="2410" w:type="dxa"/>
          </w:tcPr>
          <w:p w14:paraId="5FC79086" w14:textId="77777777" w:rsidR="000713D1" w:rsidRPr="00CA7581" w:rsidRDefault="000713D1" w:rsidP="000713D1">
            <w:pPr>
              <w:pStyle w:val="template"/>
              <w:rPr>
                <w:sz w:val="22"/>
                <w:szCs w:val="22"/>
                <w:lang w:val="es-MX"/>
              </w:rPr>
            </w:pPr>
            <w:r w:rsidRPr="00CA7581">
              <w:rPr>
                <w:sz w:val="22"/>
                <w:szCs w:val="22"/>
                <w:lang w:val="es-MX"/>
              </w:rPr>
              <w:t>#000000</w:t>
            </w:r>
          </w:p>
        </w:tc>
      </w:tr>
    </w:tbl>
    <w:p w14:paraId="5387D92F" w14:textId="77777777" w:rsidR="000713D1" w:rsidRPr="00CA7581" w:rsidRDefault="000713D1" w:rsidP="000713D1">
      <w:pPr>
        <w:pStyle w:val="template"/>
        <w:rPr>
          <w:i/>
          <w:sz w:val="22"/>
          <w:szCs w:val="22"/>
        </w:rPr>
      </w:pPr>
    </w:p>
    <w:p w14:paraId="1DA3C77A" w14:textId="77777777" w:rsidR="000713D1" w:rsidRPr="00CA7581" w:rsidRDefault="000713D1" w:rsidP="000713D1">
      <w:pPr>
        <w:pStyle w:val="template"/>
        <w:rPr>
          <w:b/>
          <w:i/>
          <w:sz w:val="22"/>
          <w:szCs w:val="22"/>
        </w:rPr>
      </w:pPr>
      <w:r w:rsidRPr="00CA7581">
        <w:rPr>
          <w:b/>
          <w:i/>
          <w:sz w:val="22"/>
          <w:szCs w:val="22"/>
        </w:rPr>
        <w:t>Iconografía</w:t>
      </w:r>
    </w:p>
    <w:tbl>
      <w:tblPr>
        <w:tblStyle w:val="Tablaconcuadrculaclara"/>
        <w:tblW w:w="8926" w:type="dxa"/>
        <w:tblLook w:val="04A0" w:firstRow="1" w:lastRow="0" w:firstColumn="1" w:lastColumn="0" w:noHBand="0" w:noVBand="1"/>
      </w:tblPr>
      <w:tblGrid>
        <w:gridCol w:w="2102"/>
        <w:gridCol w:w="1206"/>
        <w:gridCol w:w="3350"/>
        <w:gridCol w:w="2268"/>
      </w:tblGrid>
      <w:tr w:rsidR="000713D1" w:rsidRPr="00CA7581" w14:paraId="01D038B5" w14:textId="77777777" w:rsidTr="00E630DA">
        <w:tc>
          <w:tcPr>
            <w:tcW w:w="2102" w:type="dxa"/>
          </w:tcPr>
          <w:p w14:paraId="2F286046" w14:textId="77777777" w:rsidR="000713D1" w:rsidRPr="00CA7581" w:rsidRDefault="000713D1" w:rsidP="000713D1">
            <w:pPr>
              <w:pStyle w:val="template"/>
              <w:rPr>
                <w:bCs/>
                <w:sz w:val="22"/>
                <w:szCs w:val="22"/>
              </w:rPr>
            </w:pPr>
            <w:r w:rsidRPr="00CA7581">
              <w:rPr>
                <w:bCs/>
                <w:sz w:val="22"/>
                <w:szCs w:val="22"/>
              </w:rPr>
              <w:t>Objeto</w:t>
            </w:r>
          </w:p>
        </w:tc>
        <w:tc>
          <w:tcPr>
            <w:tcW w:w="1206" w:type="dxa"/>
          </w:tcPr>
          <w:p w14:paraId="3B0225D0" w14:textId="77777777" w:rsidR="000713D1" w:rsidRPr="00CA7581" w:rsidRDefault="000713D1" w:rsidP="000713D1">
            <w:pPr>
              <w:pStyle w:val="template"/>
              <w:rPr>
                <w:bCs/>
                <w:sz w:val="22"/>
                <w:szCs w:val="22"/>
              </w:rPr>
            </w:pPr>
          </w:p>
        </w:tc>
        <w:tc>
          <w:tcPr>
            <w:tcW w:w="3350" w:type="dxa"/>
          </w:tcPr>
          <w:p w14:paraId="5C7161DF" w14:textId="77777777" w:rsidR="000713D1" w:rsidRPr="00CA7581" w:rsidRDefault="000713D1" w:rsidP="000713D1">
            <w:pPr>
              <w:pStyle w:val="template"/>
              <w:rPr>
                <w:bCs/>
                <w:sz w:val="22"/>
                <w:szCs w:val="22"/>
              </w:rPr>
            </w:pPr>
            <w:r w:rsidRPr="00CA7581">
              <w:rPr>
                <w:bCs/>
                <w:sz w:val="22"/>
                <w:szCs w:val="22"/>
              </w:rPr>
              <w:t>Ubicación</w:t>
            </w:r>
          </w:p>
        </w:tc>
        <w:tc>
          <w:tcPr>
            <w:tcW w:w="2268" w:type="dxa"/>
          </w:tcPr>
          <w:p w14:paraId="04C48287" w14:textId="77777777" w:rsidR="000713D1" w:rsidRPr="00CA7581" w:rsidRDefault="000713D1" w:rsidP="000713D1">
            <w:pPr>
              <w:pStyle w:val="template"/>
              <w:rPr>
                <w:bCs/>
                <w:sz w:val="22"/>
                <w:szCs w:val="22"/>
              </w:rPr>
            </w:pPr>
            <w:r w:rsidRPr="00CA7581">
              <w:rPr>
                <w:bCs/>
                <w:sz w:val="22"/>
                <w:szCs w:val="22"/>
              </w:rPr>
              <w:t>Uso</w:t>
            </w:r>
          </w:p>
        </w:tc>
      </w:tr>
      <w:tr w:rsidR="000713D1" w:rsidRPr="00CA7581" w14:paraId="51325CD8" w14:textId="77777777" w:rsidTr="00E630DA">
        <w:tc>
          <w:tcPr>
            <w:tcW w:w="2102" w:type="dxa"/>
          </w:tcPr>
          <w:p w14:paraId="2C1C2C0E" w14:textId="77777777" w:rsidR="000713D1" w:rsidRPr="00CA7581" w:rsidRDefault="000713D1" w:rsidP="000713D1">
            <w:pPr>
              <w:pStyle w:val="template"/>
              <w:rPr>
                <w:bCs/>
                <w:sz w:val="22"/>
                <w:szCs w:val="22"/>
              </w:rPr>
            </w:pPr>
            <w:r w:rsidRPr="00CA7581">
              <w:rPr>
                <w:bCs/>
                <w:sz w:val="22"/>
                <w:szCs w:val="22"/>
              </w:rPr>
              <w:t>Usuario</w:t>
            </w:r>
          </w:p>
        </w:tc>
        <w:tc>
          <w:tcPr>
            <w:tcW w:w="1206" w:type="dxa"/>
          </w:tcPr>
          <w:p w14:paraId="2B4A322E" w14:textId="77777777" w:rsidR="00171FF5" w:rsidRPr="00CA7581" w:rsidRDefault="00171FF5" w:rsidP="000713D1">
            <w:pPr>
              <w:pStyle w:val="template"/>
              <w:rPr>
                <w:bCs/>
                <w:sz w:val="22"/>
                <w:szCs w:val="22"/>
                <w:lang w:val="es-MX"/>
              </w:rPr>
            </w:pPr>
          </w:p>
          <w:p w14:paraId="7217961B" w14:textId="77777777" w:rsidR="00171FF5" w:rsidRPr="00CA7581" w:rsidRDefault="00171FF5" w:rsidP="000713D1">
            <w:pPr>
              <w:pStyle w:val="template"/>
              <w:rPr>
                <w:bCs/>
                <w:sz w:val="22"/>
                <w:szCs w:val="22"/>
                <w:lang w:val="es-MX"/>
              </w:rPr>
            </w:pPr>
          </w:p>
          <w:p w14:paraId="605D8601" w14:textId="77777777" w:rsidR="00171FF5" w:rsidRPr="00CA7581" w:rsidRDefault="00171FF5" w:rsidP="000713D1">
            <w:pPr>
              <w:pStyle w:val="template"/>
              <w:rPr>
                <w:bCs/>
                <w:sz w:val="22"/>
                <w:szCs w:val="22"/>
                <w:lang w:val="es-MX"/>
              </w:rPr>
            </w:pPr>
          </w:p>
          <w:p w14:paraId="24FDC4DD" w14:textId="1D284288" w:rsidR="000713D1" w:rsidRPr="00CA7581" w:rsidRDefault="005122BB" w:rsidP="000713D1">
            <w:pPr>
              <w:pStyle w:val="template"/>
              <w:rPr>
                <w:bCs/>
                <w:sz w:val="22"/>
                <w:szCs w:val="22"/>
                <w:lang w:val="es-MX"/>
              </w:rPr>
            </w:pPr>
            <w:r w:rsidRPr="005122BB">
              <w:rPr>
                <w:bCs/>
                <w:noProof/>
                <w:sz w:val="22"/>
                <w:szCs w:val="22"/>
                <w:lang w:val="es-MX"/>
              </w:rPr>
              <w:drawing>
                <wp:inline distT="0" distB="0" distL="0" distR="0" wp14:anchorId="2C8D1B2C" wp14:editId="3146ABA8">
                  <wp:extent cx="496570" cy="472588"/>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369" t="11244" r="53713"/>
                          <a:stretch/>
                        </pic:blipFill>
                        <pic:spPr bwMode="auto">
                          <a:xfrm>
                            <a:off x="0" y="0"/>
                            <a:ext cx="497460" cy="473435"/>
                          </a:xfrm>
                          <a:prstGeom prst="rect">
                            <a:avLst/>
                          </a:prstGeom>
                          <a:ln>
                            <a:noFill/>
                          </a:ln>
                          <a:extLst>
                            <a:ext uri="{53640926-AAD7-44D8-BBD7-CCE9431645EC}">
                              <a14:shadowObscured xmlns:a14="http://schemas.microsoft.com/office/drawing/2010/main"/>
                            </a:ext>
                          </a:extLst>
                        </pic:spPr>
                      </pic:pic>
                    </a:graphicData>
                  </a:graphic>
                </wp:inline>
              </w:drawing>
            </w:r>
          </w:p>
          <w:p w14:paraId="4FD2E6AF" w14:textId="26C9C0FF" w:rsidR="00171FF5" w:rsidRPr="00CA7581" w:rsidRDefault="00171FF5" w:rsidP="000713D1">
            <w:pPr>
              <w:pStyle w:val="template"/>
              <w:rPr>
                <w:bCs/>
                <w:sz w:val="22"/>
                <w:szCs w:val="22"/>
                <w:lang w:val="es-MX"/>
              </w:rPr>
            </w:pPr>
          </w:p>
        </w:tc>
        <w:tc>
          <w:tcPr>
            <w:tcW w:w="3350" w:type="dxa"/>
          </w:tcPr>
          <w:p w14:paraId="68E8B0FF" w14:textId="77777777" w:rsidR="000713D1" w:rsidRPr="00CA7581" w:rsidRDefault="000713D1" w:rsidP="000713D1">
            <w:pPr>
              <w:pStyle w:val="template"/>
              <w:rPr>
                <w:bCs/>
                <w:sz w:val="22"/>
                <w:szCs w:val="22"/>
              </w:rPr>
            </w:pPr>
            <w:r w:rsidRPr="00CA7581">
              <w:rPr>
                <w:bCs/>
                <w:sz w:val="22"/>
                <w:szCs w:val="22"/>
              </w:rPr>
              <w:t>Todas las interfaces.</w:t>
            </w:r>
          </w:p>
          <w:p w14:paraId="41DB1648" w14:textId="77777777" w:rsidR="000713D1" w:rsidRPr="00CA7581" w:rsidRDefault="000713D1" w:rsidP="000713D1">
            <w:pPr>
              <w:pStyle w:val="template"/>
              <w:rPr>
                <w:bCs/>
                <w:sz w:val="22"/>
                <w:szCs w:val="22"/>
              </w:rPr>
            </w:pPr>
            <w:r w:rsidRPr="00CA7581">
              <w:rPr>
                <w:bCs/>
                <w:sz w:val="22"/>
                <w:szCs w:val="22"/>
              </w:rPr>
              <w:t>Esquina derecha superior. A la izquierda de las redes sociales</w:t>
            </w:r>
          </w:p>
        </w:tc>
        <w:tc>
          <w:tcPr>
            <w:tcW w:w="2268" w:type="dxa"/>
          </w:tcPr>
          <w:p w14:paraId="0CF2945D" w14:textId="77777777" w:rsidR="000713D1" w:rsidRPr="00CA7581" w:rsidRDefault="000713D1" w:rsidP="000713D1">
            <w:pPr>
              <w:pStyle w:val="template"/>
              <w:rPr>
                <w:bCs/>
                <w:sz w:val="22"/>
                <w:szCs w:val="22"/>
              </w:rPr>
            </w:pPr>
            <w:r w:rsidRPr="00CA7581">
              <w:rPr>
                <w:bCs/>
                <w:sz w:val="22"/>
                <w:szCs w:val="22"/>
              </w:rPr>
              <w:t>Indica entrar en el perfil de usuario.</w:t>
            </w:r>
          </w:p>
        </w:tc>
      </w:tr>
      <w:tr w:rsidR="000713D1" w:rsidRPr="00CA7581" w14:paraId="43303852" w14:textId="77777777" w:rsidTr="00E630DA">
        <w:tc>
          <w:tcPr>
            <w:tcW w:w="2102" w:type="dxa"/>
          </w:tcPr>
          <w:p w14:paraId="1420B8FE" w14:textId="77777777" w:rsidR="000713D1" w:rsidRPr="00CA7581" w:rsidRDefault="000713D1" w:rsidP="000713D1">
            <w:pPr>
              <w:pStyle w:val="template"/>
              <w:rPr>
                <w:bCs/>
                <w:sz w:val="22"/>
                <w:szCs w:val="22"/>
              </w:rPr>
            </w:pPr>
            <w:r w:rsidRPr="00CA7581">
              <w:rPr>
                <w:bCs/>
                <w:sz w:val="22"/>
                <w:szCs w:val="22"/>
              </w:rPr>
              <w:t>Carro de compras</w:t>
            </w:r>
          </w:p>
        </w:tc>
        <w:tc>
          <w:tcPr>
            <w:tcW w:w="1206" w:type="dxa"/>
          </w:tcPr>
          <w:p w14:paraId="0F9C4ADD" w14:textId="77777777" w:rsidR="00171FF5" w:rsidRPr="00CA7581" w:rsidRDefault="00171FF5" w:rsidP="000713D1">
            <w:pPr>
              <w:pStyle w:val="template"/>
              <w:rPr>
                <w:bCs/>
                <w:sz w:val="22"/>
                <w:szCs w:val="22"/>
                <w:lang w:val="es-MX"/>
              </w:rPr>
            </w:pPr>
          </w:p>
          <w:p w14:paraId="223E50BD" w14:textId="77777777" w:rsidR="00171FF5" w:rsidRPr="00CA7581" w:rsidRDefault="00171FF5" w:rsidP="000713D1">
            <w:pPr>
              <w:pStyle w:val="template"/>
              <w:rPr>
                <w:bCs/>
                <w:sz w:val="22"/>
                <w:szCs w:val="22"/>
                <w:lang w:val="es-MX"/>
              </w:rPr>
            </w:pPr>
          </w:p>
          <w:p w14:paraId="25D3F7A1" w14:textId="77777777" w:rsidR="00171FF5" w:rsidRPr="00CA7581" w:rsidRDefault="00171FF5" w:rsidP="000713D1">
            <w:pPr>
              <w:pStyle w:val="template"/>
              <w:rPr>
                <w:bCs/>
                <w:sz w:val="22"/>
                <w:szCs w:val="22"/>
                <w:lang w:val="es-MX"/>
              </w:rPr>
            </w:pPr>
          </w:p>
          <w:p w14:paraId="466598AD" w14:textId="3BA24C4E" w:rsidR="000713D1" w:rsidRPr="00CA7581" w:rsidRDefault="005122BB" w:rsidP="000713D1">
            <w:pPr>
              <w:pStyle w:val="template"/>
              <w:rPr>
                <w:bCs/>
                <w:sz w:val="22"/>
                <w:szCs w:val="22"/>
                <w:lang w:val="es-MX"/>
              </w:rPr>
            </w:pPr>
            <w:r w:rsidRPr="005122BB">
              <w:rPr>
                <w:bCs/>
                <w:noProof/>
                <w:sz w:val="22"/>
                <w:szCs w:val="22"/>
                <w:lang w:val="es-MX"/>
              </w:rPr>
              <w:drawing>
                <wp:inline distT="0" distB="0" distL="0" distR="0" wp14:anchorId="5C5616BD" wp14:editId="4CF1E1F5">
                  <wp:extent cx="497409" cy="47833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99" t="10216" r="75659"/>
                          <a:stretch/>
                        </pic:blipFill>
                        <pic:spPr bwMode="auto">
                          <a:xfrm>
                            <a:off x="0" y="0"/>
                            <a:ext cx="498015" cy="478920"/>
                          </a:xfrm>
                          <a:prstGeom prst="rect">
                            <a:avLst/>
                          </a:prstGeom>
                          <a:ln>
                            <a:noFill/>
                          </a:ln>
                          <a:extLst>
                            <a:ext uri="{53640926-AAD7-44D8-BBD7-CCE9431645EC}">
                              <a14:shadowObscured xmlns:a14="http://schemas.microsoft.com/office/drawing/2010/main"/>
                            </a:ext>
                          </a:extLst>
                        </pic:spPr>
                      </pic:pic>
                    </a:graphicData>
                  </a:graphic>
                </wp:inline>
              </w:drawing>
            </w:r>
          </w:p>
        </w:tc>
        <w:tc>
          <w:tcPr>
            <w:tcW w:w="3350" w:type="dxa"/>
          </w:tcPr>
          <w:p w14:paraId="429F0BB9" w14:textId="77777777" w:rsidR="000713D1" w:rsidRPr="00CA7581" w:rsidRDefault="000713D1" w:rsidP="000713D1">
            <w:pPr>
              <w:pStyle w:val="template"/>
              <w:rPr>
                <w:bCs/>
                <w:sz w:val="22"/>
                <w:szCs w:val="22"/>
              </w:rPr>
            </w:pPr>
            <w:r w:rsidRPr="00CA7581">
              <w:rPr>
                <w:bCs/>
                <w:sz w:val="22"/>
                <w:szCs w:val="22"/>
              </w:rPr>
              <w:t>Todas las interfaces.</w:t>
            </w:r>
          </w:p>
          <w:p w14:paraId="6A91A11B" w14:textId="77777777" w:rsidR="000713D1" w:rsidRPr="00CA7581" w:rsidRDefault="000713D1" w:rsidP="000713D1">
            <w:pPr>
              <w:pStyle w:val="template"/>
              <w:rPr>
                <w:bCs/>
                <w:sz w:val="22"/>
                <w:szCs w:val="22"/>
              </w:rPr>
            </w:pPr>
            <w:r w:rsidRPr="00CA7581">
              <w:rPr>
                <w:bCs/>
                <w:sz w:val="22"/>
                <w:szCs w:val="22"/>
              </w:rPr>
              <w:t>Esquina derecha superior. A la izquierda del usuario.</w:t>
            </w:r>
          </w:p>
        </w:tc>
        <w:tc>
          <w:tcPr>
            <w:tcW w:w="2268" w:type="dxa"/>
          </w:tcPr>
          <w:p w14:paraId="6FDE6E09" w14:textId="77777777" w:rsidR="000713D1" w:rsidRPr="00CA7581" w:rsidRDefault="000713D1" w:rsidP="000713D1">
            <w:pPr>
              <w:pStyle w:val="template"/>
              <w:rPr>
                <w:bCs/>
                <w:sz w:val="22"/>
                <w:szCs w:val="22"/>
              </w:rPr>
            </w:pPr>
            <w:r w:rsidRPr="00CA7581">
              <w:rPr>
                <w:bCs/>
                <w:sz w:val="22"/>
                <w:szCs w:val="22"/>
              </w:rPr>
              <w:t>Indica entrar a la interfaz del carro de compras.</w:t>
            </w:r>
          </w:p>
        </w:tc>
      </w:tr>
      <w:tr w:rsidR="000713D1" w:rsidRPr="00CA7581" w14:paraId="3F2DB059" w14:textId="77777777" w:rsidTr="00E630DA">
        <w:trPr>
          <w:trHeight w:val="2060"/>
        </w:trPr>
        <w:tc>
          <w:tcPr>
            <w:tcW w:w="2102" w:type="dxa"/>
          </w:tcPr>
          <w:p w14:paraId="2BED6EBE" w14:textId="77777777" w:rsidR="000713D1" w:rsidRPr="00CA7581" w:rsidRDefault="000713D1" w:rsidP="000713D1">
            <w:pPr>
              <w:pStyle w:val="template"/>
              <w:rPr>
                <w:bCs/>
                <w:sz w:val="22"/>
                <w:szCs w:val="22"/>
              </w:rPr>
            </w:pPr>
            <w:r w:rsidRPr="00CA7581">
              <w:rPr>
                <w:bCs/>
                <w:sz w:val="22"/>
                <w:szCs w:val="22"/>
              </w:rPr>
              <w:t>Redes sociales</w:t>
            </w:r>
          </w:p>
        </w:tc>
        <w:tc>
          <w:tcPr>
            <w:tcW w:w="1206" w:type="dxa"/>
          </w:tcPr>
          <w:p w14:paraId="1AE24646" w14:textId="77777777" w:rsidR="00171FF5" w:rsidRPr="00CA7581" w:rsidRDefault="00171FF5" w:rsidP="000713D1">
            <w:pPr>
              <w:pStyle w:val="template"/>
              <w:rPr>
                <w:bCs/>
                <w:sz w:val="22"/>
                <w:szCs w:val="22"/>
                <w:lang w:val="es-MX"/>
              </w:rPr>
            </w:pPr>
          </w:p>
          <w:p w14:paraId="4A5D360F" w14:textId="52BCE2E9" w:rsidR="00171FF5" w:rsidRPr="00CA7581" w:rsidRDefault="00171FF5" w:rsidP="000713D1">
            <w:pPr>
              <w:pStyle w:val="template"/>
              <w:rPr>
                <w:bCs/>
                <w:sz w:val="22"/>
                <w:szCs w:val="22"/>
                <w:lang w:val="es-MX"/>
              </w:rPr>
            </w:pPr>
          </w:p>
          <w:p w14:paraId="2E4E416A" w14:textId="77777777" w:rsidR="00171FF5" w:rsidRPr="00CA7581" w:rsidRDefault="00171FF5" w:rsidP="000713D1">
            <w:pPr>
              <w:pStyle w:val="template"/>
              <w:rPr>
                <w:bCs/>
                <w:sz w:val="22"/>
                <w:szCs w:val="22"/>
                <w:lang w:val="es-MX"/>
              </w:rPr>
            </w:pPr>
          </w:p>
          <w:p w14:paraId="4EBE3767" w14:textId="62A68EBB" w:rsidR="000713D1" w:rsidRPr="00CA7581" w:rsidRDefault="000956F4" w:rsidP="000713D1">
            <w:pPr>
              <w:pStyle w:val="template"/>
              <w:rPr>
                <w:bCs/>
                <w:sz w:val="22"/>
                <w:szCs w:val="22"/>
                <w:lang w:val="es-MX"/>
              </w:rPr>
            </w:pPr>
            <w:r w:rsidRPr="000956F4">
              <w:rPr>
                <w:bCs/>
                <w:noProof/>
                <w:sz w:val="22"/>
                <w:szCs w:val="22"/>
                <w:lang w:val="es-MX"/>
              </w:rPr>
              <w:drawing>
                <wp:inline distT="0" distB="0" distL="0" distR="0" wp14:anchorId="2ABE8030" wp14:editId="7C6DB4E7">
                  <wp:extent cx="552450" cy="5327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242" r="22388"/>
                          <a:stretch/>
                        </pic:blipFill>
                        <pic:spPr bwMode="auto">
                          <a:xfrm>
                            <a:off x="0" y="0"/>
                            <a:ext cx="553123" cy="533414"/>
                          </a:xfrm>
                          <a:prstGeom prst="rect">
                            <a:avLst/>
                          </a:prstGeom>
                          <a:ln>
                            <a:noFill/>
                          </a:ln>
                          <a:extLst>
                            <a:ext uri="{53640926-AAD7-44D8-BBD7-CCE9431645EC}">
                              <a14:shadowObscured xmlns:a14="http://schemas.microsoft.com/office/drawing/2010/main"/>
                            </a:ext>
                          </a:extLst>
                        </pic:spPr>
                      </pic:pic>
                    </a:graphicData>
                  </a:graphic>
                </wp:inline>
              </w:drawing>
            </w:r>
          </w:p>
          <w:p w14:paraId="6320E5FD" w14:textId="0023F4E7" w:rsidR="00171FF5" w:rsidRPr="00CA7581" w:rsidRDefault="00171FF5" w:rsidP="000713D1">
            <w:pPr>
              <w:pStyle w:val="template"/>
              <w:rPr>
                <w:bCs/>
                <w:sz w:val="22"/>
                <w:szCs w:val="22"/>
                <w:lang w:val="es-MX"/>
              </w:rPr>
            </w:pPr>
          </w:p>
          <w:p w14:paraId="7E76FB29" w14:textId="358E4B68" w:rsidR="00171FF5" w:rsidRPr="00CA7581" w:rsidRDefault="00171FF5" w:rsidP="000713D1">
            <w:pPr>
              <w:pStyle w:val="template"/>
              <w:rPr>
                <w:bCs/>
                <w:sz w:val="22"/>
                <w:szCs w:val="22"/>
                <w:lang w:val="es-MX"/>
              </w:rPr>
            </w:pPr>
          </w:p>
          <w:p w14:paraId="2EEFB238" w14:textId="71B64F6D" w:rsidR="00171FF5" w:rsidRPr="00CA7581" w:rsidRDefault="00171FF5" w:rsidP="000713D1">
            <w:pPr>
              <w:pStyle w:val="template"/>
              <w:rPr>
                <w:bCs/>
                <w:sz w:val="22"/>
                <w:szCs w:val="22"/>
                <w:lang w:val="es-MX"/>
              </w:rPr>
            </w:pPr>
          </w:p>
          <w:p w14:paraId="72605616" w14:textId="7067FEA2" w:rsidR="000713D1" w:rsidRPr="00CA7581" w:rsidRDefault="000956F4" w:rsidP="000713D1">
            <w:pPr>
              <w:pStyle w:val="template"/>
              <w:rPr>
                <w:bCs/>
                <w:sz w:val="22"/>
                <w:szCs w:val="22"/>
                <w:lang w:val="es-MX"/>
              </w:rPr>
            </w:pPr>
            <w:r w:rsidRPr="000956F4">
              <w:rPr>
                <w:bCs/>
                <w:noProof/>
                <w:sz w:val="22"/>
                <w:szCs w:val="22"/>
                <w:lang w:val="es-MX"/>
              </w:rPr>
              <w:drawing>
                <wp:inline distT="0" distB="0" distL="0" distR="0" wp14:anchorId="60A092BF" wp14:editId="0FF45974">
                  <wp:extent cx="533219" cy="533357"/>
                  <wp:effectExtent l="0" t="0" r="63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505"/>
                          <a:stretch/>
                        </pic:blipFill>
                        <pic:spPr bwMode="auto">
                          <a:xfrm>
                            <a:off x="0" y="0"/>
                            <a:ext cx="533276" cy="533414"/>
                          </a:xfrm>
                          <a:prstGeom prst="rect">
                            <a:avLst/>
                          </a:prstGeom>
                          <a:ln>
                            <a:noFill/>
                          </a:ln>
                          <a:extLst>
                            <a:ext uri="{53640926-AAD7-44D8-BBD7-CCE9431645EC}">
                              <a14:shadowObscured xmlns:a14="http://schemas.microsoft.com/office/drawing/2010/main"/>
                            </a:ext>
                          </a:extLst>
                        </pic:spPr>
                      </pic:pic>
                    </a:graphicData>
                  </a:graphic>
                </wp:inline>
              </w:drawing>
            </w:r>
          </w:p>
        </w:tc>
        <w:tc>
          <w:tcPr>
            <w:tcW w:w="3350" w:type="dxa"/>
          </w:tcPr>
          <w:p w14:paraId="74D38ADE" w14:textId="77777777" w:rsidR="000713D1" w:rsidRPr="00CA7581" w:rsidRDefault="000713D1" w:rsidP="000713D1">
            <w:pPr>
              <w:pStyle w:val="template"/>
              <w:rPr>
                <w:bCs/>
                <w:sz w:val="22"/>
                <w:szCs w:val="22"/>
              </w:rPr>
            </w:pPr>
            <w:r w:rsidRPr="00CA7581">
              <w:rPr>
                <w:bCs/>
                <w:sz w:val="22"/>
                <w:szCs w:val="22"/>
              </w:rPr>
              <w:t xml:space="preserve">Todas las interfaces. Equina derecha superior. </w:t>
            </w:r>
          </w:p>
          <w:p w14:paraId="728350AB" w14:textId="77777777" w:rsidR="000713D1" w:rsidRPr="00CA7581" w:rsidRDefault="000713D1" w:rsidP="000713D1">
            <w:pPr>
              <w:pStyle w:val="template"/>
              <w:rPr>
                <w:bCs/>
                <w:sz w:val="22"/>
                <w:szCs w:val="22"/>
              </w:rPr>
            </w:pPr>
          </w:p>
        </w:tc>
        <w:tc>
          <w:tcPr>
            <w:tcW w:w="2268" w:type="dxa"/>
          </w:tcPr>
          <w:p w14:paraId="32BAB139" w14:textId="77777777" w:rsidR="000713D1" w:rsidRPr="00CA7581" w:rsidRDefault="000713D1" w:rsidP="000713D1">
            <w:pPr>
              <w:pStyle w:val="template"/>
              <w:rPr>
                <w:bCs/>
                <w:sz w:val="22"/>
                <w:szCs w:val="22"/>
                <w:lang w:val="es-MX"/>
              </w:rPr>
            </w:pPr>
            <w:r w:rsidRPr="00CA7581">
              <w:rPr>
                <w:bCs/>
                <w:sz w:val="22"/>
                <w:szCs w:val="22"/>
              </w:rPr>
              <w:t>Indica entrar en las diferentes redes sociales del restaurant.</w:t>
            </w:r>
          </w:p>
        </w:tc>
      </w:tr>
    </w:tbl>
    <w:p w14:paraId="56D31B99" w14:textId="77777777" w:rsidR="000713D1" w:rsidRPr="00CA7581" w:rsidRDefault="000713D1" w:rsidP="000713D1">
      <w:pPr>
        <w:pStyle w:val="template"/>
        <w:rPr>
          <w:b/>
          <w:i/>
          <w:sz w:val="22"/>
          <w:szCs w:val="22"/>
        </w:rPr>
      </w:pPr>
    </w:p>
    <w:p w14:paraId="7BD6B18B" w14:textId="77777777" w:rsidR="000713D1" w:rsidRPr="00CA7581" w:rsidRDefault="000713D1" w:rsidP="000713D1">
      <w:pPr>
        <w:pStyle w:val="template"/>
        <w:rPr>
          <w:b/>
          <w:i/>
          <w:sz w:val="22"/>
          <w:szCs w:val="22"/>
        </w:rPr>
      </w:pPr>
      <w:r w:rsidRPr="00CA7581">
        <w:rPr>
          <w:b/>
          <w:i/>
          <w:sz w:val="22"/>
          <w:szCs w:val="22"/>
        </w:rPr>
        <w:t>Formato de página</w:t>
      </w:r>
    </w:p>
    <w:p w14:paraId="3009F835" w14:textId="77777777" w:rsidR="00AE42F0" w:rsidRPr="00CA7581" w:rsidRDefault="00AE42F0" w:rsidP="000713D1">
      <w:pPr>
        <w:pStyle w:val="template"/>
        <w:rPr>
          <w:i/>
          <w:sz w:val="22"/>
          <w:szCs w:val="22"/>
        </w:rPr>
      </w:pPr>
    </w:p>
    <w:p w14:paraId="76661016" w14:textId="77777777" w:rsidR="000713D1" w:rsidRPr="00CA7581" w:rsidRDefault="000713D1" w:rsidP="000713D1">
      <w:pPr>
        <w:pStyle w:val="template"/>
        <w:rPr>
          <w:bCs/>
          <w:sz w:val="22"/>
          <w:szCs w:val="22"/>
        </w:rPr>
      </w:pPr>
      <w:r w:rsidRPr="00CA7581">
        <w:rPr>
          <w:bCs/>
          <w:sz w:val="22"/>
          <w:szCs w:val="22"/>
        </w:rPr>
        <w:t xml:space="preserve">• El </w:t>
      </w:r>
      <w:r w:rsidRPr="00CA7581">
        <w:rPr>
          <w:b/>
          <w:sz w:val="22"/>
          <w:szCs w:val="22"/>
        </w:rPr>
        <w:t>banner de títulos</w:t>
      </w:r>
      <w:r w:rsidRPr="00CA7581">
        <w:rPr>
          <w:bCs/>
          <w:sz w:val="22"/>
          <w:szCs w:val="22"/>
        </w:rPr>
        <w:t xml:space="preserve"> se encuentra ubicado inmediatamente bajo la iconografía de redes sociales, usuario y carro de compras. Esta alineado con el centro del logo de la empresa. </w:t>
      </w:r>
    </w:p>
    <w:p w14:paraId="09AACEAB" w14:textId="77777777" w:rsidR="00AE42F0" w:rsidRPr="00CA7581" w:rsidRDefault="00AE42F0" w:rsidP="000713D1">
      <w:pPr>
        <w:pStyle w:val="template"/>
        <w:rPr>
          <w:bCs/>
          <w:sz w:val="22"/>
          <w:szCs w:val="22"/>
        </w:rPr>
      </w:pPr>
    </w:p>
    <w:p w14:paraId="44842017" w14:textId="78C71F7A" w:rsidR="000713D1" w:rsidRPr="00CA7581" w:rsidRDefault="000713D1" w:rsidP="000713D1">
      <w:pPr>
        <w:pStyle w:val="template"/>
        <w:rPr>
          <w:bCs/>
          <w:sz w:val="22"/>
          <w:szCs w:val="22"/>
        </w:rPr>
      </w:pPr>
      <w:r w:rsidRPr="00CA7581">
        <w:rPr>
          <w:bCs/>
          <w:sz w:val="22"/>
          <w:szCs w:val="22"/>
        </w:rPr>
        <w:t>Color: Turquesa, RGB: 4, 195, 203, Hexadecimal: #04c3cb.</w:t>
      </w:r>
    </w:p>
    <w:p w14:paraId="0A0F95B7" w14:textId="77777777" w:rsidR="00AE42F0" w:rsidRPr="00CA7581" w:rsidRDefault="00AE42F0" w:rsidP="000713D1">
      <w:pPr>
        <w:pStyle w:val="template"/>
        <w:rPr>
          <w:bCs/>
          <w:sz w:val="22"/>
          <w:szCs w:val="22"/>
        </w:rPr>
      </w:pPr>
    </w:p>
    <w:p w14:paraId="1BCFF530" w14:textId="12EF53D7" w:rsidR="000713D1" w:rsidRPr="00CA7581" w:rsidRDefault="000713D1" w:rsidP="000713D1">
      <w:pPr>
        <w:pStyle w:val="template"/>
        <w:rPr>
          <w:bCs/>
          <w:sz w:val="22"/>
          <w:szCs w:val="22"/>
        </w:rPr>
      </w:pPr>
      <w:r w:rsidRPr="00CA7581">
        <w:rPr>
          <w:bCs/>
          <w:sz w:val="22"/>
          <w:szCs w:val="22"/>
        </w:rPr>
        <w:t xml:space="preserve">• El </w:t>
      </w:r>
      <w:r w:rsidRPr="00CA7581">
        <w:rPr>
          <w:b/>
          <w:sz w:val="22"/>
          <w:szCs w:val="22"/>
        </w:rPr>
        <w:t xml:space="preserve">menú </w:t>
      </w:r>
      <w:r w:rsidRPr="00CA7581">
        <w:rPr>
          <w:bCs/>
          <w:sz w:val="22"/>
          <w:szCs w:val="22"/>
        </w:rPr>
        <w:t xml:space="preserve">se encuentra ubicado a lo alto de la página, en el costado izquierdo de la misma. Esta alineado con el centro del logo de la empresa, sobre el banner de título. </w:t>
      </w:r>
    </w:p>
    <w:p w14:paraId="02702817" w14:textId="77777777" w:rsidR="00AE42F0" w:rsidRPr="00CA7581" w:rsidRDefault="00AE42F0" w:rsidP="000713D1">
      <w:pPr>
        <w:pStyle w:val="template"/>
        <w:rPr>
          <w:bCs/>
          <w:sz w:val="22"/>
          <w:szCs w:val="22"/>
        </w:rPr>
      </w:pPr>
    </w:p>
    <w:p w14:paraId="13FDFC52" w14:textId="77777777" w:rsidR="000713D1" w:rsidRPr="00CA7581" w:rsidRDefault="000713D1" w:rsidP="000713D1">
      <w:pPr>
        <w:pStyle w:val="template"/>
        <w:rPr>
          <w:bCs/>
          <w:sz w:val="22"/>
          <w:szCs w:val="22"/>
        </w:rPr>
      </w:pPr>
      <w:r w:rsidRPr="00CA7581">
        <w:rPr>
          <w:bCs/>
          <w:sz w:val="22"/>
          <w:szCs w:val="22"/>
        </w:rPr>
        <w:t>Color: Blanco, RGB: 255, 255, 255, Hexadecimal: #ffffff.</w:t>
      </w:r>
    </w:p>
    <w:p w14:paraId="64A6DB7C" w14:textId="77777777" w:rsidR="00AE42F0" w:rsidRPr="00CA7581" w:rsidRDefault="00AE42F0" w:rsidP="000713D1">
      <w:pPr>
        <w:pStyle w:val="template"/>
        <w:rPr>
          <w:bCs/>
          <w:sz w:val="22"/>
          <w:szCs w:val="22"/>
        </w:rPr>
      </w:pPr>
    </w:p>
    <w:p w14:paraId="11C58D04" w14:textId="23BEAAB0" w:rsidR="000713D1" w:rsidRPr="00CA7581" w:rsidRDefault="000713D1" w:rsidP="000713D1">
      <w:pPr>
        <w:pStyle w:val="template"/>
        <w:rPr>
          <w:i/>
          <w:sz w:val="22"/>
          <w:szCs w:val="22"/>
          <w:lang w:val="es-ES"/>
        </w:rPr>
      </w:pPr>
      <w:r w:rsidRPr="00CA7581">
        <w:rPr>
          <w:bCs/>
          <w:sz w:val="22"/>
          <w:szCs w:val="22"/>
        </w:rPr>
        <w:t xml:space="preserve">• El </w:t>
      </w:r>
      <w:r w:rsidRPr="00CA7581">
        <w:rPr>
          <w:b/>
          <w:sz w:val="22"/>
          <w:szCs w:val="22"/>
        </w:rPr>
        <w:t>fondo</w:t>
      </w:r>
      <w:r w:rsidRPr="00CA7581">
        <w:rPr>
          <w:bCs/>
          <w:sz w:val="22"/>
          <w:szCs w:val="22"/>
        </w:rPr>
        <w:t xml:space="preserve"> tiene la imagen de un plato de la cadena con transparencia sobre ella, para disminuir la atención del usuario en el fondo. </w:t>
      </w:r>
    </w:p>
    <w:p w14:paraId="3AB8F731" w14:textId="77777777" w:rsidR="00F55BFB" w:rsidRPr="00CA7581" w:rsidRDefault="37692858" w:rsidP="00627FC1">
      <w:pPr>
        <w:pStyle w:val="Ttulo4"/>
        <w:rPr>
          <w:rFonts w:cs="Arial"/>
          <w:sz w:val="22"/>
          <w:szCs w:val="22"/>
        </w:rPr>
      </w:pPr>
      <w:bookmarkStart w:id="43" w:name="_Toc439994685"/>
      <w:bookmarkStart w:id="44" w:name="_Toc58820668"/>
      <w:bookmarkStart w:id="45" w:name="_Toc207387738"/>
      <w:r w:rsidRPr="00CA7581">
        <w:rPr>
          <w:rFonts w:cs="Arial"/>
          <w:sz w:val="22"/>
          <w:szCs w:val="22"/>
        </w:rPr>
        <w:t>Interfaces Software</w:t>
      </w:r>
      <w:bookmarkEnd w:id="43"/>
      <w:bookmarkEnd w:id="44"/>
      <w:bookmarkEnd w:id="45"/>
    </w:p>
    <w:p w14:paraId="6A9CD440" w14:textId="6CE5BDCD" w:rsidR="7B07309D" w:rsidRPr="00CA7581" w:rsidRDefault="7B07309D" w:rsidP="7B07309D">
      <w:pPr>
        <w:rPr>
          <w:rFonts w:cs="Arial"/>
          <w:color w:val="000000" w:themeColor="text1"/>
          <w:sz w:val="22"/>
          <w:szCs w:val="22"/>
        </w:rPr>
      </w:pPr>
    </w:p>
    <w:p w14:paraId="53C5F0ED" w14:textId="4C9FB610" w:rsidR="583F0874" w:rsidRPr="00CA7581" w:rsidRDefault="583F0874" w:rsidP="583F0874">
      <w:pPr>
        <w:rPr>
          <w:rFonts w:eastAsia="Arial" w:cs="Arial"/>
          <w:color w:val="000000" w:themeColor="text1"/>
          <w:sz w:val="22"/>
          <w:szCs w:val="22"/>
          <w:lang w:val="es-ES"/>
        </w:rPr>
      </w:pPr>
      <w:r w:rsidRPr="00CA7581">
        <w:rPr>
          <w:rFonts w:eastAsia="Arial" w:cs="Arial"/>
          <w:color w:val="000000" w:themeColor="text1"/>
          <w:sz w:val="22"/>
          <w:szCs w:val="22"/>
          <w:lang w:val="es-ES"/>
        </w:rPr>
        <w:t xml:space="preserve">Para un </w:t>
      </w:r>
      <w:r w:rsidR="00043870" w:rsidRPr="00CA7581">
        <w:rPr>
          <w:rFonts w:eastAsia="Arial" w:cs="Arial"/>
          <w:color w:val="000000" w:themeColor="text1"/>
          <w:sz w:val="22"/>
          <w:szCs w:val="22"/>
          <w:lang w:val="es-ES"/>
        </w:rPr>
        <w:t>funcionamiento correcto</w:t>
      </w:r>
      <w:r w:rsidRPr="00CA7581">
        <w:rPr>
          <w:rFonts w:eastAsia="Arial" w:cs="Arial"/>
          <w:color w:val="000000" w:themeColor="text1"/>
          <w:sz w:val="22"/>
          <w:szCs w:val="22"/>
          <w:lang w:val="es-ES"/>
        </w:rPr>
        <w:t xml:space="preserve"> y optimo el software a diseñar requiere de otros </w:t>
      </w:r>
      <w:r w:rsidR="00575344" w:rsidRPr="00CA7581">
        <w:rPr>
          <w:rFonts w:eastAsia="Arial" w:cs="Arial"/>
          <w:color w:val="000000" w:themeColor="text1"/>
          <w:sz w:val="22"/>
          <w:szCs w:val="22"/>
          <w:lang w:val="es-ES"/>
        </w:rPr>
        <w:t>softwares adicionales</w:t>
      </w:r>
      <w:r w:rsidRPr="00CA7581">
        <w:rPr>
          <w:rFonts w:eastAsia="Arial" w:cs="Arial"/>
          <w:color w:val="000000" w:themeColor="text1"/>
          <w:sz w:val="22"/>
          <w:szCs w:val="22"/>
          <w:lang w:val="es-ES"/>
        </w:rPr>
        <w:t xml:space="preserve"> ya </w:t>
      </w:r>
      <w:r w:rsidR="00043870" w:rsidRPr="00CA7581">
        <w:rPr>
          <w:rFonts w:eastAsia="Arial" w:cs="Arial"/>
          <w:color w:val="000000" w:themeColor="text1"/>
          <w:sz w:val="22"/>
          <w:szCs w:val="22"/>
          <w:lang w:val="es-ES"/>
        </w:rPr>
        <w:t>existentes los</w:t>
      </w:r>
      <w:r w:rsidRPr="00CA7581">
        <w:rPr>
          <w:rFonts w:eastAsia="Arial" w:cs="Arial"/>
          <w:color w:val="000000" w:themeColor="text1"/>
          <w:sz w:val="22"/>
          <w:szCs w:val="22"/>
          <w:lang w:val="es-ES"/>
        </w:rPr>
        <w:t xml:space="preserve"> cuales </w:t>
      </w:r>
      <w:r w:rsidR="00043870" w:rsidRPr="00CA7581">
        <w:rPr>
          <w:rFonts w:eastAsia="Arial" w:cs="Arial"/>
          <w:color w:val="000000" w:themeColor="text1"/>
          <w:sz w:val="22"/>
          <w:szCs w:val="22"/>
          <w:lang w:val="es-ES"/>
        </w:rPr>
        <w:t>son:</w:t>
      </w:r>
      <w:r w:rsidRPr="00CA7581">
        <w:rPr>
          <w:rFonts w:eastAsia="Arial" w:cs="Arial"/>
          <w:color w:val="000000" w:themeColor="text1"/>
          <w:sz w:val="22"/>
          <w:szCs w:val="22"/>
          <w:lang w:val="es-ES"/>
        </w:rPr>
        <w:t xml:space="preserve"> </w:t>
      </w:r>
    </w:p>
    <w:p w14:paraId="5BB054D6" w14:textId="4060E2D9" w:rsidR="583F0874" w:rsidRPr="00CA7581" w:rsidRDefault="583F0874" w:rsidP="583F0874">
      <w:pPr>
        <w:rPr>
          <w:rFonts w:eastAsia="Arial" w:cs="Arial"/>
          <w:color w:val="000000" w:themeColor="text1"/>
          <w:sz w:val="22"/>
          <w:szCs w:val="22"/>
          <w:lang w:val="es-ES"/>
        </w:rPr>
      </w:pPr>
      <w:r w:rsidRPr="00CA7581">
        <w:rPr>
          <w:rFonts w:eastAsia="Arial" w:cs="Arial"/>
          <w:color w:val="000000" w:themeColor="text1"/>
          <w:sz w:val="22"/>
          <w:szCs w:val="22"/>
          <w:lang w:val="es-ES"/>
        </w:rPr>
        <w:t xml:space="preserve"> </w:t>
      </w:r>
    </w:p>
    <w:p w14:paraId="7F817BCD" w14:textId="1D0CA00D" w:rsidR="583F0874" w:rsidRPr="00CA7581" w:rsidRDefault="583F0874" w:rsidP="7B07309D">
      <w:pPr>
        <w:pStyle w:val="Prrafodelista"/>
        <w:numPr>
          <w:ilvl w:val="0"/>
          <w:numId w:val="34"/>
        </w:numPr>
        <w:rPr>
          <w:rFonts w:eastAsia="Arial" w:cs="Arial"/>
          <w:color w:val="000000" w:themeColor="text1"/>
          <w:sz w:val="22"/>
          <w:szCs w:val="22"/>
          <w:lang w:val="es-ES"/>
        </w:rPr>
      </w:pPr>
      <w:r w:rsidRPr="00CA7581">
        <w:rPr>
          <w:rFonts w:eastAsia="Arial" w:cs="Arial"/>
          <w:color w:val="000000" w:themeColor="text1"/>
          <w:sz w:val="22"/>
          <w:szCs w:val="22"/>
          <w:lang w:val="es-ES"/>
        </w:rPr>
        <w:t xml:space="preserve">XAMPP </w:t>
      </w:r>
      <w:r w:rsidR="00043870" w:rsidRPr="00CA7581">
        <w:rPr>
          <w:rFonts w:eastAsia="Arial" w:cs="Arial"/>
          <w:color w:val="000000" w:themeColor="text1"/>
          <w:sz w:val="22"/>
          <w:szCs w:val="22"/>
          <w:lang w:val="es-ES"/>
        </w:rPr>
        <w:t>v3.3.0:</w:t>
      </w:r>
      <w:r w:rsidRPr="00CA7581">
        <w:rPr>
          <w:rFonts w:eastAsia="Arial" w:cs="Arial"/>
          <w:color w:val="000000" w:themeColor="text1"/>
          <w:sz w:val="22"/>
          <w:szCs w:val="22"/>
          <w:lang w:val="es-ES"/>
        </w:rPr>
        <w:t xml:space="preserve"> paquete de software el cual nos permite utilizar el sistema gestor de bases de datos MySQL y servidor </w:t>
      </w:r>
      <w:r w:rsidR="00043870" w:rsidRPr="00CA7581">
        <w:rPr>
          <w:rFonts w:eastAsia="Arial" w:cs="Arial"/>
          <w:color w:val="000000" w:themeColor="text1"/>
          <w:sz w:val="22"/>
          <w:szCs w:val="22"/>
          <w:lang w:val="es-ES"/>
        </w:rPr>
        <w:t>Apache.</w:t>
      </w:r>
    </w:p>
    <w:p w14:paraId="5A2EA49A" w14:textId="02E4A433" w:rsidR="583F0874" w:rsidRPr="00CA7581" w:rsidRDefault="583F0874" w:rsidP="583F0874">
      <w:pPr>
        <w:rPr>
          <w:rFonts w:eastAsia="Arial" w:cs="Arial"/>
          <w:color w:val="000000" w:themeColor="text1"/>
          <w:sz w:val="22"/>
          <w:szCs w:val="22"/>
          <w:lang w:val="es-ES"/>
        </w:rPr>
      </w:pPr>
      <w:r w:rsidRPr="00CA7581">
        <w:rPr>
          <w:rFonts w:eastAsia="Arial" w:cs="Arial"/>
          <w:color w:val="000000" w:themeColor="text1"/>
          <w:sz w:val="22"/>
          <w:szCs w:val="22"/>
          <w:lang w:val="es-ES"/>
        </w:rPr>
        <w:lastRenderedPageBreak/>
        <w:t xml:space="preserve"> </w:t>
      </w:r>
    </w:p>
    <w:p w14:paraId="1C5F2F2A" w14:textId="54A7CC91" w:rsidR="583F0874" w:rsidRPr="00CA7581" w:rsidRDefault="583F0874" w:rsidP="7B07309D">
      <w:pPr>
        <w:pStyle w:val="Prrafodelista"/>
        <w:numPr>
          <w:ilvl w:val="0"/>
          <w:numId w:val="34"/>
        </w:numPr>
        <w:rPr>
          <w:rFonts w:eastAsia="Arial" w:cs="Arial"/>
          <w:color w:val="000000" w:themeColor="text1"/>
          <w:sz w:val="22"/>
          <w:szCs w:val="22"/>
          <w:lang w:val="es-ES"/>
        </w:rPr>
      </w:pPr>
      <w:r w:rsidRPr="00CA7581">
        <w:rPr>
          <w:rFonts w:eastAsia="Arial" w:cs="Arial"/>
          <w:color w:val="000000" w:themeColor="text1"/>
          <w:sz w:val="22"/>
          <w:szCs w:val="22"/>
          <w:lang w:val="es-ES"/>
        </w:rPr>
        <w:t xml:space="preserve">MySQL versión 10.4.19-MariaDB: se creará la base de datos del restaurante que almacenará los datos del usuario, </w:t>
      </w:r>
      <w:r w:rsidR="00C61486" w:rsidRPr="00CA7581">
        <w:rPr>
          <w:rFonts w:eastAsia="Arial" w:cs="Arial"/>
          <w:color w:val="000000" w:themeColor="text1"/>
          <w:sz w:val="22"/>
          <w:szCs w:val="22"/>
          <w:lang w:val="es-ES"/>
        </w:rPr>
        <w:t xml:space="preserve">artículos </w:t>
      </w:r>
      <w:r w:rsidRPr="00CA7581">
        <w:rPr>
          <w:rFonts w:eastAsia="Arial" w:cs="Arial"/>
          <w:color w:val="000000" w:themeColor="text1"/>
          <w:sz w:val="22"/>
          <w:szCs w:val="22"/>
          <w:lang w:val="es-ES"/>
        </w:rPr>
        <w:t xml:space="preserve">del menú, reservas, pedidos, </w:t>
      </w:r>
      <w:r w:rsidR="00043870" w:rsidRPr="00CA7581">
        <w:rPr>
          <w:rFonts w:eastAsia="Arial" w:cs="Arial"/>
          <w:color w:val="000000" w:themeColor="text1"/>
          <w:sz w:val="22"/>
          <w:szCs w:val="22"/>
          <w:lang w:val="es-ES"/>
        </w:rPr>
        <w:t>comentarios y</w:t>
      </w:r>
      <w:r w:rsidRPr="00CA7581">
        <w:rPr>
          <w:rFonts w:eastAsia="Arial" w:cs="Arial"/>
          <w:color w:val="000000" w:themeColor="text1"/>
          <w:sz w:val="22"/>
          <w:szCs w:val="22"/>
          <w:lang w:val="es-ES"/>
        </w:rPr>
        <w:t xml:space="preserve"> </w:t>
      </w:r>
      <w:proofErr w:type="spellStart"/>
      <w:r w:rsidRPr="00CA7581">
        <w:rPr>
          <w:rFonts w:eastAsia="Arial" w:cs="Arial"/>
          <w:color w:val="000000" w:themeColor="text1"/>
          <w:sz w:val="22"/>
          <w:szCs w:val="22"/>
          <w:lang w:val="es-ES"/>
        </w:rPr>
        <w:t>delivery</w:t>
      </w:r>
      <w:proofErr w:type="spellEnd"/>
      <w:r w:rsidRPr="00CA7581">
        <w:rPr>
          <w:rFonts w:eastAsia="Arial" w:cs="Arial"/>
          <w:color w:val="000000" w:themeColor="text1"/>
          <w:sz w:val="22"/>
          <w:szCs w:val="22"/>
          <w:lang w:val="es-ES"/>
        </w:rPr>
        <w:t xml:space="preserve"> realizados.</w:t>
      </w:r>
    </w:p>
    <w:p w14:paraId="636C0D91" w14:textId="7E007086" w:rsidR="583F0874" w:rsidRPr="00CA7581" w:rsidRDefault="583F0874" w:rsidP="583F0874">
      <w:pPr>
        <w:rPr>
          <w:rFonts w:eastAsia="Arial" w:cs="Arial"/>
          <w:color w:val="000000" w:themeColor="text1"/>
          <w:sz w:val="22"/>
          <w:szCs w:val="22"/>
          <w:lang w:val="es-ES"/>
        </w:rPr>
      </w:pPr>
      <w:r w:rsidRPr="00CA7581">
        <w:rPr>
          <w:rFonts w:eastAsia="Arial" w:cs="Arial"/>
          <w:color w:val="000000" w:themeColor="text1"/>
          <w:sz w:val="22"/>
          <w:szCs w:val="22"/>
          <w:lang w:val="es-ES"/>
        </w:rPr>
        <w:t xml:space="preserve"> </w:t>
      </w:r>
    </w:p>
    <w:p w14:paraId="2D9B735E" w14:textId="0ECFD3D1" w:rsidR="583F0874" w:rsidRPr="00CA7581" w:rsidRDefault="583F0874" w:rsidP="7B07309D">
      <w:pPr>
        <w:pStyle w:val="Prrafodelista"/>
        <w:numPr>
          <w:ilvl w:val="0"/>
          <w:numId w:val="34"/>
        </w:numPr>
        <w:rPr>
          <w:rFonts w:eastAsia="Arial" w:cs="Arial"/>
          <w:color w:val="000000" w:themeColor="text1"/>
          <w:sz w:val="22"/>
          <w:szCs w:val="22"/>
          <w:lang w:val="es-ES"/>
        </w:rPr>
      </w:pPr>
      <w:r w:rsidRPr="00CA7581">
        <w:rPr>
          <w:rFonts w:eastAsia="Arial" w:cs="Arial"/>
          <w:color w:val="000000" w:themeColor="text1"/>
          <w:sz w:val="22"/>
          <w:szCs w:val="22"/>
          <w:lang w:val="es-ES"/>
        </w:rPr>
        <w:t xml:space="preserve">Apache versión 2.4.47: el cual será el </w:t>
      </w:r>
      <w:r w:rsidR="00043870" w:rsidRPr="00CA7581">
        <w:rPr>
          <w:rFonts w:eastAsia="Arial" w:cs="Arial"/>
          <w:color w:val="000000" w:themeColor="text1"/>
          <w:sz w:val="22"/>
          <w:szCs w:val="22"/>
          <w:lang w:val="es-ES"/>
        </w:rPr>
        <w:t>servidor para</w:t>
      </w:r>
      <w:r w:rsidRPr="00CA7581">
        <w:rPr>
          <w:rFonts w:eastAsia="Arial" w:cs="Arial"/>
          <w:color w:val="000000" w:themeColor="text1"/>
          <w:sz w:val="22"/>
          <w:szCs w:val="22"/>
          <w:lang w:val="es-ES"/>
        </w:rPr>
        <w:t xml:space="preserve"> poder almacenar el sitio web.</w:t>
      </w:r>
    </w:p>
    <w:p w14:paraId="05A1528B" w14:textId="5B59EC12" w:rsidR="583F0874" w:rsidRPr="00CA7581" w:rsidRDefault="583F0874" w:rsidP="583F0874">
      <w:pPr>
        <w:rPr>
          <w:rFonts w:eastAsia="Arial" w:cs="Arial"/>
          <w:color w:val="000000" w:themeColor="text1"/>
          <w:sz w:val="22"/>
          <w:szCs w:val="22"/>
          <w:lang w:val="es-ES"/>
        </w:rPr>
      </w:pPr>
      <w:r w:rsidRPr="00CA7581">
        <w:rPr>
          <w:rFonts w:eastAsia="Arial" w:cs="Arial"/>
          <w:color w:val="000000" w:themeColor="text1"/>
          <w:sz w:val="22"/>
          <w:szCs w:val="22"/>
          <w:lang w:val="es-ES"/>
        </w:rPr>
        <w:t xml:space="preserve"> </w:t>
      </w:r>
    </w:p>
    <w:p w14:paraId="4533D18A" w14:textId="004477AA" w:rsidR="583F0874" w:rsidRPr="00CA7581" w:rsidRDefault="583F0874" w:rsidP="7B07309D">
      <w:pPr>
        <w:pStyle w:val="Prrafodelista"/>
        <w:numPr>
          <w:ilvl w:val="0"/>
          <w:numId w:val="34"/>
        </w:numPr>
        <w:rPr>
          <w:rFonts w:eastAsia="Arial" w:cs="Arial"/>
          <w:color w:val="000000" w:themeColor="text1"/>
          <w:sz w:val="22"/>
          <w:szCs w:val="22"/>
          <w:lang w:val="es-ES"/>
        </w:rPr>
      </w:pPr>
      <w:proofErr w:type="spellStart"/>
      <w:r w:rsidRPr="00CA7581">
        <w:rPr>
          <w:rFonts w:eastAsia="Arial" w:cs="Arial"/>
          <w:color w:val="000000" w:themeColor="text1"/>
          <w:sz w:val="22"/>
          <w:szCs w:val="22"/>
          <w:lang w:val="es-ES"/>
        </w:rPr>
        <w:t>WebPay</w:t>
      </w:r>
      <w:proofErr w:type="spellEnd"/>
      <w:r w:rsidRPr="00CA7581">
        <w:rPr>
          <w:rFonts w:eastAsia="Arial" w:cs="Arial"/>
          <w:color w:val="000000" w:themeColor="text1"/>
          <w:sz w:val="22"/>
          <w:szCs w:val="22"/>
          <w:lang w:val="es-ES"/>
        </w:rPr>
        <w:t xml:space="preserve"> versión más </w:t>
      </w:r>
      <w:r w:rsidR="00043870" w:rsidRPr="00CA7581">
        <w:rPr>
          <w:rFonts w:eastAsia="Arial" w:cs="Arial"/>
          <w:color w:val="000000" w:themeColor="text1"/>
          <w:sz w:val="22"/>
          <w:szCs w:val="22"/>
          <w:lang w:val="es-ES"/>
        </w:rPr>
        <w:t>actual:</w:t>
      </w:r>
      <w:r w:rsidRPr="00CA7581">
        <w:rPr>
          <w:rFonts w:eastAsia="Arial" w:cs="Arial"/>
          <w:color w:val="000000" w:themeColor="text1"/>
          <w:sz w:val="22"/>
          <w:szCs w:val="22"/>
          <w:lang w:val="es-ES"/>
        </w:rPr>
        <w:t xml:space="preserve"> servicio necesario para los pagos en línea de la página la cual recibirá el monto total de la transacción más la información bancaria del usuario.</w:t>
      </w:r>
    </w:p>
    <w:p w14:paraId="2C1F23CB" w14:textId="431CFC47" w:rsidR="583F0874" w:rsidRPr="00CA7581" w:rsidRDefault="583F0874" w:rsidP="583F0874">
      <w:pPr>
        <w:rPr>
          <w:rFonts w:cs="Arial"/>
          <w:color w:val="000000" w:themeColor="text1"/>
          <w:sz w:val="22"/>
          <w:szCs w:val="22"/>
        </w:rPr>
      </w:pPr>
    </w:p>
    <w:p w14:paraId="22877823" w14:textId="0CF9B393" w:rsidR="37692858" w:rsidRPr="00CA7581" w:rsidRDefault="37692858" w:rsidP="00390678">
      <w:pPr>
        <w:pStyle w:val="Ttulo3"/>
        <w:rPr>
          <w:sz w:val="22"/>
          <w:szCs w:val="22"/>
        </w:rPr>
      </w:pPr>
      <w:bookmarkStart w:id="46" w:name="_Toc207387739"/>
      <w:bookmarkEnd w:id="37"/>
      <w:r w:rsidRPr="00CA7581">
        <w:rPr>
          <w:sz w:val="22"/>
          <w:szCs w:val="22"/>
        </w:rPr>
        <w:t>Precisión</w:t>
      </w:r>
      <w:bookmarkEnd w:id="46"/>
    </w:p>
    <w:p w14:paraId="4D14DC0D" w14:textId="637C7304" w:rsidR="37692858" w:rsidRPr="00CA7581" w:rsidRDefault="37692858" w:rsidP="37692858">
      <w:pPr>
        <w:rPr>
          <w:rFonts w:cs="Arial"/>
          <w:color w:val="000000" w:themeColor="text1"/>
          <w:sz w:val="22"/>
          <w:szCs w:val="22"/>
          <w:lang w:val="es-CL"/>
        </w:rPr>
      </w:pPr>
    </w:p>
    <w:p w14:paraId="593587C6" w14:textId="791517BF" w:rsidR="00F55BFB" w:rsidRPr="00787005" w:rsidRDefault="37692858" w:rsidP="00787005">
      <w:pPr>
        <w:pStyle w:val="template"/>
        <w:numPr>
          <w:ilvl w:val="0"/>
          <w:numId w:val="3"/>
        </w:numPr>
        <w:rPr>
          <w:rFonts w:eastAsia="Arial"/>
          <w:sz w:val="22"/>
          <w:szCs w:val="22"/>
        </w:rPr>
      </w:pPr>
      <w:r w:rsidRPr="00CA7581">
        <w:rPr>
          <w:sz w:val="22"/>
          <w:szCs w:val="22"/>
        </w:rPr>
        <w:t>Actualización de datos</w:t>
      </w:r>
    </w:p>
    <w:p w14:paraId="75A68D52" w14:textId="53492745" w:rsidR="00F55BFB" w:rsidRPr="00CA7581" w:rsidRDefault="6342395B" w:rsidP="000A0D4C">
      <w:pPr>
        <w:pStyle w:val="template"/>
        <w:rPr>
          <w:sz w:val="22"/>
          <w:szCs w:val="22"/>
        </w:rPr>
      </w:pPr>
      <w:r w:rsidRPr="00CA7581">
        <w:rPr>
          <w:sz w:val="22"/>
          <w:szCs w:val="22"/>
        </w:rPr>
        <w:t xml:space="preserve"> </w:t>
      </w:r>
    </w:p>
    <w:p w14:paraId="11886D31" w14:textId="34A0ED3E" w:rsidR="00F55BFB" w:rsidRPr="00CA7581" w:rsidRDefault="00F55BFB" w:rsidP="00390678">
      <w:pPr>
        <w:pStyle w:val="Ttulo3"/>
        <w:rPr>
          <w:sz w:val="22"/>
          <w:szCs w:val="22"/>
        </w:rPr>
      </w:pPr>
      <w:bookmarkStart w:id="47" w:name="_Toc207387742"/>
      <w:r w:rsidRPr="00CA7581">
        <w:rPr>
          <w:sz w:val="22"/>
          <w:szCs w:val="22"/>
        </w:rPr>
        <w:t xml:space="preserve">Herramientas para el Desarrollo de </w:t>
      </w:r>
      <w:smartTag w:uri="urn:schemas-microsoft-com:office:smarttags" w:element="PersonName">
        <w:smartTagPr>
          <w:attr w:name="ProductID" w:val="la Aplicación"/>
        </w:smartTagPr>
        <w:r w:rsidRPr="00CA7581">
          <w:rPr>
            <w:sz w:val="22"/>
            <w:szCs w:val="22"/>
          </w:rPr>
          <w:t>la Aplicación</w:t>
        </w:r>
      </w:smartTag>
      <w:bookmarkEnd w:id="47"/>
    </w:p>
    <w:p w14:paraId="3DCFC55E" w14:textId="32B51F21" w:rsidR="37692858" w:rsidRPr="00CA7581" w:rsidRDefault="37692858" w:rsidP="37692858">
      <w:pPr>
        <w:rPr>
          <w:rFonts w:cs="Arial"/>
          <w:color w:val="000000" w:themeColor="text1"/>
          <w:sz w:val="22"/>
          <w:szCs w:val="22"/>
        </w:rPr>
      </w:pPr>
    </w:p>
    <w:p w14:paraId="3A308E1F" w14:textId="4A886F03" w:rsidR="00F55BFB" w:rsidRPr="00787005" w:rsidRDefault="731A40E9" w:rsidP="00787005">
      <w:pPr>
        <w:pStyle w:val="template"/>
        <w:numPr>
          <w:ilvl w:val="0"/>
          <w:numId w:val="2"/>
        </w:numPr>
        <w:rPr>
          <w:rFonts w:eastAsia="Arial"/>
          <w:sz w:val="22"/>
          <w:szCs w:val="22"/>
        </w:rPr>
      </w:pPr>
      <w:r w:rsidRPr="00CA7581">
        <w:rPr>
          <w:sz w:val="22"/>
          <w:szCs w:val="22"/>
        </w:rPr>
        <w:t>Lenguaje del sistema</w:t>
      </w:r>
    </w:p>
    <w:p w14:paraId="6E16427F" w14:textId="5B508A84" w:rsidR="37692858" w:rsidRPr="00CA7581" w:rsidRDefault="37692858" w:rsidP="37692858">
      <w:pPr>
        <w:rPr>
          <w:rFonts w:cs="Arial"/>
          <w:color w:val="000000" w:themeColor="text1"/>
          <w:sz w:val="22"/>
          <w:szCs w:val="22"/>
        </w:rPr>
      </w:pPr>
    </w:p>
    <w:p w14:paraId="4D116AC8" w14:textId="07C32030" w:rsidR="00777156" w:rsidRPr="00CA7581" w:rsidRDefault="37692858" w:rsidP="00390678">
      <w:pPr>
        <w:pStyle w:val="Ttulo3"/>
        <w:rPr>
          <w:sz w:val="22"/>
          <w:szCs w:val="22"/>
        </w:rPr>
      </w:pPr>
      <w:bookmarkStart w:id="48" w:name="_Toc207387744"/>
      <w:r w:rsidRPr="00CA7581">
        <w:rPr>
          <w:sz w:val="22"/>
          <w:szCs w:val="22"/>
        </w:rPr>
        <w:t>Software</w:t>
      </w:r>
      <w:bookmarkEnd w:id="48"/>
    </w:p>
    <w:p w14:paraId="38BAECE4" w14:textId="4424B6A2" w:rsidR="00F55BFB" w:rsidRPr="00CA7581" w:rsidRDefault="00F55BFB" w:rsidP="37692858">
      <w:pPr>
        <w:rPr>
          <w:rFonts w:cs="Arial"/>
          <w:color w:val="000000" w:themeColor="text1"/>
          <w:sz w:val="22"/>
          <w:szCs w:val="22"/>
        </w:rPr>
      </w:pPr>
    </w:p>
    <w:p w14:paraId="43EFB702" w14:textId="624BBB5A" w:rsidR="00F55BFB" w:rsidRPr="00787005" w:rsidRDefault="37692858" w:rsidP="00787005">
      <w:pPr>
        <w:pStyle w:val="template"/>
        <w:numPr>
          <w:ilvl w:val="0"/>
          <w:numId w:val="2"/>
        </w:numPr>
        <w:rPr>
          <w:sz w:val="22"/>
          <w:szCs w:val="22"/>
        </w:rPr>
      </w:pPr>
      <w:r w:rsidRPr="00CA7581">
        <w:rPr>
          <w:sz w:val="22"/>
          <w:szCs w:val="22"/>
        </w:rPr>
        <w:t>Base de datos</w:t>
      </w:r>
    </w:p>
    <w:p w14:paraId="487C7068" w14:textId="2CD21F9E" w:rsidR="00F55BFB" w:rsidRDefault="37692858" w:rsidP="00627FC1">
      <w:pPr>
        <w:pStyle w:val="Ttulo4"/>
        <w:rPr>
          <w:rFonts w:cs="Arial"/>
          <w:sz w:val="22"/>
          <w:szCs w:val="22"/>
          <w:lang w:val="es-CL"/>
        </w:rPr>
      </w:pPr>
      <w:bookmarkStart w:id="49" w:name="_Toc207387751"/>
      <w:r w:rsidRPr="00CA7581">
        <w:rPr>
          <w:rFonts w:cs="Arial"/>
          <w:sz w:val="22"/>
          <w:szCs w:val="22"/>
          <w:lang w:val="es-CL"/>
        </w:rPr>
        <w:t>Portabilidad</w:t>
      </w:r>
      <w:bookmarkEnd w:id="49"/>
    </w:p>
    <w:p w14:paraId="1413C898" w14:textId="77777777" w:rsidR="00787005" w:rsidRPr="00787005" w:rsidRDefault="00787005" w:rsidP="00787005">
      <w:pPr>
        <w:rPr>
          <w:lang w:val="es-CL"/>
        </w:rPr>
      </w:pPr>
    </w:p>
    <w:p w14:paraId="728870AA" w14:textId="575A544D" w:rsidR="00F55BFB" w:rsidRPr="00CA7581" w:rsidRDefault="1D20281C" w:rsidP="00567D20">
      <w:pPr>
        <w:ind w:right="51"/>
        <w:rPr>
          <w:rFonts w:eastAsia="Arial" w:cs="Arial"/>
          <w:color w:val="000000" w:themeColor="text1"/>
          <w:sz w:val="22"/>
          <w:szCs w:val="22"/>
          <w:lang w:val="es-CL"/>
        </w:rPr>
      </w:pPr>
      <w:r w:rsidRPr="00CA7581">
        <w:rPr>
          <w:rFonts w:eastAsia="Arial" w:cs="Arial"/>
          <w:color w:val="000000" w:themeColor="text1"/>
          <w:sz w:val="22"/>
          <w:szCs w:val="22"/>
          <w:lang w:val="es-CL"/>
        </w:rPr>
        <w:t>Como el proyecto es un aplicativo web la portabilidad es primordial y necesaria es con los buscadores web como se especifica en el requerimiento no funcional N°11 “Funcionamiento en navegadores web” el cual especifica que el sistema debe ser compatible y tener un funcionamiento correcto con los buscadores más utilizados: Chrome, Safari, Edge, Firefox y Opera. A la par de esta compatibilidad también está el requerimiento no funcional N°2 “Compatibilidad del sistema” que especifica que el aplicativo debe ser compatible con Windows 7 en adelante además de Linux y MacOS.</w:t>
      </w:r>
    </w:p>
    <w:p w14:paraId="047C7244" w14:textId="2F6BDCFD" w:rsidR="00F55BFB" w:rsidRPr="00CA7581" w:rsidRDefault="00F55BFB" w:rsidP="000A0D4C">
      <w:pPr>
        <w:pStyle w:val="template"/>
        <w:rPr>
          <w:sz w:val="22"/>
          <w:szCs w:val="22"/>
        </w:rPr>
      </w:pPr>
    </w:p>
    <w:p w14:paraId="04882877" w14:textId="77777777" w:rsidR="00F55BFB" w:rsidRPr="00CA7581" w:rsidRDefault="37692858" w:rsidP="00627FC1">
      <w:pPr>
        <w:pStyle w:val="Ttulo4"/>
        <w:rPr>
          <w:rFonts w:cs="Arial"/>
          <w:sz w:val="22"/>
          <w:szCs w:val="22"/>
        </w:rPr>
      </w:pPr>
      <w:bookmarkStart w:id="50" w:name="_Toc207387753"/>
      <w:r w:rsidRPr="00CA7581">
        <w:rPr>
          <w:rFonts w:cs="Arial"/>
          <w:sz w:val="22"/>
          <w:szCs w:val="22"/>
        </w:rPr>
        <w:t>Entrega Materiales</w:t>
      </w:r>
      <w:bookmarkEnd w:id="50"/>
    </w:p>
    <w:p w14:paraId="27BBA3B6" w14:textId="2A802640" w:rsidR="1D20281C" w:rsidRPr="00CA7581" w:rsidRDefault="1D20281C" w:rsidP="1D20281C">
      <w:pPr>
        <w:rPr>
          <w:rFonts w:cs="Arial"/>
          <w:color w:val="000000" w:themeColor="text1"/>
          <w:sz w:val="22"/>
          <w:szCs w:val="22"/>
        </w:rPr>
      </w:pPr>
    </w:p>
    <w:p w14:paraId="7DABC034" w14:textId="49736BD0" w:rsidR="1D20281C" w:rsidRPr="00CA7581" w:rsidRDefault="37692858" w:rsidP="1D20281C">
      <w:pPr>
        <w:rPr>
          <w:rFonts w:cs="Arial"/>
          <w:sz w:val="22"/>
          <w:szCs w:val="22"/>
        </w:rPr>
      </w:pPr>
      <w:r w:rsidRPr="00CA7581">
        <w:rPr>
          <w:rFonts w:eastAsia="Arial" w:cs="Arial"/>
          <w:color w:val="000000" w:themeColor="text1"/>
          <w:sz w:val="22"/>
          <w:szCs w:val="22"/>
          <w:lang w:val="es-ES"/>
        </w:rPr>
        <w:t>Al momento de la instalación de la aplicación se le proveerá al cliente de un manual con el funcionamiento completo de la aplicación en detalle de cada apartado especificando que acción realiza cada botón y cada sección junto con los pasos a seguir para un funcionamiento correcto.</w:t>
      </w:r>
    </w:p>
    <w:p w14:paraId="1DCE6F90" w14:textId="3A27CBC7" w:rsidR="00A078B0" w:rsidRPr="00CA7581" w:rsidRDefault="00A078B0">
      <w:pPr>
        <w:spacing w:line="240" w:lineRule="auto"/>
        <w:ind w:right="0"/>
        <w:jc w:val="left"/>
        <w:rPr>
          <w:rFonts w:cs="Arial"/>
          <w:iCs/>
          <w:snapToGrid/>
          <w:color w:val="auto"/>
          <w:sz w:val="22"/>
          <w:szCs w:val="22"/>
          <w:lang w:val="es-CL"/>
        </w:rPr>
      </w:pPr>
      <w:r w:rsidRPr="00CA7581">
        <w:rPr>
          <w:rFonts w:cs="Arial"/>
          <w:sz w:val="22"/>
          <w:szCs w:val="22"/>
        </w:rPr>
        <w:br w:type="page"/>
      </w:r>
    </w:p>
    <w:p w14:paraId="139AA62E" w14:textId="77777777" w:rsidR="00D36B2E" w:rsidRPr="00CA7581" w:rsidRDefault="00D36B2E" w:rsidP="00860CB0">
      <w:pPr>
        <w:pStyle w:val="Ttulo1"/>
        <w:rPr>
          <w:rFonts w:ascii="Arial" w:hAnsi="Arial" w:cs="Arial"/>
          <w:sz w:val="22"/>
          <w:szCs w:val="22"/>
        </w:rPr>
      </w:pPr>
      <w:r w:rsidRPr="00CA7581">
        <w:rPr>
          <w:rFonts w:ascii="Arial" w:hAnsi="Arial" w:cs="Arial"/>
          <w:sz w:val="22"/>
          <w:szCs w:val="22"/>
        </w:rPr>
        <w:lastRenderedPageBreak/>
        <w:t>Diagramas.</w:t>
      </w:r>
    </w:p>
    <w:p w14:paraId="2EE5F566" w14:textId="77777777" w:rsidR="00D36B2E" w:rsidRPr="00CA7581" w:rsidRDefault="00D36B2E" w:rsidP="00D36B2E">
      <w:pPr>
        <w:pStyle w:val="Ttulo2"/>
        <w:rPr>
          <w:sz w:val="22"/>
          <w:szCs w:val="22"/>
        </w:rPr>
      </w:pPr>
      <w:r w:rsidRPr="00CA7581">
        <w:rPr>
          <w:sz w:val="22"/>
          <w:szCs w:val="22"/>
        </w:rPr>
        <w:t>Casos de uso.</w:t>
      </w:r>
    </w:p>
    <w:p w14:paraId="49F665B1" w14:textId="77777777" w:rsidR="001D4C7C" w:rsidRPr="00CA7581" w:rsidRDefault="001D4C7C" w:rsidP="001D4C7C">
      <w:pPr>
        <w:rPr>
          <w:rFonts w:cs="Arial"/>
          <w:sz w:val="22"/>
          <w:szCs w:val="22"/>
          <w:lang w:val="es-CL"/>
        </w:rPr>
      </w:pPr>
    </w:p>
    <w:p w14:paraId="42150CB2" w14:textId="215C4E15" w:rsidR="00CA0400" w:rsidRPr="00CA7581" w:rsidRDefault="00CA0400" w:rsidP="004A798A">
      <w:pPr>
        <w:rPr>
          <w:rFonts w:cs="Arial"/>
          <w:sz w:val="22"/>
          <w:szCs w:val="22"/>
          <w:lang w:val="es-CL"/>
        </w:rPr>
      </w:pPr>
    </w:p>
    <w:p w14:paraId="6662EB10" w14:textId="4178FE68" w:rsidR="0006452B" w:rsidRPr="00CA7581" w:rsidRDefault="00004E94" w:rsidP="51F2789F">
      <w:pPr>
        <w:spacing w:line="240" w:lineRule="auto"/>
        <w:ind w:right="0"/>
        <w:jc w:val="left"/>
        <w:rPr>
          <w:color w:val="000000" w:themeColor="text1"/>
          <w:szCs w:val="24"/>
          <w:lang w:val="es-CL"/>
        </w:rPr>
      </w:pPr>
      <w:r>
        <w:rPr>
          <w:noProof/>
        </w:rPr>
        <w:drawing>
          <wp:inline distT="0" distB="0" distL="0" distR="0" wp14:anchorId="781DCAB4" wp14:editId="66E3FB12">
            <wp:extent cx="5467350" cy="4635858"/>
            <wp:effectExtent l="0" t="0" r="0" b="0"/>
            <wp:docPr id="1242511928" name="Imagen 124251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7350" cy="4635858"/>
                    </a:xfrm>
                    <a:prstGeom prst="rect">
                      <a:avLst/>
                    </a:prstGeom>
                  </pic:spPr>
                </pic:pic>
              </a:graphicData>
            </a:graphic>
          </wp:inline>
        </w:drawing>
      </w:r>
    </w:p>
    <w:p w14:paraId="62B6552D" w14:textId="4FF09746" w:rsidR="004F256B" w:rsidRDefault="0006452B">
      <w:pPr>
        <w:spacing w:line="240" w:lineRule="auto"/>
        <w:ind w:right="0"/>
        <w:jc w:val="left"/>
        <w:rPr>
          <w:rFonts w:cs="Arial"/>
          <w:sz w:val="22"/>
          <w:szCs w:val="22"/>
          <w:lang w:val="es-CL"/>
        </w:rPr>
      </w:pPr>
      <w:r w:rsidRPr="00CA7581">
        <w:rPr>
          <w:rFonts w:cs="Arial"/>
          <w:noProof/>
          <w:sz w:val="22"/>
          <w:szCs w:val="22"/>
          <w:lang w:val="es-CL"/>
        </w:rPr>
        <w:lastRenderedPageBreak/>
        <w:drawing>
          <wp:inline distT="0" distB="0" distL="0" distR="0" wp14:anchorId="46A4E27D" wp14:editId="6270E51C">
            <wp:extent cx="2089971" cy="3226676"/>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6096" cy="3236132"/>
                    </a:xfrm>
                    <a:prstGeom prst="rect">
                      <a:avLst/>
                    </a:prstGeom>
                    <a:noFill/>
                    <a:ln>
                      <a:noFill/>
                    </a:ln>
                  </pic:spPr>
                </pic:pic>
              </a:graphicData>
            </a:graphic>
          </wp:inline>
        </w:drawing>
      </w:r>
      <w:r w:rsidR="004F256B">
        <w:rPr>
          <w:rFonts w:cs="Arial"/>
          <w:sz w:val="22"/>
          <w:szCs w:val="22"/>
          <w:lang w:val="es-CL"/>
        </w:rPr>
        <w:t xml:space="preserve">                               </w:t>
      </w:r>
      <w:r w:rsidRPr="00CA7581">
        <w:rPr>
          <w:rFonts w:cs="Arial"/>
          <w:noProof/>
          <w:sz w:val="22"/>
          <w:szCs w:val="22"/>
          <w:lang w:val="es-CL"/>
        </w:rPr>
        <w:drawing>
          <wp:inline distT="0" distB="0" distL="0" distR="0" wp14:anchorId="5A4F0831" wp14:editId="63A89250">
            <wp:extent cx="2259812" cy="3584028"/>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4245" cy="3591059"/>
                    </a:xfrm>
                    <a:prstGeom prst="rect">
                      <a:avLst/>
                    </a:prstGeom>
                    <a:noFill/>
                    <a:ln>
                      <a:noFill/>
                    </a:ln>
                  </pic:spPr>
                </pic:pic>
              </a:graphicData>
            </a:graphic>
          </wp:inline>
        </w:drawing>
      </w:r>
      <w:r w:rsidRPr="00CA7581">
        <w:rPr>
          <w:rFonts w:cs="Arial"/>
          <w:noProof/>
          <w:sz w:val="22"/>
          <w:szCs w:val="22"/>
          <w:lang w:val="es-CL"/>
        </w:rPr>
        <w:drawing>
          <wp:inline distT="0" distB="0" distL="0" distR="0" wp14:anchorId="72B54894" wp14:editId="5E2F8A58">
            <wp:extent cx="2401679" cy="2638097"/>
            <wp:effectExtent l="0" t="0" r="0" b="698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1679" cy="2638097"/>
                    </a:xfrm>
                    <a:prstGeom prst="rect">
                      <a:avLst/>
                    </a:prstGeom>
                    <a:noFill/>
                    <a:ln>
                      <a:noFill/>
                    </a:ln>
                  </pic:spPr>
                </pic:pic>
              </a:graphicData>
            </a:graphic>
          </wp:inline>
        </w:drawing>
      </w:r>
      <w:r w:rsidR="004F256B">
        <w:rPr>
          <w:rFonts w:cs="Arial"/>
          <w:sz w:val="22"/>
          <w:szCs w:val="22"/>
          <w:lang w:val="es-CL"/>
        </w:rPr>
        <w:t xml:space="preserve">                              </w:t>
      </w:r>
      <w:r w:rsidR="004F256B" w:rsidRPr="00CA7581">
        <w:rPr>
          <w:rFonts w:cs="Arial"/>
          <w:noProof/>
          <w:sz w:val="22"/>
          <w:szCs w:val="22"/>
          <w:lang w:val="es-CL"/>
        </w:rPr>
        <w:drawing>
          <wp:inline distT="0" distB="0" distL="0" distR="0" wp14:anchorId="6847668D" wp14:editId="4709CDF8">
            <wp:extent cx="1551709" cy="2489426"/>
            <wp:effectExtent l="0" t="0" r="0" b="635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1709" cy="2489426"/>
                    </a:xfrm>
                    <a:prstGeom prst="rect">
                      <a:avLst/>
                    </a:prstGeom>
                    <a:noFill/>
                    <a:ln>
                      <a:noFill/>
                    </a:ln>
                  </pic:spPr>
                </pic:pic>
              </a:graphicData>
            </a:graphic>
          </wp:inline>
        </w:drawing>
      </w:r>
      <w:r w:rsidRPr="00CA7581">
        <w:rPr>
          <w:rFonts w:cs="Arial"/>
          <w:noProof/>
          <w:sz w:val="22"/>
          <w:szCs w:val="22"/>
          <w:lang w:val="es-CL"/>
        </w:rPr>
        <w:lastRenderedPageBreak/>
        <w:drawing>
          <wp:inline distT="0" distB="0" distL="0" distR="0" wp14:anchorId="65388D04" wp14:editId="5D662EB9">
            <wp:extent cx="2406650" cy="37414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0" cy="3741420"/>
                    </a:xfrm>
                    <a:prstGeom prst="rect">
                      <a:avLst/>
                    </a:prstGeom>
                    <a:noFill/>
                    <a:ln>
                      <a:noFill/>
                    </a:ln>
                  </pic:spPr>
                </pic:pic>
              </a:graphicData>
            </a:graphic>
          </wp:inline>
        </w:drawing>
      </w:r>
      <w:r w:rsidR="004F256B">
        <w:rPr>
          <w:rFonts w:cs="Arial"/>
          <w:sz w:val="22"/>
          <w:szCs w:val="22"/>
          <w:lang w:val="es-CL"/>
        </w:rPr>
        <w:t xml:space="preserve">  </w:t>
      </w:r>
      <w:r w:rsidR="004F256B">
        <w:rPr>
          <w:rFonts w:cs="Arial"/>
          <w:noProof/>
          <w:snapToGrid/>
          <w:sz w:val="22"/>
          <w:szCs w:val="22"/>
          <w:lang w:val="es-CL"/>
        </w:rPr>
        <w:drawing>
          <wp:inline distT="0" distB="0" distL="0" distR="0" wp14:anchorId="0D3FEF19" wp14:editId="3102CAD2">
            <wp:extent cx="2834640" cy="37284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7">
                      <a:extLst>
                        <a:ext uri="{28A0092B-C50C-407E-A947-70E740481C1C}">
                          <a14:useLocalDpi xmlns:a14="http://schemas.microsoft.com/office/drawing/2010/main" val="0"/>
                        </a:ext>
                      </a:extLst>
                    </a:blip>
                    <a:stretch>
                      <a:fillRect/>
                    </a:stretch>
                  </pic:blipFill>
                  <pic:spPr>
                    <a:xfrm>
                      <a:off x="0" y="0"/>
                      <a:ext cx="2844937" cy="3741989"/>
                    </a:xfrm>
                    <a:prstGeom prst="rect">
                      <a:avLst/>
                    </a:prstGeom>
                  </pic:spPr>
                </pic:pic>
              </a:graphicData>
            </a:graphic>
          </wp:inline>
        </w:drawing>
      </w:r>
    </w:p>
    <w:p w14:paraId="30538498" w14:textId="7D782024" w:rsidR="004F256B" w:rsidRDefault="004F256B">
      <w:pPr>
        <w:spacing w:line="240" w:lineRule="auto"/>
        <w:ind w:right="0"/>
        <w:jc w:val="left"/>
        <w:rPr>
          <w:rFonts w:cs="Arial"/>
          <w:noProof/>
          <w:sz w:val="22"/>
          <w:szCs w:val="22"/>
          <w:lang w:val="es-CL"/>
        </w:rPr>
      </w:pPr>
      <w:r>
        <w:rPr>
          <w:rFonts w:cs="Arial"/>
          <w:sz w:val="22"/>
          <w:szCs w:val="22"/>
          <w:lang w:val="es-CL"/>
        </w:rPr>
        <w:t xml:space="preserve">                                                </w:t>
      </w:r>
    </w:p>
    <w:p w14:paraId="27C78825" w14:textId="2DE2CFA0" w:rsidR="00CA0400" w:rsidRDefault="004F256B">
      <w:pPr>
        <w:spacing w:line="240" w:lineRule="auto"/>
        <w:ind w:right="0"/>
        <w:jc w:val="left"/>
        <w:rPr>
          <w:rFonts w:cs="Arial"/>
          <w:sz w:val="22"/>
          <w:szCs w:val="22"/>
          <w:lang w:val="es-CL"/>
        </w:rPr>
      </w:pPr>
      <w:r>
        <w:rPr>
          <w:rFonts w:cs="Arial"/>
          <w:noProof/>
          <w:snapToGrid/>
          <w:sz w:val="22"/>
          <w:szCs w:val="22"/>
          <w:lang w:val="es-CL"/>
        </w:rPr>
        <w:drawing>
          <wp:inline distT="0" distB="0" distL="0" distR="0" wp14:anchorId="7BDBAFCE" wp14:editId="46F190EB">
            <wp:extent cx="1724890" cy="1763392"/>
            <wp:effectExtent l="0" t="0" r="889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8">
                      <a:extLst>
                        <a:ext uri="{28A0092B-C50C-407E-A947-70E740481C1C}">
                          <a14:useLocalDpi xmlns:a14="http://schemas.microsoft.com/office/drawing/2010/main" val="0"/>
                        </a:ext>
                      </a:extLst>
                    </a:blip>
                    <a:stretch>
                      <a:fillRect/>
                    </a:stretch>
                  </pic:blipFill>
                  <pic:spPr>
                    <a:xfrm>
                      <a:off x="0" y="0"/>
                      <a:ext cx="1746685" cy="1785673"/>
                    </a:xfrm>
                    <a:prstGeom prst="rect">
                      <a:avLst/>
                    </a:prstGeom>
                  </pic:spPr>
                </pic:pic>
              </a:graphicData>
            </a:graphic>
          </wp:inline>
        </w:drawing>
      </w:r>
      <w:r>
        <w:rPr>
          <w:rFonts w:cs="Arial"/>
          <w:sz w:val="22"/>
          <w:szCs w:val="22"/>
          <w:lang w:val="es-CL"/>
        </w:rPr>
        <w:t xml:space="preserve">           </w:t>
      </w:r>
      <w:r>
        <w:rPr>
          <w:rFonts w:cs="Arial"/>
          <w:noProof/>
          <w:snapToGrid/>
          <w:sz w:val="22"/>
          <w:szCs w:val="22"/>
          <w:lang w:val="es-CL"/>
        </w:rPr>
        <w:drawing>
          <wp:inline distT="0" distB="0" distL="0" distR="0" wp14:anchorId="203EA4C1" wp14:editId="0172D097">
            <wp:extent cx="1530927" cy="2888670"/>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9">
                      <a:extLst>
                        <a:ext uri="{28A0092B-C50C-407E-A947-70E740481C1C}">
                          <a14:useLocalDpi xmlns:a14="http://schemas.microsoft.com/office/drawing/2010/main" val="0"/>
                        </a:ext>
                      </a:extLst>
                    </a:blip>
                    <a:stretch>
                      <a:fillRect/>
                    </a:stretch>
                  </pic:blipFill>
                  <pic:spPr>
                    <a:xfrm>
                      <a:off x="0" y="0"/>
                      <a:ext cx="1554909" cy="2933921"/>
                    </a:xfrm>
                    <a:prstGeom prst="rect">
                      <a:avLst/>
                    </a:prstGeom>
                  </pic:spPr>
                </pic:pic>
              </a:graphicData>
            </a:graphic>
          </wp:inline>
        </w:drawing>
      </w:r>
      <w:r>
        <w:rPr>
          <w:rFonts w:cs="Arial"/>
          <w:sz w:val="22"/>
          <w:szCs w:val="22"/>
          <w:lang w:val="es-CL"/>
        </w:rPr>
        <w:t xml:space="preserve">      </w:t>
      </w:r>
      <w:r w:rsidRPr="00CA7581">
        <w:rPr>
          <w:rFonts w:cs="Arial"/>
          <w:noProof/>
          <w:sz w:val="22"/>
          <w:szCs w:val="22"/>
          <w:lang w:val="es-CL"/>
        </w:rPr>
        <w:drawing>
          <wp:inline distT="0" distB="0" distL="0" distR="0" wp14:anchorId="792C4BD9" wp14:editId="7D34155A">
            <wp:extent cx="1648691" cy="2539385"/>
            <wp:effectExtent l="0" t="0" r="889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9883" cy="2572026"/>
                    </a:xfrm>
                    <a:prstGeom prst="rect">
                      <a:avLst/>
                    </a:prstGeom>
                    <a:noFill/>
                    <a:ln>
                      <a:noFill/>
                    </a:ln>
                  </pic:spPr>
                </pic:pic>
              </a:graphicData>
            </a:graphic>
          </wp:inline>
        </w:drawing>
      </w:r>
    </w:p>
    <w:p w14:paraId="0D45DA2B" w14:textId="4BCF542D" w:rsidR="004F256B" w:rsidRDefault="004F256B">
      <w:pPr>
        <w:spacing w:line="240" w:lineRule="auto"/>
        <w:ind w:right="0"/>
        <w:jc w:val="left"/>
        <w:rPr>
          <w:rFonts w:cs="Arial"/>
          <w:sz w:val="22"/>
          <w:szCs w:val="22"/>
          <w:lang w:val="es-CL"/>
        </w:rPr>
      </w:pPr>
      <w:r>
        <w:rPr>
          <w:rFonts w:cs="Arial"/>
          <w:sz w:val="22"/>
          <w:szCs w:val="22"/>
          <w:lang w:val="es-CL"/>
        </w:rPr>
        <w:br w:type="page"/>
      </w:r>
    </w:p>
    <w:p w14:paraId="6BDD10CC" w14:textId="77777777" w:rsidR="004F256B" w:rsidRPr="00CA7581" w:rsidRDefault="004F256B">
      <w:pPr>
        <w:spacing w:line="240" w:lineRule="auto"/>
        <w:ind w:right="0"/>
        <w:jc w:val="left"/>
        <w:rPr>
          <w:rFonts w:cs="Arial"/>
          <w:sz w:val="22"/>
          <w:szCs w:val="22"/>
          <w:lang w:val="es-CL"/>
        </w:rPr>
      </w:pPr>
    </w:p>
    <w:p w14:paraId="11B9A2C9" w14:textId="7F0EAB70" w:rsidR="0082450D" w:rsidRPr="00CA7581" w:rsidRDefault="00D36B2E" w:rsidP="00EF0FF8">
      <w:pPr>
        <w:pStyle w:val="Ttulo2"/>
        <w:rPr>
          <w:sz w:val="22"/>
          <w:szCs w:val="22"/>
        </w:rPr>
      </w:pPr>
      <w:r w:rsidRPr="00CA7581">
        <w:rPr>
          <w:sz w:val="22"/>
          <w:szCs w:val="22"/>
        </w:rPr>
        <w:t>Diagrama de clases.</w:t>
      </w:r>
    </w:p>
    <w:p w14:paraId="2CBB18B6" w14:textId="64EBB5A7" w:rsidR="0082450D" w:rsidRPr="00CA7581" w:rsidRDefault="0082450D" w:rsidP="0082450D">
      <w:pPr>
        <w:rPr>
          <w:rFonts w:cs="Arial"/>
          <w:sz w:val="22"/>
          <w:szCs w:val="22"/>
          <w:lang w:val="es-CL"/>
        </w:rPr>
      </w:pPr>
    </w:p>
    <w:p w14:paraId="1F869698" w14:textId="374EA6D1" w:rsidR="00E706E9" w:rsidRPr="00CA7581" w:rsidRDefault="009870B1" w:rsidP="0082450D">
      <w:pPr>
        <w:rPr>
          <w:rFonts w:cs="Arial"/>
          <w:sz w:val="22"/>
          <w:szCs w:val="22"/>
          <w:lang w:val="es-CL"/>
        </w:rPr>
      </w:pPr>
      <w:r>
        <w:rPr>
          <w:rFonts w:cs="Arial"/>
          <w:noProof/>
          <w:snapToGrid/>
          <w:sz w:val="22"/>
          <w:szCs w:val="22"/>
          <w:lang w:val="es-CL"/>
        </w:rPr>
        <w:drawing>
          <wp:inline distT="0" distB="0" distL="0" distR="0" wp14:anchorId="0305BC50" wp14:editId="142A56BF">
            <wp:extent cx="5602605" cy="361696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2605" cy="3616960"/>
                    </a:xfrm>
                    <a:prstGeom prst="rect">
                      <a:avLst/>
                    </a:prstGeom>
                    <a:noFill/>
                    <a:ln>
                      <a:noFill/>
                    </a:ln>
                  </pic:spPr>
                </pic:pic>
              </a:graphicData>
            </a:graphic>
          </wp:inline>
        </w:drawing>
      </w:r>
    </w:p>
    <w:p w14:paraId="42FA5584" w14:textId="77777777" w:rsidR="00E706E9" w:rsidRPr="00CA7581" w:rsidRDefault="00E706E9">
      <w:pPr>
        <w:spacing w:line="240" w:lineRule="auto"/>
        <w:ind w:right="0"/>
        <w:jc w:val="left"/>
        <w:rPr>
          <w:rFonts w:cs="Arial"/>
          <w:sz w:val="22"/>
          <w:szCs w:val="22"/>
          <w:lang w:val="es-CL"/>
        </w:rPr>
      </w:pPr>
      <w:r w:rsidRPr="00CA7581">
        <w:rPr>
          <w:rFonts w:cs="Arial"/>
          <w:sz w:val="22"/>
          <w:szCs w:val="22"/>
          <w:lang w:val="es-CL"/>
        </w:rPr>
        <w:br w:type="page"/>
      </w:r>
    </w:p>
    <w:p w14:paraId="77AE2832" w14:textId="77777777" w:rsidR="00276E3E" w:rsidRDefault="00D36B2E" w:rsidP="00276E3E">
      <w:pPr>
        <w:pStyle w:val="Ttulo2"/>
        <w:rPr>
          <w:sz w:val="22"/>
          <w:szCs w:val="22"/>
        </w:rPr>
      </w:pPr>
      <w:r w:rsidRPr="00CA7581">
        <w:rPr>
          <w:sz w:val="22"/>
          <w:szCs w:val="22"/>
        </w:rPr>
        <w:lastRenderedPageBreak/>
        <w:t>Diagrama de secuencia</w:t>
      </w:r>
    </w:p>
    <w:p w14:paraId="181BB9AB" w14:textId="77777777" w:rsidR="00276E3E" w:rsidRPr="00276E3E" w:rsidRDefault="00276E3E" w:rsidP="00276E3E">
      <w:pPr>
        <w:rPr>
          <w:lang w:val="es-CL"/>
        </w:rPr>
      </w:pPr>
    </w:p>
    <w:p w14:paraId="4DBDEE84" w14:textId="77777777" w:rsidR="00276E3E" w:rsidRDefault="00276E3E" w:rsidP="00276E3E">
      <w:pPr>
        <w:rPr>
          <w:rFonts w:cs="Arial"/>
          <w:sz w:val="22"/>
          <w:szCs w:val="22"/>
          <w:lang w:val="es-CL"/>
        </w:rPr>
      </w:pPr>
      <w:r w:rsidRPr="00CA7581">
        <w:rPr>
          <w:rFonts w:cs="Arial"/>
          <w:sz w:val="22"/>
          <w:szCs w:val="22"/>
          <w:lang w:val="es-CL"/>
        </w:rPr>
        <w:t>CRUD del carro de compras</w:t>
      </w:r>
    </w:p>
    <w:p w14:paraId="0770E442" w14:textId="77777777" w:rsidR="00276E3E" w:rsidRPr="00CA7581" w:rsidRDefault="00276E3E" w:rsidP="00276E3E">
      <w:pPr>
        <w:rPr>
          <w:rFonts w:cs="Arial"/>
          <w:sz w:val="22"/>
          <w:szCs w:val="22"/>
          <w:lang w:val="es-CL"/>
        </w:rPr>
      </w:pPr>
    </w:p>
    <w:p w14:paraId="0A742283" w14:textId="77777777" w:rsidR="00276E3E" w:rsidRPr="00CA7581" w:rsidRDefault="00276E3E" w:rsidP="00276E3E">
      <w:pPr>
        <w:rPr>
          <w:rFonts w:cs="Arial"/>
          <w:sz w:val="22"/>
          <w:szCs w:val="22"/>
          <w:u w:val="single"/>
          <w:lang w:val="es-CL"/>
        </w:rPr>
      </w:pPr>
      <w:r w:rsidRPr="00CA7581">
        <w:rPr>
          <w:rFonts w:cs="Arial"/>
          <w:noProof/>
          <w:sz w:val="22"/>
          <w:szCs w:val="22"/>
          <w:lang w:val="es-CL"/>
        </w:rPr>
        <w:drawing>
          <wp:inline distT="0" distB="0" distL="0" distR="0" wp14:anchorId="74686F8E" wp14:editId="658CA13B">
            <wp:extent cx="2981739" cy="3221979"/>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4097" cy="3246139"/>
                    </a:xfrm>
                    <a:prstGeom prst="rect">
                      <a:avLst/>
                    </a:prstGeom>
                    <a:noFill/>
                    <a:ln>
                      <a:noFill/>
                    </a:ln>
                  </pic:spPr>
                </pic:pic>
              </a:graphicData>
            </a:graphic>
          </wp:inline>
        </w:drawing>
      </w:r>
    </w:p>
    <w:p w14:paraId="245CA5ED" w14:textId="77777777" w:rsidR="00276E3E" w:rsidRPr="00CA7581" w:rsidRDefault="00276E3E" w:rsidP="00276E3E">
      <w:pPr>
        <w:rPr>
          <w:rFonts w:cs="Arial"/>
          <w:sz w:val="22"/>
          <w:szCs w:val="22"/>
          <w:lang w:val="es-CL"/>
        </w:rPr>
      </w:pPr>
      <w:r w:rsidRPr="00CA7581">
        <w:rPr>
          <w:rFonts w:cs="Arial"/>
          <w:sz w:val="22"/>
          <w:szCs w:val="22"/>
          <w:lang w:val="es-CL"/>
        </w:rPr>
        <w:t>CRUD de artículos de la carta</w:t>
      </w:r>
    </w:p>
    <w:p w14:paraId="115640A1" w14:textId="77777777" w:rsidR="00276E3E" w:rsidRPr="00CA7581" w:rsidRDefault="00276E3E" w:rsidP="00276E3E">
      <w:pPr>
        <w:rPr>
          <w:rFonts w:cs="Arial"/>
          <w:sz w:val="22"/>
          <w:szCs w:val="22"/>
          <w:u w:val="single"/>
          <w:lang w:val="es-CL"/>
        </w:rPr>
      </w:pPr>
      <w:r w:rsidRPr="00CA7581">
        <w:rPr>
          <w:rFonts w:cs="Arial"/>
          <w:noProof/>
          <w:sz w:val="22"/>
          <w:szCs w:val="22"/>
          <w:lang w:val="es-CL"/>
        </w:rPr>
        <w:drawing>
          <wp:inline distT="0" distB="0" distL="0" distR="0" wp14:anchorId="5F123E02" wp14:editId="59E1A9F1">
            <wp:extent cx="3007759" cy="3250096"/>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8517" cy="3294138"/>
                    </a:xfrm>
                    <a:prstGeom prst="rect">
                      <a:avLst/>
                    </a:prstGeom>
                    <a:noFill/>
                    <a:ln>
                      <a:noFill/>
                    </a:ln>
                  </pic:spPr>
                </pic:pic>
              </a:graphicData>
            </a:graphic>
          </wp:inline>
        </w:drawing>
      </w:r>
    </w:p>
    <w:p w14:paraId="34FA1790" w14:textId="77777777" w:rsidR="00276E3E" w:rsidRPr="00CA7581" w:rsidRDefault="00276E3E" w:rsidP="00276E3E">
      <w:pPr>
        <w:rPr>
          <w:rFonts w:cs="Arial"/>
          <w:sz w:val="22"/>
          <w:szCs w:val="22"/>
          <w:u w:val="single"/>
          <w:lang w:val="es-CL"/>
        </w:rPr>
      </w:pPr>
      <w:r w:rsidRPr="00CA7581">
        <w:rPr>
          <w:rFonts w:cs="Arial"/>
          <w:noProof/>
          <w:sz w:val="22"/>
          <w:szCs w:val="22"/>
        </w:rPr>
        <w:lastRenderedPageBreak/>
        <w:drawing>
          <wp:inline distT="0" distB="0" distL="0" distR="0" wp14:anchorId="41416CE0" wp14:editId="05FA9D8D">
            <wp:extent cx="2638341" cy="3588026"/>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a:picLocks noChangeAspect="1" noChangeArrowheads="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62118" cy="3620362"/>
                    </a:xfrm>
                    <a:prstGeom prst="rect">
                      <a:avLst/>
                    </a:prstGeom>
                    <a:noFill/>
                    <a:ln>
                      <a:noFill/>
                    </a:ln>
                  </pic:spPr>
                </pic:pic>
              </a:graphicData>
            </a:graphic>
          </wp:inline>
        </w:drawing>
      </w:r>
    </w:p>
    <w:p w14:paraId="7966B631" w14:textId="77777777" w:rsidR="00276E3E" w:rsidRPr="00CA7581" w:rsidRDefault="00276E3E" w:rsidP="00276E3E">
      <w:pPr>
        <w:rPr>
          <w:rFonts w:cs="Arial"/>
          <w:sz w:val="22"/>
          <w:szCs w:val="22"/>
          <w:u w:val="single"/>
          <w:lang w:val="es-CL"/>
        </w:rPr>
      </w:pPr>
      <w:r w:rsidRPr="00CA7581">
        <w:rPr>
          <w:rFonts w:cs="Arial"/>
          <w:noProof/>
          <w:sz w:val="22"/>
          <w:szCs w:val="22"/>
        </w:rPr>
        <w:drawing>
          <wp:inline distT="0" distB="0" distL="0" distR="0" wp14:anchorId="7A7AEB55" wp14:editId="58A31629">
            <wp:extent cx="2633870" cy="362008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0434" cy="3642847"/>
                    </a:xfrm>
                    <a:prstGeom prst="rect">
                      <a:avLst/>
                    </a:prstGeom>
                    <a:noFill/>
                    <a:ln>
                      <a:noFill/>
                    </a:ln>
                  </pic:spPr>
                </pic:pic>
              </a:graphicData>
            </a:graphic>
          </wp:inline>
        </w:drawing>
      </w:r>
    </w:p>
    <w:p w14:paraId="42A84DD0" w14:textId="77777777" w:rsidR="00276E3E" w:rsidRPr="00276E3E" w:rsidRDefault="00276E3E" w:rsidP="00276E3E">
      <w:pPr>
        <w:rPr>
          <w:lang w:val="es-CL"/>
        </w:rPr>
      </w:pPr>
    </w:p>
    <w:p w14:paraId="66457C4E" w14:textId="77777777" w:rsidR="00276E3E" w:rsidRDefault="00276E3E" w:rsidP="00276E3E">
      <w:pPr>
        <w:rPr>
          <w:lang w:val="es-CL"/>
        </w:rPr>
      </w:pPr>
    </w:p>
    <w:p w14:paraId="22AA55A6" w14:textId="025E520B" w:rsidR="00276E3E" w:rsidRPr="00276E3E" w:rsidRDefault="00276E3E" w:rsidP="00276E3E">
      <w:pPr>
        <w:pStyle w:val="Ttulo2"/>
        <w:rPr>
          <w:sz w:val="22"/>
          <w:szCs w:val="22"/>
        </w:rPr>
      </w:pPr>
      <w:r>
        <w:rPr>
          <w:sz w:val="22"/>
          <w:szCs w:val="22"/>
        </w:rPr>
        <w:lastRenderedPageBreak/>
        <w:t>Modelo de datos</w:t>
      </w:r>
    </w:p>
    <w:p w14:paraId="5747CD7D" w14:textId="77777777" w:rsidR="00E706E9" w:rsidRPr="00CA7581" w:rsidRDefault="00E706E9" w:rsidP="00E706E9">
      <w:pPr>
        <w:rPr>
          <w:rFonts w:cs="Arial"/>
          <w:sz w:val="22"/>
          <w:szCs w:val="22"/>
          <w:lang w:val="es-CL"/>
        </w:rPr>
      </w:pPr>
    </w:p>
    <w:p w14:paraId="78ED37B8" w14:textId="53EDBF07" w:rsidR="00BF0AA8" w:rsidRPr="00CA7581" w:rsidRDefault="00B67300">
      <w:pPr>
        <w:spacing w:line="240" w:lineRule="auto"/>
        <w:ind w:right="0"/>
        <w:jc w:val="left"/>
        <w:rPr>
          <w:rFonts w:cs="Arial"/>
          <w:sz w:val="22"/>
          <w:szCs w:val="22"/>
          <w:u w:val="single"/>
          <w:lang w:val="es-CL"/>
        </w:rPr>
      </w:pPr>
      <w:r>
        <w:rPr>
          <w:rFonts w:cs="Arial"/>
          <w:noProof/>
          <w:sz w:val="22"/>
          <w:szCs w:val="22"/>
          <w:u w:val="single"/>
          <w:lang w:val="es-CL"/>
        </w:rPr>
        <w:drawing>
          <wp:inline distT="0" distB="0" distL="0" distR="0" wp14:anchorId="7292E883" wp14:editId="2096BCB0">
            <wp:extent cx="5561330" cy="7215282"/>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 r="861" b="-3549"/>
                    <a:stretch/>
                  </pic:blipFill>
                  <pic:spPr bwMode="auto">
                    <a:xfrm>
                      <a:off x="0" y="0"/>
                      <a:ext cx="5569418" cy="7225775"/>
                    </a:xfrm>
                    <a:prstGeom prst="rect">
                      <a:avLst/>
                    </a:prstGeom>
                    <a:noFill/>
                    <a:ln>
                      <a:noFill/>
                    </a:ln>
                    <a:extLst>
                      <a:ext uri="{53640926-AAD7-44D8-BBD7-CCE9431645EC}">
                        <a14:shadowObscured xmlns:a14="http://schemas.microsoft.com/office/drawing/2010/main"/>
                      </a:ext>
                    </a:extLst>
                  </pic:spPr>
                </pic:pic>
              </a:graphicData>
            </a:graphic>
          </wp:inline>
        </w:drawing>
      </w:r>
    </w:p>
    <w:p w14:paraId="2AF47487" w14:textId="036FAC07" w:rsidR="00860CB0" w:rsidRPr="00CA7581" w:rsidRDefault="00860CB0" w:rsidP="00860CB0">
      <w:pPr>
        <w:pStyle w:val="Ttulo1"/>
        <w:rPr>
          <w:rFonts w:ascii="Arial" w:hAnsi="Arial" w:cs="Arial"/>
          <w:sz w:val="22"/>
          <w:szCs w:val="22"/>
        </w:rPr>
      </w:pPr>
      <w:r w:rsidRPr="00CA7581">
        <w:rPr>
          <w:rFonts w:ascii="Arial" w:hAnsi="Arial" w:cs="Arial"/>
          <w:sz w:val="22"/>
          <w:szCs w:val="22"/>
        </w:rPr>
        <w:lastRenderedPageBreak/>
        <w:t>Prototipos</w:t>
      </w:r>
    </w:p>
    <w:p w14:paraId="57183034" w14:textId="673A2DEB" w:rsidR="00D37080" w:rsidRPr="00CA7581" w:rsidRDefault="00860CB0" w:rsidP="00D37080">
      <w:pPr>
        <w:pStyle w:val="Ttulo2"/>
        <w:rPr>
          <w:sz w:val="22"/>
          <w:szCs w:val="22"/>
        </w:rPr>
      </w:pPr>
      <w:proofErr w:type="spellStart"/>
      <w:r w:rsidRPr="00CA7581">
        <w:rPr>
          <w:sz w:val="22"/>
          <w:szCs w:val="22"/>
        </w:rPr>
        <w:t>Wireframe</w:t>
      </w:r>
      <w:proofErr w:type="spellEnd"/>
    </w:p>
    <w:p w14:paraId="7254F5EA" w14:textId="1E63F74B" w:rsidR="00C9568E" w:rsidRPr="00CA7581" w:rsidRDefault="00C9568E" w:rsidP="00D37080">
      <w:pPr>
        <w:pStyle w:val="Ttulo3"/>
        <w:rPr>
          <w:sz w:val="22"/>
          <w:szCs w:val="22"/>
        </w:rPr>
      </w:pPr>
      <w:proofErr w:type="spellStart"/>
      <w:r w:rsidRPr="00CA7581">
        <w:rPr>
          <w:sz w:val="22"/>
          <w:szCs w:val="22"/>
        </w:rPr>
        <w:t>Wireframes</w:t>
      </w:r>
      <w:proofErr w:type="spellEnd"/>
      <w:r w:rsidRPr="00CA7581">
        <w:rPr>
          <w:sz w:val="22"/>
          <w:szCs w:val="22"/>
        </w:rPr>
        <w:t xml:space="preserve"> usuario cliente</w:t>
      </w:r>
    </w:p>
    <w:p w14:paraId="6876F6B6" w14:textId="555B3E5D" w:rsidR="000D4DE0" w:rsidRDefault="00697CBD" w:rsidP="00D37080">
      <w:pPr>
        <w:rPr>
          <w:rFonts w:cs="Arial"/>
          <w:sz w:val="22"/>
          <w:szCs w:val="22"/>
          <w:lang w:val="es-CL"/>
        </w:rPr>
      </w:pPr>
      <w:r w:rsidRPr="00CA7581">
        <w:rPr>
          <w:rFonts w:cs="Arial"/>
          <w:noProof/>
          <w:sz w:val="22"/>
          <w:szCs w:val="22"/>
          <w:lang w:val="es-CL"/>
        </w:rPr>
        <w:drawing>
          <wp:inline distT="0" distB="0" distL="0" distR="0" wp14:anchorId="3F195366" wp14:editId="4D2D04BF">
            <wp:extent cx="5246914" cy="3224131"/>
            <wp:effectExtent l="0" t="0" r="0" b="0"/>
            <wp:docPr id="24" name="Imagen 24"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Forma&#10;&#10;Descripción generada automáticamente con confianza media"/>
                    <pic:cNvPicPr/>
                  </pic:nvPicPr>
                  <pic:blipFill>
                    <a:blip r:embed="rId28"/>
                    <a:stretch>
                      <a:fillRect/>
                    </a:stretch>
                  </pic:blipFill>
                  <pic:spPr>
                    <a:xfrm>
                      <a:off x="0" y="0"/>
                      <a:ext cx="5301433" cy="3257632"/>
                    </a:xfrm>
                    <a:prstGeom prst="rect">
                      <a:avLst/>
                    </a:prstGeom>
                  </pic:spPr>
                </pic:pic>
              </a:graphicData>
            </a:graphic>
          </wp:inline>
        </w:drawing>
      </w:r>
    </w:p>
    <w:p w14:paraId="70489B54" w14:textId="77777777" w:rsidR="00055F34" w:rsidRPr="00CA7581" w:rsidRDefault="00055F34" w:rsidP="00D37080">
      <w:pPr>
        <w:rPr>
          <w:rFonts w:cs="Arial"/>
          <w:sz w:val="22"/>
          <w:szCs w:val="22"/>
          <w:lang w:val="es-CL"/>
        </w:rPr>
      </w:pPr>
    </w:p>
    <w:p w14:paraId="5CE3770A" w14:textId="7BE6C77A" w:rsidR="006C4BC9" w:rsidRPr="00CA7581" w:rsidRDefault="00EE7094" w:rsidP="00D37080">
      <w:pPr>
        <w:rPr>
          <w:rFonts w:cs="Arial"/>
          <w:sz w:val="22"/>
          <w:szCs w:val="22"/>
          <w:lang w:val="es-CL"/>
        </w:rPr>
      </w:pPr>
      <w:r w:rsidRPr="00CA7581">
        <w:rPr>
          <w:rFonts w:cs="Arial"/>
          <w:noProof/>
          <w:sz w:val="22"/>
          <w:szCs w:val="22"/>
          <w:lang w:val="es-CL"/>
        </w:rPr>
        <w:drawing>
          <wp:inline distT="0" distB="0" distL="0" distR="0" wp14:anchorId="5F7F7FBD" wp14:editId="489FA6C2">
            <wp:extent cx="5246370" cy="3195706"/>
            <wp:effectExtent l="0" t="0" r="0" b="508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9"/>
                    <a:stretch>
                      <a:fillRect/>
                    </a:stretch>
                  </pic:blipFill>
                  <pic:spPr>
                    <a:xfrm>
                      <a:off x="0" y="0"/>
                      <a:ext cx="5263226" cy="3205973"/>
                    </a:xfrm>
                    <a:prstGeom prst="rect">
                      <a:avLst/>
                    </a:prstGeom>
                  </pic:spPr>
                </pic:pic>
              </a:graphicData>
            </a:graphic>
          </wp:inline>
        </w:drawing>
      </w:r>
    </w:p>
    <w:p w14:paraId="632FF87D" w14:textId="7130A969" w:rsidR="00EE7094" w:rsidRDefault="00CE1122" w:rsidP="00D37080">
      <w:pPr>
        <w:rPr>
          <w:rFonts w:cs="Arial"/>
          <w:sz w:val="22"/>
          <w:szCs w:val="22"/>
          <w:lang w:val="es-CL"/>
        </w:rPr>
      </w:pPr>
      <w:r w:rsidRPr="00CA7581">
        <w:rPr>
          <w:rFonts w:cs="Arial"/>
          <w:noProof/>
          <w:sz w:val="22"/>
          <w:szCs w:val="22"/>
          <w:lang w:val="es-CL"/>
        </w:rPr>
        <w:lastRenderedPageBreak/>
        <w:drawing>
          <wp:inline distT="0" distB="0" distL="0" distR="0" wp14:anchorId="72E01E6C" wp14:editId="2866934D">
            <wp:extent cx="5669312" cy="3508513"/>
            <wp:effectExtent l="0" t="0" r="762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0"/>
                    <a:stretch>
                      <a:fillRect/>
                    </a:stretch>
                  </pic:blipFill>
                  <pic:spPr>
                    <a:xfrm>
                      <a:off x="0" y="0"/>
                      <a:ext cx="5681995" cy="3516362"/>
                    </a:xfrm>
                    <a:prstGeom prst="rect">
                      <a:avLst/>
                    </a:prstGeom>
                  </pic:spPr>
                </pic:pic>
              </a:graphicData>
            </a:graphic>
          </wp:inline>
        </w:drawing>
      </w:r>
    </w:p>
    <w:p w14:paraId="268F9F06" w14:textId="77777777" w:rsidR="000D4DE0" w:rsidRPr="00CA7581" w:rsidRDefault="000D4DE0" w:rsidP="00D37080">
      <w:pPr>
        <w:rPr>
          <w:rFonts w:cs="Arial"/>
          <w:sz w:val="22"/>
          <w:szCs w:val="22"/>
          <w:lang w:val="es-CL"/>
        </w:rPr>
      </w:pPr>
    </w:p>
    <w:p w14:paraId="40CBE8E0" w14:textId="4543F135" w:rsidR="00901564" w:rsidRPr="00CA7581" w:rsidRDefault="00CE1122" w:rsidP="00D37080">
      <w:pPr>
        <w:rPr>
          <w:rFonts w:cs="Arial"/>
          <w:sz w:val="22"/>
          <w:szCs w:val="22"/>
          <w:lang w:val="es-CL"/>
        </w:rPr>
      </w:pPr>
      <w:r w:rsidRPr="00CA7581">
        <w:rPr>
          <w:rFonts w:cs="Arial"/>
          <w:noProof/>
          <w:sz w:val="22"/>
          <w:szCs w:val="22"/>
          <w:lang w:val="es-CL"/>
        </w:rPr>
        <w:drawing>
          <wp:inline distT="0" distB="0" distL="0" distR="0" wp14:anchorId="5A894968" wp14:editId="434321A6">
            <wp:extent cx="5695122" cy="3519586"/>
            <wp:effectExtent l="0" t="0" r="1270" b="508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31"/>
                    <a:stretch>
                      <a:fillRect/>
                    </a:stretch>
                  </pic:blipFill>
                  <pic:spPr>
                    <a:xfrm>
                      <a:off x="0" y="0"/>
                      <a:ext cx="5717398" cy="3533353"/>
                    </a:xfrm>
                    <a:prstGeom prst="rect">
                      <a:avLst/>
                    </a:prstGeom>
                  </pic:spPr>
                </pic:pic>
              </a:graphicData>
            </a:graphic>
          </wp:inline>
        </w:drawing>
      </w:r>
    </w:p>
    <w:p w14:paraId="0CC2F728" w14:textId="5B2C4A97" w:rsidR="00CE1122" w:rsidRDefault="00390678" w:rsidP="00D37080">
      <w:pPr>
        <w:rPr>
          <w:rFonts w:cs="Arial"/>
          <w:sz w:val="22"/>
          <w:szCs w:val="22"/>
          <w:lang w:val="es-CL"/>
        </w:rPr>
      </w:pPr>
      <w:r w:rsidRPr="00CA7581">
        <w:rPr>
          <w:rFonts w:cs="Arial"/>
          <w:noProof/>
          <w:sz w:val="22"/>
          <w:szCs w:val="22"/>
          <w:lang w:val="es-CL"/>
        </w:rPr>
        <w:lastRenderedPageBreak/>
        <w:drawing>
          <wp:inline distT="0" distB="0" distL="0" distR="0" wp14:anchorId="4D366B88" wp14:editId="66B9C2FF">
            <wp:extent cx="5738492" cy="3458817"/>
            <wp:effectExtent l="0" t="0" r="0" b="889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2"/>
                    <a:stretch>
                      <a:fillRect/>
                    </a:stretch>
                  </pic:blipFill>
                  <pic:spPr>
                    <a:xfrm>
                      <a:off x="0" y="0"/>
                      <a:ext cx="5752003" cy="3466960"/>
                    </a:xfrm>
                    <a:prstGeom prst="rect">
                      <a:avLst/>
                    </a:prstGeom>
                  </pic:spPr>
                </pic:pic>
              </a:graphicData>
            </a:graphic>
          </wp:inline>
        </w:drawing>
      </w:r>
    </w:p>
    <w:p w14:paraId="488279BE" w14:textId="77777777" w:rsidR="000D4DE0" w:rsidRPr="00CA7581" w:rsidRDefault="000D4DE0" w:rsidP="00D37080">
      <w:pPr>
        <w:rPr>
          <w:rFonts w:cs="Arial"/>
          <w:sz w:val="22"/>
          <w:szCs w:val="22"/>
          <w:lang w:val="es-CL"/>
        </w:rPr>
      </w:pPr>
    </w:p>
    <w:p w14:paraId="1B7E17BA" w14:textId="124F6ADC" w:rsidR="00390678" w:rsidRPr="00CA7581" w:rsidRDefault="00390678" w:rsidP="00D37080">
      <w:pPr>
        <w:rPr>
          <w:rFonts w:cs="Arial"/>
          <w:sz w:val="22"/>
          <w:szCs w:val="22"/>
          <w:lang w:val="es-CL"/>
        </w:rPr>
      </w:pPr>
      <w:r w:rsidRPr="00CA7581">
        <w:rPr>
          <w:rFonts w:cs="Arial"/>
          <w:noProof/>
          <w:sz w:val="22"/>
          <w:szCs w:val="22"/>
          <w:lang w:val="es-CL"/>
        </w:rPr>
        <w:drawing>
          <wp:inline distT="0" distB="0" distL="0" distR="0" wp14:anchorId="0BC343E1" wp14:editId="7414ACD7">
            <wp:extent cx="5675244" cy="3458877"/>
            <wp:effectExtent l="0" t="0" r="1905" b="825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3"/>
                    <a:stretch>
                      <a:fillRect/>
                    </a:stretch>
                  </pic:blipFill>
                  <pic:spPr>
                    <a:xfrm>
                      <a:off x="0" y="0"/>
                      <a:ext cx="5695758" cy="3471380"/>
                    </a:xfrm>
                    <a:prstGeom prst="rect">
                      <a:avLst/>
                    </a:prstGeom>
                  </pic:spPr>
                </pic:pic>
              </a:graphicData>
            </a:graphic>
          </wp:inline>
        </w:drawing>
      </w:r>
    </w:p>
    <w:p w14:paraId="0B86230F" w14:textId="77777777" w:rsidR="00390678" w:rsidRPr="00CA7581" w:rsidRDefault="00390678" w:rsidP="00D37080">
      <w:pPr>
        <w:rPr>
          <w:rFonts w:cs="Arial"/>
          <w:sz w:val="22"/>
          <w:szCs w:val="22"/>
          <w:lang w:val="es-CL"/>
        </w:rPr>
      </w:pPr>
    </w:p>
    <w:p w14:paraId="3D7318E0" w14:textId="6E273FB0" w:rsidR="00B606AB" w:rsidRPr="00CA7581" w:rsidRDefault="00390678" w:rsidP="00B606AB">
      <w:pPr>
        <w:pStyle w:val="Ttulo3"/>
        <w:rPr>
          <w:sz w:val="22"/>
          <w:szCs w:val="22"/>
        </w:rPr>
      </w:pPr>
      <w:proofErr w:type="spellStart"/>
      <w:r w:rsidRPr="00CA7581">
        <w:rPr>
          <w:sz w:val="22"/>
          <w:szCs w:val="22"/>
        </w:rPr>
        <w:lastRenderedPageBreak/>
        <w:t>Wireframe</w:t>
      </w:r>
      <w:proofErr w:type="spellEnd"/>
      <w:r w:rsidRPr="00CA7581">
        <w:rPr>
          <w:sz w:val="22"/>
          <w:szCs w:val="22"/>
        </w:rPr>
        <w:t xml:space="preserve"> </w:t>
      </w:r>
      <w:r w:rsidR="00B606AB" w:rsidRPr="00CA7581">
        <w:rPr>
          <w:sz w:val="22"/>
          <w:szCs w:val="22"/>
        </w:rPr>
        <w:t>usuario administrador</w:t>
      </w:r>
    </w:p>
    <w:p w14:paraId="16CA87EF" w14:textId="57BCFA09" w:rsidR="008F4111" w:rsidRDefault="008F4111" w:rsidP="008F4111">
      <w:pPr>
        <w:rPr>
          <w:rFonts w:cs="Arial"/>
          <w:sz w:val="22"/>
          <w:szCs w:val="22"/>
          <w:lang w:val="es-CL"/>
        </w:rPr>
      </w:pPr>
      <w:r w:rsidRPr="00CA7581">
        <w:rPr>
          <w:rFonts w:cs="Arial"/>
          <w:noProof/>
          <w:sz w:val="22"/>
          <w:szCs w:val="22"/>
          <w:lang w:val="es-CL"/>
        </w:rPr>
        <w:drawing>
          <wp:inline distT="0" distB="0" distL="0" distR="0" wp14:anchorId="07D12302" wp14:editId="126C71D0">
            <wp:extent cx="5671148" cy="3369365"/>
            <wp:effectExtent l="0" t="0" r="6350" b="2540"/>
            <wp:docPr id="30" name="Imagen 3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Diagrama&#10;&#10;Descripción generada automáticamente"/>
                    <pic:cNvPicPr/>
                  </pic:nvPicPr>
                  <pic:blipFill>
                    <a:blip r:embed="rId34"/>
                    <a:stretch>
                      <a:fillRect/>
                    </a:stretch>
                  </pic:blipFill>
                  <pic:spPr>
                    <a:xfrm>
                      <a:off x="0" y="0"/>
                      <a:ext cx="5678747" cy="3373880"/>
                    </a:xfrm>
                    <a:prstGeom prst="rect">
                      <a:avLst/>
                    </a:prstGeom>
                  </pic:spPr>
                </pic:pic>
              </a:graphicData>
            </a:graphic>
          </wp:inline>
        </w:drawing>
      </w:r>
    </w:p>
    <w:p w14:paraId="03639F48" w14:textId="77777777" w:rsidR="000D4DE0" w:rsidRPr="00CA7581" w:rsidRDefault="000D4DE0" w:rsidP="008F4111">
      <w:pPr>
        <w:rPr>
          <w:rFonts w:cs="Arial"/>
          <w:sz w:val="22"/>
          <w:szCs w:val="22"/>
          <w:lang w:val="es-CL"/>
        </w:rPr>
      </w:pPr>
    </w:p>
    <w:p w14:paraId="32C33092" w14:textId="70363A3E" w:rsidR="000E591B" w:rsidRPr="00CA7581" w:rsidRDefault="000E591B" w:rsidP="008F4111">
      <w:pPr>
        <w:rPr>
          <w:rFonts w:cs="Arial"/>
          <w:sz w:val="22"/>
          <w:szCs w:val="22"/>
          <w:lang w:val="es-CL"/>
        </w:rPr>
      </w:pPr>
      <w:r w:rsidRPr="00CA7581">
        <w:rPr>
          <w:rFonts w:cs="Arial"/>
          <w:noProof/>
          <w:sz w:val="22"/>
          <w:szCs w:val="22"/>
          <w:lang w:val="es-CL"/>
        </w:rPr>
        <w:drawing>
          <wp:inline distT="0" distB="0" distL="0" distR="0" wp14:anchorId="6B654FC3" wp14:editId="22B6A22F">
            <wp:extent cx="5682990" cy="3468757"/>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5"/>
                    <a:stretch>
                      <a:fillRect/>
                    </a:stretch>
                  </pic:blipFill>
                  <pic:spPr>
                    <a:xfrm>
                      <a:off x="0" y="0"/>
                      <a:ext cx="5710873" cy="3485776"/>
                    </a:xfrm>
                    <a:prstGeom prst="rect">
                      <a:avLst/>
                    </a:prstGeom>
                  </pic:spPr>
                </pic:pic>
              </a:graphicData>
            </a:graphic>
          </wp:inline>
        </w:drawing>
      </w:r>
    </w:p>
    <w:p w14:paraId="4B531A73" w14:textId="63DE6CE7" w:rsidR="005F0226" w:rsidRPr="00CA7581" w:rsidRDefault="005F0226" w:rsidP="008F4111">
      <w:pPr>
        <w:rPr>
          <w:rFonts w:cs="Arial"/>
          <w:sz w:val="22"/>
          <w:szCs w:val="22"/>
          <w:lang w:val="es-CL"/>
        </w:rPr>
      </w:pPr>
      <w:r w:rsidRPr="00CA7581">
        <w:rPr>
          <w:rFonts w:cs="Arial"/>
          <w:noProof/>
          <w:sz w:val="22"/>
          <w:szCs w:val="22"/>
          <w:lang w:val="es-CL"/>
        </w:rPr>
        <w:lastRenderedPageBreak/>
        <w:drawing>
          <wp:inline distT="0" distB="0" distL="0" distR="0" wp14:anchorId="6704BD59" wp14:editId="40224239">
            <wp:extent cx="5747685" cy="3468756"/>
            <wp:effectExtent l="0" t="0" r="5715" b="0"/>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pic:nvPicPr>
                  <pic:blipFill>
                    <a:blip r:embed="rId36"/>
                    <a:stretch>
                      <a:fillRect/>
                    </a:stretch>
                  </pic:blipFill>
                  <pic:spPr>
                    <a:xfrm>
                      <a:off x="0" y="0"/>
                      <a:ext cx="5766146" cy="3479897"/>
                    </a:xfrm>
                    <a:prstGeom prst="rect">
                      <a:avLst/>
                    </a:prstGeom>
                  </pic:spPr>
                </pic:pic>
              </a:graphicData>
            </a:graphic>
          </wp:inline>
        </w:drawing>
      </w:r>
    </w:p>
    <w:p w14:paraId="3A66D04B" w14:textId="77777777" w:rsidR="009413F6" w:rsidRPr="00CA7581" w:rsidRDefault="009413F6" w:rsidP="008F4111">
      <w:pPr>
        <w:rPr>
          <w:rFonts w:cs="Arial"/>
          <w:sz w:val="22"/>
          <w:szCs w:val="22"/>
          <w:lang w:val="es-CL"/>
        </w:rPr>
      </w:pPr>
    </w:p>
    <w:p w14:paraId="0103222F" w14:textId="16778162" w:rsidR="00F6090D" w:rsidRPr="00CA7581" w:rsidRDefault="00F6090D" w:rsidP="008F4111">
      <w:pPr>
        <w:rPr>
          <w:rFonts w:cs="Arial"/>
          <w:sz w:val="22"/>
          <w:szCs w:val="22"/>
          <w:lang w:val="es-CL"/>
        </w:rPr>
      </w:pPr>
      <w:r w:rsidRPr="00CA7581">
        <w:rPr>
          <w:rFonts w:cs="Arial"/>
          <w:noProof/>
          <w:sz w:val="22"/>
          <w:szCs w:val="22"/>
          <w:lang w:val="es-CL"/>
        </w:rPr>
        <w:drawing>
          <wp:inline distT="0" distB="0" distL="0" distR="0" wp14:anchorId="7F5D5DE0" wp14:editId="1BB89D50">
            <wp:extent cx="5784536" cy="3438939"/>
            <wp:effectExtent l="0" t="0" r="6985" b="952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7"/>
                    <a:stretch>
                      <a:fillRect/>
                    </a:stretch>
                  </pic:blipFill>
                  <pic:spPr>
                    <a:xfrm>
                      <a:off x="0" y="0"/>
                      <a:ext cx="5810108" cy="3454142"/>
                    </a:xfrm>
                    <a:prstGeom prst="rect">
                      <a:avLst/>
                    </a:prstGeom>
                  </pic:spPr>
                </pic:pic>
              </a:graphicData>
            </a:graphic>
          </wp:inline>
        </w:drawing>
      </w:r>
    </w:p>
    <w:p w14:paraId="01AB3FA2" w14:textId="77777777" w:rsidR="00F6090D" w:rsidRPr="00CA7581" w:rsidRDefault="00F6090D">
      <w:pPr>
        <w:spacing w:line="240" w:lineRule="auto"/>
        <w:ind w:right="0"/>
        <w:jc w:val="left"/>
        <w:rPr>
          <w:rFonts w:cs="Arial"/>
          <w:sz w:val="22"/>
          <w:szCs w:val="22"/>
          <w:lang w:val="es-CL"/>
        </w:rPr>
      </w:pPr>
      <w:r w:rsidRPr="00CA7581">
        <w:rPr>
          <w:rFonts w:cs="Arial"/>
          <w:sz w:val="22"/>
          <w:szCs w:val="22"/>
          <w:lang w:val="es-CL"/>
        </w:rPr>
        <w:br w:type="page"/>
      </w:r>
    </w:p>
    <w:p w14:paraId="4DB63727" w14:textId="626EB207" w:rsidR="00B606AB" w:rsidRPr="00CA7581" w:rsidRDefault="00860CB0" w:rsidP="00B606AB">
      <w:pPr>
        <w:pStyle w:val="Ttulo2"/>
        <w:rPr>
          <w:sz w:val="22"/>
          <w:szCs w:val="22"/>
        </w:rPr>
      </w:pPr>
      <w:r w:rsidRPr="00CA7581">
        <w:rPr>
          <w:sz w:val="22"/>
          <w:szCs w:val="22"/>
        </w:rPr>
        <w:lastRenderedPageBreak/>
        <w:t>Mockup</w:t>
      </w:r>
    </w:p>
    <w:p w14:paraId="508A31CC" w14:textId="77777777" w:rsidR="00BF143E" w:rsidRPr="00CA7581" w:rsidRDefault="00BF143E" w:rsidP="00BF143E">
      <w:pPr>
        <w:rPr>
          <w:rFonts w:cs="Arial"/>
          <w:sz w:val="22"/>
          <w:szCs w:val="22"/>
          <w:lang w:val="es-CL"/>
        </w:rPr>
      </w:pPr>
    </w:p>
    <w:p w14:paraId="616D5CA4" w14:textId="77777777" w:rsidR="009413F6" w:rsidRPr="00CA7581" w:rsidRDefault="00BF143E" w:rsidP="00BF143E">
      <w:pPr>
        <w:rPr>
          <w:rFonts w:cs="Arial"/>
          <w:i/>
          <w:sz w:val="22"/>
          <w:szCs w:val="22"/>
        </w:rPr>
      </w:pPr>
      <w:r w:rsidRPr="00CA7581">
        <w:rPr>
          <w:rFonts w:cs="Arial"/>
          <w:noProof/>
          <w:sz w:val="22"/>
          <w:szCs w:val="22"/>
        </w:rPr>
        <w:drawing>
          <wp:inline distT="0" distB="0" distL="0" distR="0" wp14:anchorId="0B8CB318" wp14:editId="2FBF65EE">
            <wp:extent cx="5605780" cy="3150870"/>
            <wp:effectExtent l="0" t="0" r="0" b="0"/>
            <wp:docPr id="35" name="Imagen 3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m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5780" cy="3150870"/>
                    </a:xfrm>
                    <a:prstGeom prst="rect">
                      <a:avLst/>
                    </a:prstGeom>
                    <a:noFill/>
                    <a:ln>
                      <a:noFill/>
                    </a:ln>
                  </pic:spPr>
                </pic:pic>
              </a:graphicData>
            </a:graphic>
          </wp:inline>
        </w:drawing>
      </w:r>
    </w:p>
    <w:p w14:paraId="79D6F966" w14:textId="77777777" w:rsidR="009413F6" w:rsidRPr="00CA7581" w:rsidRDefault="009413F6" w:rsidP="00BF143E">
      <w:pPr>
        <w:rPr>
          <w:rFonts w:cs="Arial"/>
          <w:i/>
          <w:sz w:val="22"/>
          <w:szCs w:val="22"/>
        </w:rPr>
      </w:pPr>
    </w:p>
    <w:p w14:paraId="67505CA9" w14:textId="77777777" w:rsidR="009413F6" w:rsidRPr="00CA7581" w:rsidRDefault="00234948" w:rsidP="00BF143E">
      <w:pPr>
        <w:rPr>
          <w:rFonts w:cs="Arial"/>
          <w:i/>
          <w:sz w:val="22"/>
          <w:szCs w:val="22"/>
        </w:rPr>
      </w:pPr>
      <w:r w:rsidRPr="00CA7581">
        <w:rPr>
          <w:rFonts w:cs="Arial"/>
          <w:i/>
          <w:noProof/>
          <w:sz w:val="22"/>
          <w:szCs w:val="22"/>
        </w:rPr>
        <w:drawing>
          <wp:inline distT="0" distB="0" distL="0" distR="0" wp14:anchorId="37117BED" wp14:editId="57D09886">
            <wp:extent cx="5605780" cy="31508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5780" cy="3150870"/>
                    </a:xfrm>
                    <a:prstGeom prst="rect">
                      <a:avLst/>
                    </a:prstGeom>
                    <a:noFill/>
                    <a:ln>
                      <a:noFill/>
                    </a:ln>
                  </pic:spPr>
                </pic:pic>
              </a:graphicData>
            </a:graphic>
          </wp:inline>
        </w:drawing>
      </w:r>
    </w:p>
    <w:p w14:paraId="35ED5C25" w14:textId="3B87E45B" w:rsidR="00F55BFB" w:rsidRPr="00CA7581" w:rsidRDefault="009413F6" w:rsidP="00BF143E">
      <w:pPr>
        <w:rPr>
          <w:rFonts w:cs="Arial"/>
          <w:i/>
          <w:sz w:val="22"/>
          <w:szCs w:val="22"/>
        </w:rPr>
      </w:pPr>
      <w:r w:rsidRPr="00CA7581">
        <w:rPr>
          <w:rFonts w:cs="Arial"/>
          <w:i/>
          <w:noProof/>
          <w:sz w:val="22"/>
          <w:szCs w:val="22"/>
        </w:rPr>
        <w:lastRenderedPageBreak/>
        <w:drawing>
          <wp:inline distT="0" distB="0" distL="0" distR="0" wp14:anchorId="5604F23F" wp14:editId="65F0E381">
            <wp:extent cx="5605780" cy="31508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5780" cy="3150870"/>
                    </a:xfrm>
                    <a:prstGeom prst="rect">
                      <a:avLst/>
                    </a:prstGeom>
                    <a:noFill/>
                    <a:ln>
                      <a:noFill/>
                    </a:ln>
                  </pic:spPr>
                </pic:pic>
              </a:graphicData>
            </a:graphic>
          </wp:inline>
        </w:drawing>
      </w:r>
    </w:p>
    <w:p w14:paraId="0708B0CA" w14:textId="6F4D3B64" w:rsidR="00BF143E" w:rsidRPr="00CA7581" w:rsidRDefault="00234948">
      <w:pPr>
        <w:pStyle w:val="TOCEntry"/>
        <w:rPr>
          <w:rFonts w:ascii="Arial" w:hAnsi="Arial" w:cs="Arial"/>
          <w:sz w:val="22"/>
          <w:szCs w:val="22"/>
        </w:rPr>
      </w:pPr>
      <w:r w:rsidRPr="00CA7581">
        <w:rPr>
          <w:rFonts w:ascii="Arial" w:hAnsi="Arial" w:cs="Arial"/>
          <w:noProof/>
          <w:sz w:val="22"/>
          <w:szCs w:val="22"/>
        </w:rPr>
        <w:drawing>
          <wp:inline distT="0" distB="0" distL="0" distR="0" wp14:anchorId="6C2BBC03" wp14:editId="589D7C4B">
            <wp:extent cx="5605780" cy="31508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05780" cy="3150870"/>
                    </a:xfrm>
                    <a:prstGeom prst="rect">
                      <a:avLst/>
                    </a:prstGeom>
                    <a:noFill/>
                    <a:ln>
                      <a:noFill/>
                    </a:ln>
                  </pic:spPr>
                </pic:pic>
              </a:graphicData>
            </a:graphic>
          </wp:inline>
        </w:drawing>
      </w:r>
    </w:p>
    <w:p w14:paraId="6DF4C1D8" w14:textId="77EFFF04" w:rsidR="00F55BFB" w:rsidRPr="00CA7581" w:rsidRDefault="00F55BFB">
      <w:pPr>
        <w:pStyle w:val="TOCEntry"/>
        <w:rPr>
          <w:rFonts w:ascii="Arial" w:hAnsi="Arial" w:cs="Arial"/>
          <w:sz w:val="22"/>
          <w:szCs w:val="22"/>
        </w:rPr>
      </w:pPr>
      <w:r w:rsidRPr="00CA7581">
        <w:rPr>
          <w:rFonts w:ascii="Arial" w:hAnsi="Arial" w:cs="Arial"/>
          <w:sz w:val="22"/>
          <w:szCs w:val="22"/>
        </w:rPr>
        <w:br w:type="page"/>
      </w:r>
      <w:r w:rsidRPr="00CA7581">
        <w:rPr>
          <w:rFonts w:ascii="Arial" w:hAnsi="Arial" w:cs="Arial"/>
          <w:sz w:val="22"/>
          <w:szCs w:val="22"/>
        </w:rPr>
        <w:lastRenderedPageBreak/>
        <w:t>Anexo A: Glosario</w:t>
      </w:r>
    </w:p>
    <w:p w14:paraId="1CF9D478" w14:textId="4859E3DD" w:rsidR="00F55BFB" w:rsidRPr="00CA7581" w:rsidRDefault="00F55BFB" w:rsidP="000A0D4C">
      <w:pPr>
        <w:pStyle w:val="template"/>
        <w:rPr>
          <w:sz w:val="22"/>
          <w:szCs w:val="22"/>
        </w:rPr>
      </w:pPr>
    </w:p>
    <w:p w14:paraId="2BA602F9" w14:textId="648C70D6" w:rsidR="1603D893" w:rsidRPr="00CA7581" w:rsidRDefault="1603D893" w:rsidP="1603D893">
      <w:pPr>
        <w:pStyle w:val="template"/>
        <w:rPr>
          <w:sz w:val="22"/>
          <w:szCs w:val="22"/>
        </w:rPr>
      </w:pPr>
      <w:proofErr w:type="spellStart"/>
      <w:r w:rsidRPr="00CA7581">
        <w:rPr>
          <w:b/>
          <w:bCs/>
          <w:sz w:val="22"/>
          <w:szCs w:val="22"/>
        </w:rPr>
        <w:t>Stakeholder</w:t>
      </w:r>
      <w:proofErr w:type="spellEnd"/>
      <w:r w:rsidRPr="00CA7581">
        <w:rPr>
          <w:sz w:val="22"/>
          <w:szCs w:val="22"/>
        </w:rPr>
        <w:t>: Personas que utilizaran el software a desarrollar.</w:t>
      </w:r>
    </w:p>
    <w:p w14:paraId="1B4B17A9" w14:textId="24AF7956" w:rsidR="1603D893" w:rsidRPr="00CA7581" w:rsidRDefault="1603D893" w:rsidP="1603D893">
      <w:pPr>
        <w:pStyle w:val="template"/>
        <w:rPr>
          <w:sz w:val="22"/>
          <w:szCs w:val="22"/>
        </w:rPr>
      </w:pPr>
    </w:p>
    <w:p w14:paraId="685355DC" w14:textId="60F4CCF8" w:rsidR="05510EA8" w:rsidRPr="00CA7581" w:rsidRDefault="1603D893" w:rsidP="05510EA8">
      <w:pPr>
        <w:pStyle w:val="template"/>
        <w:rPr>
          <w:sz w:val="22"/>
          <w:szCs w:val="22"/>
        </w:rPr>
      </w:pPr>
      <w:r w:rsidRPr="00CA7581">
        <w:rPr>
          <w:b/>
          <w:bCs/>
          <w:sz w:val="22"/>
          <w:szCs w:val="22"/>
        </w:rPr>
        <w:t>Requerimiento</w:t>
      </w:r>
      <w:r w:rsidRPr="00CA7581">
        <w:rPr>
          <w:sz w:val="22"/>
          <w:szCs w:val="22"/>
        </w:rPr>
        <w:t xml:space="preserve">: Necesidades de los </w:t>
      </w:r>
      <w:proofErr w:type="spellStart"/>
      <w:r w:rsidRPr="00CA7581">
        <w:rPr>
          <w:sz w:val="22"/>
          <w:szCs w:val="22"/>
        </w:rPr>
        <w:t>stakeholders</w:t>
      </w:r>
      <w:proofErr w:type="spellEnd"/>
      <w:r w:rsidRPr="00CA7581">
        <w:rPr>
          <w:sz w:val="22"/>
          <w:szCs w:val="22"/>
        </w:rPr>
        <w:t xml:space="preserve"> que requieren que el sistema deba cumplir de manera satisfactoria. </w:t>
      </w:r>
    </w:p>
    <w:p w14:paraId="095C396A" w14:textId="10BEE0FB" w:rsidR="1603D893" w:rsidRPr="00CA7581" w:rsidRDefault="1603D893" w:rsidP="1603D893">
      <w:pPr>
        <w:pStyle w:val="template"/>
        <w:rPr>
          <w:sz w:val="22"/>
          <w:szCs w:val="22"/>
        </w:rPr>
      </w:pPr>
    </w:p>
    <w:p w14:paraId="15738BE2" w14:textId="2AC5280D" w:rsidR="14832AA5" w:rsidRPr="00CA7581" w:rsidRDefault="05510EA8" w:rsidP="1603D893">
      <w:pPr>
        <w:pStyle w:val="template"/>
        <w:rPr>
          <w:b/>
          <w:bCs/>
          <w:sz w:val="22"/>
          <w:szCs w:val="22"/>
          <w:lang w:eastAsia="es-CL"/>
        </w:rPr>
      </w:pPr>
      <w:r w:rsidRPr="00CA7581">
        <w:rPr>
          <w:b/>
          <w:bCs/>
          <w:sz w:val="22"/>
          <w:szCs w:val="22"/>
          <w:lang w:eastAsia="es-CL"/>
        </w:rPr>
        <w:t xml:space="preserve">Estándar IEEE 830: </w:t>
      </w:r>
      <w:r w:rsidRPr="00CA7581">
        <w:rPr>
          <w:sz w:val="22"/>
          <w:szCs w:val="22"/>
          <w:lang w:eastAsia="es-CL"/>
        </w:rPr>
        <w:t>Estándar enfocado en recomendaciones prácticas para las especificaciones de requerimientos, el cual indica la estructura y organización de toda la información que debe incluirse en un buen documento de especificación de requerimientos de software</w:t>
      </w:r>
      <w:r w:rsidR="1603D893" w:rsidRPr="00CA7581">
        <w:rPr>
          <w:sz w:val="22"/>
          <w:szCs w:val="22"/>
          <w:lang w:eastAsia="es-CL"/>
        </w:rPr>
        <w:t>.</w:t>
      </w:r>
    </w:p>
    <w:p w14:paraId="3385725D" w14:textId="5FC26CB4" w:rsidR="14832AA5" w:rsidRPr="00CA7581" w:rsidRDefault="05510EA8" w:rsidP="14832AA5">
      <w:pPr>
        <w:pStyle w:val="template"/>
        <w:rPr>
          <w:b/>
          <w:bCs/>
          <w:sz w:val="22"/>
          <w:szCs w:val="22"/>
          <w:lang w:eastAsia="es-CL"/>
        </w:rPr>
      </w:pPr>
      <w:r w:rsidRPr="00CA7581">
        <w:rPr>
          <w:b/>
          <w:bCs/>
          <w:sz w:val="22"/>
          <w:szCs w:val="22"/>
          <w:lang w:eastAsia="es-CL"/>
        </w:rPr>
        <w:t xml:space="preserve"> </w:t>
      </w:r>
    </w:p>
    <w:p w14:paraId="058FAFC7" w14:textId="5AC68782" w:rsidR="14832AA5" w:rsidRPr="00CA7581" w:rsidRDefault="00C93CBF" w:rsidP="1603D893">
      <w:pPr>
        <w:pStyle w:val="template"/>
        <w:rPr>
          <w:b/>
          <w:bCs/>
          <w:sz w:val="22"/>
          <w:szCs w:val="22"/>
        </w:rPr>
      </w:pPr>
      <w:r w:rsidRPr="00CA7581">
        <w:rPr>
          <w:b/>
          <w:bCs/>
          <w:sz w:val="22"/>
          <w:szCs w:val="22"/>
        </w:rPr>
        <w:t>S</w:t>
      </w:r>
      <w:r w:rsidR="1603D893" w:rsidRPr="00CA7581">
        <w:rPr>
          <w:b/>
          <w:bCs/>
          <w:sz w:val="22"/>
          <w:szCs w:val="22"/>
        </w:rPr>
        <w:t>istema responsivo: S</w:t>
      </w:r>
      <w:r w:rsidR="1603D893" w:rsidRPr="00CA7581">
        <w:rPr>
          <w:sz w:val="22"/>
          <w:szCs w:val="22"/>
        </w:rPr>
        <w:t>istema capaz de adaptarse a distintos dispositivos para garantizar el uso más como de este sistema.</w:t>
      </w:r>
    </w:p>
    <w:p w14:paraId="70CD6528" w14:textId="1CAE7208" w:rsidR="14832AA5" w:rsidRPr="00CA7581" w:rsidRDefault="14832AA5" w:rsidP="1603D893">
      <w:pPr>
        <w:pStyle w:val="template"/>
        <w:rPr>
          <w:sz w:val="22"/>
          <w:szCs w:val="22"/>
        </w:rPr>
      </w:pPr>
    </w:p>
    <w:p w14:paraId="428FD0B2" w14:textId="1256EFA7" w:rsidR="14832AA5" w:rsidRPr="00CA7581" w:rsidRDefault="1603D893" w:rsidP="14832AA5">
      <w:pPr>
        <w:pStyle w:val="template"/>
        <w:rPr>
          <w:b/>
          <w:bCs/>
          <w:sz w:val="22"/>
          <w:szCs w:val="22"/>
        </w:rPr>
      </w:pPr>
      <w:r w:rsidRPr="00CA7581">
        <w:rPr>
          <w:b/>
          <w:bCs/>
          <w:sz w:val="22"/>
          <w:szCs w:val="22"/>
        </w:rPr>
        <w:t xml:space="preserve">Framework: </w:t>
      </w:r>
      <w:r w:rsidRPr="00CA7581">
        <w:rPr>
          <w:sz w:val="22"/>
          <w:szCs w:val="22"/>
        </w:rPr>
        <w:t>Herramienta de desarrollo web se define como aplicación o conjuntos de módulos que permiten el desarrollo ágil de aplicaciones mediante funcionalidades ya creadas.</w:t>
      </w:r>
    </w:p>
    <w:p w14:paraId="1604381D" w14:textId="5BC44973" w:rsidR="1603D893" w:rsidRPr="00CA7581" w:rsidRDefault="1603D893" w:rsidP="1603D893">
      <w:pPr>
        <w:pStyle w:val="template"/>
        <w:rPr>
          <w:sz w:val="22"/>
          <w:szCs w:val="22"/>
        </w:rPr>
      </w:pPr>
    </w:p>
    <w:p w14:paraId="207E3488" w14:textId="2C304C1C" w:rsidR="14832AA5" w:rsidRPr="00CA7581" w:rsidRDefault="1603D893" w:rsidP="1603D893">
      <w:pPr>
        <w:pStyle w:val="template"/>
        <w:rPr>
          <w:b/>
          <w:bCs/>
          <w:sz w:val="22"/>
          <w:szCs w:val="22"/>
        </w:rPr>
      </w:pPr>
      <w:r w:rsidRPr="00CA7581">
        <w:rPr>
          <w:b/>
          <w:bCs/>
          <w:sz w:val="22"/>
          <w:szCs w:val="22"/>
        </w:rPr>
        <w:t>Tecnología ASP.NET:</w:t>
      </w:r>
      <w:r w:rsidRPr="00CA7581">
        <w:rPr>
          <w:sz w:val="22"/>
          <w:szCs w:val="22"/>
        </w:rPr>
        <w:t xml:space="preserve"> Tecnología creada por Microsoft, </w:t>
      </w:r>
      <w:proofErr w:type="spellStart"/>
      <w:r w:rsidRPr="00CA7581">
        <w:rPr>
          <w:sz w:val="22"/>
          <w:szCs w:val="22"/>
        </w:rPr>
        <w:t>framework</w:t>
      </w:r>
      <w:proofErr w:type="spellEnd"/>
      <w:r w:rsidRPr="00CA7581">
        <w:rPr>
          <w:sz w:val="22"/>
          <w:szCs w:val="22"/>
        </w:rPr>
        <w:t xml:space="preserve"> utilizado para crear páginas web dinámicas y servicios basados en web.</w:t>
      </w:r>
    </w:p>
    <w:p w14:paraId="7FFA5138" w14:textId="28C9A06E" w:rsidR="14832AA5" w:rsidRPr="00CA7581" w:rsidRDefault="1603D893" w:rsidP="14832AA5">
      <w:pPr>
        <w:pStyle w:val="template"/>
        <w:rPr>
          <w:b/>
          <w:bCs/>
          <w:sz w:val="22"/>
          <w:szCs w:val="22"/>
        </w:rPr>
      </w:pPr>
      <w:r w:rsidRPr="00CA7581">
        <w:rPr>
          <w:b/>
          <w:bCs/>
          <w:sz w:val="22"/>
          <w:szCs w:val="22"/>
        </w:rPr>
        <w:t xml:space="preserve"> </w:t>
      </w:r>
    </w:p>
    <w:p w14:paraId="71FEFC2C" w14:textId="16D8AEA7" w:rsidR="6342395B" w:rsidRPr="00CA7581" w:rsidRDefault="1603D893" w:rsidP="05510EA8">
      <w:pPr>
        <w:pStyle w:val="template"/>
        <w:rPr>
          <w:rFonts w:eastAsia="Arial"/>
          <w:color w:val="000000" w:themeColor="text1"/>
          <w:sz w:val="22"/>
          <w:szCs w:val="22"/>
          <w:lang w:val="es-ES"/>
        </w:rPr>
      </w:pPr>
      <w:r w:rsidRPr="00CA7581">
        <w:rPr>
          <w:rFonts w:eastAsia="Arial"/>
          <w:b/>
          <w:bCs/>
          <w:color w:val="000000" w:themeColor="text1"/>
          <w:sz w:val="22"/>
          <w:szCs w:val="22"/>
          <w:lang w:val="es-ES"/>
        </w:rPr>
        <w:t xml:space="preserve">MySQL: </w:t>
      </w:r>
      <w:r w:rsidRPr="00CA7581">
        <w:rPr>
          <w:rFonts w:eastAsia="Arial"/>
          <w:color w:val="000000" w:themeColor="text1"/>
          <w:sz w:val="22"/>
          <w:szCs w:val="22"/>
          <w:lang w:val="es-ES"/>
        </w:rPr>
        <w:t>Sistema gestión de base de datos relacionales de código abierto el cual nos permitirá crear las bases de datos necesarias.</w:t>
      </w:r>
    </w:p>
    <w:p w14:paraId="0D201BE8" w14:textId="1AF85DF3" w:rsidR="1603D893" w:rsidRPr="00CA7581" w:rsidRDefault="1603D893" w:rsidP="1603D893">
      <w:pPr>
        <w:pStyle w:val="template"/>
        <w:rPr>
          <w:sz w:val="22"/>
          <w:szCs w:val="22"/>
          <w:lang w:val="es-ES"/>
        </w:rPr>
      </w:pPr>
    </w:p>
    <w:p w14:paraId="0AC6CDCE" w14:textId="45A31B99" w:rsidR="6342395B" w:rsidRPr="00CA7581" w:rsidRDefault="1603D893" w:rsidP="05510EA8">
      <w:pPr>
        <w:pStyle w:val="template"/>
        <w:rPr>
          <w:b/>
          <w:bCs/>
          <w:sz w:val="22"/>
          <w:szCs w:val="22"/>
          <w:lang w:val="es-ES"/>
        </w:rPr>
      </w:pPr>
      <w:r w:rsidRPr="00CA7581">
        <w:rPr>
          <w:rFonts w:eastAsia="Arial"/>
          <w:b/>
          <w:bCs/>
          <w:color w:val="000000" w:themeColor="text1"/>
          <w:sz w:val="22"/>
          <w:szCs w:val="22"/>
          <w:lang w:val="es-ES"/>
        </w:rPr>
        <w:t xml:space="preserve">Apache: </w:t>
      </w:r>
      <w:r w:rsidRPr="00CA7581">
        <w:rPr>
          <w:rFonts w:eastAsia="Arial"/>
          <w:color w:val="000000" w:themeColor="text1"/>
          <w:sz w:val="22"/>
          <w:szCs w:val="22"/>
          <w:lang w:val="es-ES"/>
        </w:rPr>
        <w:t>Servidor web de código abierto.</w:t>
      </w:r>
      <w:r w:rsidRPr="00CA7581">
        <w:rPr>
          <w:rFonts w:eastAsia="Arial"/>
          <w:b/>
          <w:bCs/>
          <w:color w:val="000000" w:themeColor="text1"/>
          <w:sz w:val="22"/>
          <w:szCs w:val="22"/>
          <w:lang w:val="es-ES"/>
        </w:rPr>
        <w:t xml:space="preserve"> </w:t>
      </w:r>
    </w:p>
    <w:p w14:paraId="7040E555" w14:textId="31838135" w:rsidR="14832AA5" w:rsidRPr="00CA7581" w:rsidRDefault="14832AA5" w:rsidP="14832AA5">
      <w:pPr>
        <w:pStyle w:val="template"/>
        <w:rPr>
          <w:sz w:val="22"/>
          <w:szCs w:val="22"/>
          <w:lang w:eastAsia="es-CL"/>
        </w:rPr>
      </w:pPr>
    </w:p>
    <w:p w14:paraId="75055E02" w14:textId="77777777" w:rsidR="00F55BFB" w:rsidRPr="00CA7581" w:rsidRDefault="00F55BFB" w:rsidP="000A0D4C">
      <w:pPr>
        <w:pStyle w:val="template"/>
        <w:rPr>
          <w:sz w:val="22"/>
          <w:szCs w:val="22"/>
        </w:rPr>
      </w:pPr>
    </w:p>
    <w:p w14:paraId="69F45A46" w14:textId="77777777" w:rsidR="00F55BFB" w:rsidRPr="00CA7581" w:rsidRDefault="00F55BFB">
      <w:pPr>
        <w:pStyle w:val="TOCEntry"/>
        <w:rPr>
          <w:rFonts w:ascii="Arial" w:hAnsi="Arial" w:cs="Arial"/>
          <w:sz w:val="22"/>
          <w:szCs w:val="22"/>
        </w:rPr>
      </w:pPr>
      <w:r w:rsidRPr="00CA7581">
        <w:rPr>
          <w:rFonts w:ascii="Arial" w:hAnsi="Arial" w:cs="Arial"/>
          <w:sz w:val="22"/>
          <w:szCs w:val="22"/>
        </w:rPr>
        <w:t>Anexo D: Requerimientos Modificados</w:t>
      </w:r>
    </w:p>
    <w:p w14:paraId="5E3830D4" w14:textId="77777777" w:rsidR="00F55BFB" w:rsidRPr="00CA7581" w:rsidRDefault="00F55BFB" w:rsidP="000A0D4C">
      <w:pPr>
        <w:pStyle w:val="template"/>
        <w:rPr>
          <w:sz w:val="22"/>
          <w:szCs w:val="22"/>
        </w:rPr>
      </w:pPr>
      <w:r w:rsidRPr="00CA7581">
        <w:rPr>
          <w:sz w:val="22"/>
          <w:szCs w:val="22"/>
        </w:rPr>
        <w:t xml:space="preserve">Esta es una sección dinámica donde se deben incluir las solicitudes de requerimientos de cambios asociados a modificación de requerimientos existentes (con su evaluación), aceptadas por ambas partes. </w:t>
      </w:r>
    </w:p>
    <w:p w14:paraId="2CB62975" w14:textId="77777777" w:rsidR="00F55BFB" w:rsidRPr="00CA7581" w:rsidRDefault="00F55BFB" w:rsidP="000A0D4C">
      <w:pPr>
        <w:pStyle w:val="template"/>
        <w:rPr>
          <w:sz w:val="22"/>
          <w:szCs w:val="22"/>
        </w:rPr>
      </w:pPr>
    </w:p>
    <w:p w14:paraId="63612B51" w14:textId="77777777" w:rsidR="00F55BFB" w:rsidRPr="00CA7581" w:rsidRDefault="00F55BFB" w:rsidP="000A0D4C">
      <w:pPr>
        <w:pStyle w:val="template"/>
        <w:rPr>
          <w:sz w:val="22"/>
          <w:szCs w:val="22"/>
        </w:rPr>
      </w:pPr>
      <w:r w:rsidRPr="00CA7581">
        <w:rPr>
          <w:sz w:val="22"/>
          <w:szCs w:val="22"/>
        </w:rPr>
        <w:t xml:space="preserve">Referencie la solicitud desde una observación al requerimiento original. </w:t>
      </w:r>
    </w:p>
    <w:p w14:paraId="21C7BD03" w14:textId="77777777" w:rsidR="00F55BFB" w:rsidRPr="00CA7581" w:rsidRDefault="00F55BFB" w:rsidP="000A0D4C">
      <w:pPr>
        <w:pStyle w:val="template"/>
        <w:rPr>
          <w:sz w:val="22"/>
          <w:szCs w:val="22"/>
        </w:rPr>
      </w:pPr>
    </w:p>
    <w:p w14:paraId="778F9494" w14:textId="561D14E2" w:rsidR="001262DA" w:rsidRPr="00CA7581" w:rsidRDefault="001262DA" w:rsidP="000A0D4C">
      <w:pPr>
        <w:pStyle w:val="template"/>
        <w:rPr>
          <w:sz w:val="22"/>
          <w:szCs w:val="22"/>
        </w:rPr>
      </w:pPr>
    </w:p>
    <w:p w14:paraId="34B6FD84" w14:textId="77777777" w:rsidR="00245A77" w:rsidRPr="00CA7581" w:rsidRDefault="00245A77" w:rsidP="000A0D4C">
      <w:pPr>
        <w:pStyle w:val="template"/>
        <w:rPr>
          <w:sz w:val="22"/>
          <w:szCs w:val="22"/>
        </w:rPr>
      </w:pPr>
    </w:p>
    <w:p w14:paraId="513834CC" w14:textId="77777777" w:rsidR="00B41AB2" w:rsidRPr="00CA7581" w:rsidRDefault="00B41AB2">
      <w:pPr>
        <w:spacing w:line="240" w:lineRule="auto"/>
        <w:ind w:right="0"/>
        <w:jc w:val="left"/>
        <w:rPr>
          <w:rFonts w:cs="Arial"/>
          <w:b/>
          <w:snapToGrid/>
          <w:color w:val="auto"/>
          <w:sz w:val="22"/>
          <w:szCs w:val="22"/>
          <w:lang w:val="es-CL"/>
        </w:rPr>
      </w:pPr>
      <w:r w:rsidRPr="00CA7581">
        <w:rPr>
          <w:rFonts w:cs="Arial"/>
          <w:sz w:val="22"/>
          <w:szCs w:val="22"/>
        </w:rPr>
        <w:br w:type="page"/>
      </w:r>
    </w:p>
    <w:p w14:paraId="4B70AD05" w14:textId="530A67AD" w:rsidR="00CF0257" w:rsidRPr="00CA7581" w:rsidRDefault="00CF0257">
      <w:pPr>
        <w:pStyle w:val="TOCEntry"/>
        <w:rPr>
          <w:rFonts w:ascii="Arial" w:hAnsi="Arial" w:cs="Arial"/>
          <w:sz w:val="22"/>
          <w:szCs w:val="22"/>
        </w:rPr>
      </w:pPr>
      <w:r w:rsidRPr="00CA7581">
        <w:rPr>
          <w:rFonts w:ascii="Arial" w:hAnsi="Arial" w:cs="Arial"/>
          <w:sz w:val="22"/>
          <w:szCs w:val="22"/>
        </w:rPr>
        <w:lastRenderedPageBreak/>
        <w:t>Plantilla de cuadros de especificación de Requerimientos.</w:t>
      </w:r>
    </w:p>
    <w:p w14:paraId="71D87A96" w14:textId="77777777" w:rsidR="00984F6D" w:rsidRPr="00CA7581" w:rsidRDefault="00984F6D" w:rsidP="00984F6D">
      <w:pPr>
        <w:pStyle w:val="TOCEntry"/>
        <w:rPr>
          <w:rFonts w:ascii="Arial" w:hAnsi="Arial" w:cs="Arial"/>
          <w:sz w:val="22"/>
          <w:szCs w:val="22"/>
        </w:rPr>
      </w:pPr>
      <w:r w:rsidRPr="00CA7581">
        <w:rPr>
          <w:rFonts w:ascii="Arial" w:hAnsi="Arial" w:cs="Arial"/>
          <w:sz w:val="22"/>
          <w:szCs w:val="22"/>
        </w:rPr>
        <w:t>Requerimientos funcionales.</w:t>
      </w: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3A5F75B3" w14:textId="77777777" w:rsidTr="006673A1">
        <w:trPr>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18E3B34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RF01</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7262262D"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Autentificación de Usuario.</w:t>
            </w:r>
          </w:p>
        </w:tc>
      </w:tr>
      <w:tr w:rsidR="00984F6D" w:rsidRPr="00CA7581" w14:paraId="02B16872" w14:textId="77777777" w:rsidTr="006673A1">
        <w:trPr>
          <w:trHeight w:hRule="exact" w:val="4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B33167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1F297AB"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48394E03" w14:textId="77777777" w:rsidTr="006673A1">
        <w:trPr>
          <w:trHeight w:hRule="exact" w:val="25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B00917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0FDA4B79"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8E0A18"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182609D9"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0654761E"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RNF07</w:t>
            </w:r>
          </w:p>
          <w:p w14:paraId="71441DC9"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5D378D65"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373852C1"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p w14:paraId="06CB81A5"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RNF13</w:t>
            </w:r>
          </w:p>
        </w:tc>
      </w:tr>
      <w:tr w:rsidR="00984F6D" w:rsidRPr="00CA7581" w14:paraId="79EF516B" w14:textId="77777777" w:rsidTr="006673A1">
        <w:trPr>
          <w:trHeight w:hRule="exact" w:val="675"/>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972B65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0C9D4A4"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Los usuarios deberán identificarse para acceder al área de administrador o cliente del sistema.</w:t>
            </w:r>
          </w:p>
        </w:tc>
      </w:tr>
      <w:tr w:rsidR="00984F6D" w:rsidRPr="00CA7581" w14:paraId="4760240E" w14:textId="77777777" w:rsidTr="006673A1">
        <w:trPr>
          <w:trHeight w:hRule="exact" w:val="648"/>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D137EC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FF2F9A6"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El sistema podrá ser modificado por usuarios dependiendo del módulo en el cual se encuentre y su nivel de accesibilidad.</w:t>
            </w:r>
          </w:p>
        </w:tc>
      </w:tr>
      <w:tr w:rsidR="00984F6D" w:rsidRPr="00CA7581" w14:paraId="0F43B151" w14:textId="77777777" w:rsidTr="006673A1">
        <w:trPr>
          <w:trHeight w:hRule="exact" w:val="4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E540341"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80DAA1C"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1CBF9C00" w14:textId="77777777" w:rsidTr="006673A1">
        <w:trPr>
          <w:trHeight w:hRule="exact" w:val="438"/>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2F62C4B"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0E181B" w14:textId="6559AE12" w:rsidR="00984F6D" w:rsidRPr="00CA7581" w:rsidRDefault="00DC48F9"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08581B76" w14:textId="77777777" w:rsidTr="006673A1">
        <w:trPr>
          <w:trHeight w:hRule="exact" w:val="4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DD07DD1"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77C89E" w14:textId="77777777" w:rsidR="00984F6D" w:rsidRPr="00CA7581" w:rsidRDefault="00984F6D" w:rsidP="006673A1">
            <w:pPr>
              <w:pStyle w:val="TableContents"/>
              <w:spacing w:before="57" w:after="57"/>
              <w:rPr>
                <w:rFonts w:ascii="Arial" w:hAnsi="Arial" w:cs="Arial"/>
                <w:sz w:val="22"/>
                <w:szCs w:val="22"/>
              </w:rPr>
            </w:pPr>
          </w:p>
        </w:tc>
      </w:tr>
    </w:tbl>
    <w:p w14:paraId="34D779A2" w14:textId="77777777" w:rsidR="00984F6D" w:rsidRPr="00CA7581" w:rsidRDefault="00984F6D" w:rsidP="00984F6D">
      <w:pPr>
        <w:spacing w:line="240" w:lineRule="auto"/>
        <w:ind w:right="0"/>
        <w:jc w:val="left"/>
        <w:rPr>
          <w:rFonts w:cs="Arial"/>
          <w:b/>
          <w:snapToGrid/>
          <w:color w:val="auto"/>
          <w:sz w:val="22"/>
          <w:szCs w:val="22"/>
          <w:lang w:val="es-CL"/>
        </w:rPr>
      </w:pPr>
      <w:r w:rsidRPr="00CA7581">
        <w:rPr>
          <w:rFonts w:cs="Arial"/>
          <w:sz w:val="22"/>
          <w:szCs w:val="22"/>
        </w:rPr>
        <w:br w:type="page"/>
      </w: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48B17D2D" w14:textId="77777777" w:rsidTr="006673A1">
        <w:trPr>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49621A4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lastRenderedPageBreak/>
              <w:t>RF02</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53965115"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Registrar Usuario.</w:t>
            </w:r>
          </w:p>
        </w:tc>
      </w:tr>
      <w:tr w:rsidR="00984F6D" w:rsidRPr="00CA7581" w14:paraId="44C3F729" w14:textId="77777777" w:rsidTr="006673A1">
        <w:trPr>
          <w:trHeight w:hRule="exact" w:val="45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C1C0C6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158CB6"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00BDB4F5" w14:textId="77777777" w:rsidTr="006673A1">
        <w:trPr>
          <w:trHeight w:hRule="exact" w:val="221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CEDBFF4"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37E9C83C"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EB38269"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679EBD19"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4FC968CF"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RNF07</w:t>
            </w:r>
          </w:p>
          <w:p w14:paraId="7CC6A948"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6C59386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35D67E72"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72DE588F" w14:textId="77777777" w:rsidTr="006673A1">
        <w:trPr>
          <w:trHeight w:hRule="exact" w:val="647"/>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8D3D0C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FE3259" w14:textId="662B1D40" w:rsidR="00984F6D" w:rsidRPr="00906965" w:rsidRDefault="00906965" w:rsidP="006673A1">
            <w:pPr>
              <w:pStyle w:val="TableContents"/>
              <w:spacing w:before="57" w:after="57"/>
              <w:rPr>
                <w:rFonts w:ascii="Arial" w:hAnsi="Arial" w:cs="Arial"/>
                <w:sz w:val="22"/>
                <w:szCs w:val="22"/>
                <w:u w:val="single"/>
              </w:rPr>
            </w:pPr>
            <w:r>
              <w:rPr>
                <w:rStyle w:val="normaltextrun"/>
                <w:rFonts w:ascii="Arial" w:hAnsi="Arial" w:cs="Arial"/>
                <w:sz w:val="22"/>
                <w:szCs w:val="22"/>
                <w:shd w:val="clear" w:color="auto" w:fill="FFFFFF"/>
              </w:rPr>
              <w:t>Los usuarios deberán identificarse para acceder al área de administrador o cliente del sistema.</w:t>
            </w:r>
          </w:p>
        </w:tc>
      </w:tr>
      <w:tr w:rsidR="00984F6D" w:rsidRPr="00CA7581" w14:paraId="6F352CE5" w14:textId="77777777" w:rsidTr="00DE4FFE">
        <w:trPr>
          <w:trHeight w:hRule="exact" w:val="927"/>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6F84E6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EE480FD" w14:textId="0F79C7E2"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El sistema permitirá registrar usuarios administradores o clientes. El usuario deberá suministrar datos como: RUT, nombre, apellido,</w:t>
            </w:r>
            <w:r w:rsidR="00DE4FFE">
              <w:rPr>
                <w:rFonts w:ascii="Arial" w:hAnsi="Arial" w:cs="Arial"/>
                <w:sz w:val="22"/>
                <w:szCs w:val="22"/>
                <w:lang w:val="es-ES_tradnl"/>
              </w:rPr>
              <w:t xml:space="preserve"> teléfono, </w:t>
            </w:r>
            <w:r w:rsidR="00204ADC">
              <w:rPr>
                <w:rFonts w:ascii="Arial" w:hAnsi="Arial" w:cs="Arial"/>
                <w:sz w:val="22"/>
                <w:szCs w:val="22"/>
                <w:lang w:val="es-ES_tradnl"/>
              </w:rPr>
              <w:t>dirección</w:t>
            </w:r>
            <w:r w:rsidR="00DE4FFE">
              <w:rPr>
                <w:rFonts w:ascii="Arial" w:hAnsi="Arial" w:cs="Arial"/>
                <w:sz w:val="22"/>
                <w:szCs w:val="22"/>
                <w:lang w:val="es-ES_tradnl"/>
              </w:rPr>
              <w:t>,</w:t>
            </w:r>
            <w:r w:rsidRPr="00CA7581">
              <w:rPr>
                <w:rFonts w:ascii="Arial" w:hAnsi="Arial" w:cs="Arial"/>
                <w:sz w:val="22"/>
                <w:szCs w:val="22"/>
                <w:lang w:val="es-ES_tradnl"/>
              </w:rPr>
              <w:t xml:space="preserve"> correo y contraseña.</w:t>
            </w:r>
          </w:p>
        </w:tc>
      </w:tr>
      <w:tr w:rsidR="00984F6D" w:rsidRPr="00CA7581" w14:paraId="087CE061"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60835D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407560B"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64BA8E41"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9B8B0C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D63477D" w14:textId="24B69017" w:rsidR="00984F6D" w:rsidRPr="00CA7581" w:rsidRDefault="00DC48F9"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1511E33E"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3F03997"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1DE37DD" w14:textId="77777777" w:rsidR="00984F6D" w:rsidRPr="00CA7581" w:rsidRDefault="00984F6D" w:rsidP="006673A1">
            <w:pPr>
              <w:pStyle w:val="TableContents"/>
              <w:spacing w:before="57" w:after="57"/>
              <w:rPr>
                <w:rFonts w:ascii="Arial" w:hAnsi="Arial" w:cs="Arial"/>
                <w:sz w:val="22"/>
                <w:szCs w:val="22"/>
              </w:rPr>
            </w:pPr>
          </w:p>
        </w:tc>
      </w:tr>
    </w:tbl>
    <w:p w14:paraId="6A477FB6" w14:textId="4D9832B5"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29"/>
        <w:gridCol w:w="7"/>
      </w:tblGrid>
      <w:tr w:rsidR="00984F6D" w:rsidRPr="00CA7581" w14:paraId="039B519A" w14:textId="77777777" w:rsidTr="00DC48F9">
        <w:trPr>
          <w:gridAfter w:val="1"/>
          <w:wAfter w:w="7" w:type="dxa"/>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53FB602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RF03</w:t>
            </w:r>
          </w:p>
        </w:tc>
        <w:tc>
          <w:tcPr>
            <w:tcW w:w="7029"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6DA5903C"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Cerrar sesión de Usuario.</w:t>
            </w:r>
          </w:p>
        </w:tc>
      </w:tr>
      <w:tr w:rsidR="00984F6D" w:rsidRPr="00CA7581" w14:paraId="13BB3560" w14:textId="77777777" w:rsidTr="00DC48F9">
        <w:trPr>
          <w:gridAfter w:val="1"/>
          <w:wAfter w:w="7" w:type="dxa"/>
          <w:trHeight w:hRule="exact" w:val="348"/>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896218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2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291857F"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25FC1F74" w14:textId="77777777" w:rsidTr="00DC48F9">
        <w:trPr>
          <w:gridAfter w:val="1"/>
          <w:wAfter w:w="7" w:type="dxa"/>
          <w:trHeight w:hRule="exact" w:val="154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FFB6E5B"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3BC561AA" w14:textId="77777777" w:rsidR="00984F6D" w:rsidRPr="00CA7581" w:rsidRDefault="00984F6D" w:rsidP="006673A1">
            <w:pPr>
              <w:pStyle w:val="TableContents"/>
              <w:spacing w:before="57" w:after="57"/>
              <w:rPr>
                <w:rFonts w:ascii="Arial" w:hAnsi="Arial" w:cs="Arial"/>
                <w:b/>
                <w:bCs/>
                <w:sz w:val="22"/>
                <w:szCs w:val="22"/>
              </w:rPr>
            </w:pPr>
          </w:p>
        </w:tc>
        <w:tc>
          <w:tcPr>
            <w:tcW w:w="702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E4090F9"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2E066E9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47CE1B75"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4900279A"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06A9A193" w14:textId="77777777" w:rsidTr="00DC48F9">
        <w:trPr>
          <w:gridAfter w:val="1"/>
          <w:wAfter w:w="7" w:type="dxa"/>
          <w:trHeight w:hRule="exact" w:val="675"/>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44F7D2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2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88237F7" w14:textId="3213462E" w:rsidR="00984F6D" w:rsidRPr="00CA7581" w:rsidRDefault="00906965" w:rsidP="006673A1">
            <w:pPr>
              <w:pStyle w:val="TableContents"/>
              <w:spacing w:before="57" w:after="57"/>
              <w:rPr>
                <w:rFonts w:ascii="Arial" w:hAnsi="Arial" w:cs="Arial"/>
                <w:sz w:val="22"/>
                <w:szCs w:val="22"/>
              </w:rPr>
            </w:pPr>
            <w:r>
              <w:rPr>
                <w:rStyle w:val="normaltextrun"/>
                <w:rFonts w:ascii="Arial" w:hAnsi="Arial" w:cs="Arial"/>
                <w:sz w:val="22"/>
                <w:szCs w:val="22"/>
                <w:shd w:val="clear" w:color="auto" w:fill="FFFFFF"/>
              </w:rPr>
              <w:t>Los usuarios deberán identificarse para acceder al área de administrador o cliente del sistema.</w:t>
            </w:r>
          </w:p>
        </w:tc>
      </w:tr>
      <w:tr w:rsidR="00984F6D" w:rsidRPr="00CA7581" w14:paraId="0C3891A0" w14:textId="77777777" w:rsidTr="00DC48F9">
        <w:trPr>
          <w:gridAfter w:val="1"/>
          <w:wAfter w:w="7" w:type="dxa"/>
          <w:trHeight w:hRule="exact" w:val="773"/>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4A849A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2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71DC5C3"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El sistema permitirá al usuario cerrar su sesión como administrador o cliente.</w:t>
            </w:r>
          </w:p>
        </w:tc>
      </w:tr>
      <w:tr w:rsidR="00984F6D" w:rsidRPr="00CA7581" w14:paraId="48BADD22" w14:textId="77777777" w:rsidTr="00DC48F9">
        <w:trPr>
          <w:gridAfter w:val="1"/>
          <w:wAfter w:w="7" w:type="dxa"/>
          <w:trHeight w:hRule="exact" w:val="4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1375B0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2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3ACD6D7"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237BE8E8" w14:textId="77777777" w:rsidTr="00DC48F9">
        <w:trPr>
          <w:gridAfter w:val="1"/>
          <w:wAfter w:w="7" w:type="dxa"/>
          <w:trHeight w:hRule="exact" w:val="438"/>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3C231E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2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C012883" w14:textId="69C98CE8"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1816E922" w14:textId="77777777" w:rsidTr="00DC48F9">
        <w:trPr>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6F1124B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lastRenderedPageBreak/>
              <w:t>RF04</w:t>
            </w:r>
          </w:p>
        </w:tc>
        <w:tc>
          <w:tcPr>
            <w:tcW w:w="7036" w:type="dxa"/>
            <w:gridSpan w:val="2"/>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7FB9DB16"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Ingresar artículo a la carta.</w:t>
            </w:r>
          </w:p>
        </w:tc>
      </w:tr>
      <w:tr w:rsidR="00984F6D" w:rsidRPr="00CA7581" w14:paraId="7FCD432E" w14:textId="77777777" w:rsidTr="00DC48F9">
        <w:trPr>
          <w:trHeight w:hRule="exact" w:val="44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1FA86DB"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31460AA"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20973D5D" w14:textId="77777777" w:rsidTr="00DC48F9">
        <w:trPr>
          <w:trHeight w:hRule="exact" w:val="1913"/>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0972B5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42670E69" w14:textId="77777777" w:rsidR="00984F6D" w:rsidRPr="00CA7581" w:rsidRDefault="00984F6D" w:rsidP="006673A1">
            <w:pPr>
              <w:pStyle w:val="TableContents"/>
              <w:spacing w:before="57" w:after="57"/>
              <w:rPr>
                <w:rFonts w:ascii="Arial" w:hAnsi="Arial" w:cs="Arial"/>
                <w:b/>
                <w:bCs/>
                <w:sz w:val="22"/>
                <w:szCs w:val="22"/>
              </w:rPr>
            </w:pPr>
          </w:p>
        </w:tc>
        <w:tc>
          <w:tcPr>
            <w:tcW w:w="7036"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6A0AF83"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5D79D99A"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269DDECF"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11797A54"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7C5694CB"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2AC8EB6D" w14:textId="77777777" w:rsidTr="00DC48F9">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519D7F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B7E63D7"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Los usuarios deberán acceder al sistema como administrador.</w:t>
            </w:r>
          </w:p>
        </w:tc>
      </w:tr>
      <w:tr w:rsidR="00984F6D" w:rsidRPr="00CA7581" w14:paraId="5F1A0883" w14:textId="77777777" w:rsidTr="00DC48F9">
        <w:trPr>
          <w:trHeight w:hRule="exact" w:val="675"/>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8FC708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77643F7" w14:textId="188D40EF"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El sistema permitirá al </w:t>
            </w:r>
            <w:r w:rsidR="00204ADC">
              <w:rPr>
                <w:rFonts w:ascii="Arial" w:hAnsi="Arial" w:cs="Arial"/>
                <w:sz w:val="22"/>
                <w:szCs w:val="22"/>
              </w:rPr>
              <w:t>usuario</w:t>
            </w:r>
            <w:r w:rsidRPr="00CA7581">
              <w:rPr>
                <w:rFonts w:ascii="Arial" w:hAnsi="Arial" w:cs="Arial"/>
                <w:sz w:val="22"/>
                <w:szCs w:val="22"/>
              </w:rPr>
              <w:t xml:space="preserve"> ingresar información acerca de los platos y </w:t>
            </w:r>
            <w:r w:rsidR="00C61486" w:rsidRPr="00CA7581">
              <w:rPr>
                <w:rFonts w:ascii="Arial" w:hAnsi="Arial" w:cs="Arial"/>
                <w:sz w:val="22"/>
                <w:szCs w:val="22"/>
              </w:rPr>
              <w:t>artículos</w:t>
            </w:r>
            <w:r w:rsidRPr="00CA7581">
              <w:rPr>
                <w:rFonts w:ascii="Arial" w:hAnsi="Arial" w:cs="Arial"/>
                <w:sz w:val="22"/>
                <w:szCs w:val="22"/>
              </w:rPr>
              <w:t xml:space="preserve"> que ofrece la cadena.</w:t>
            </w:r>
          </w:p>
        </w:tc>
      </w:tr>
      <w:tr w:rsidR="00984F6D" w:rsidRPr="00CA7581" w14:paraId="43D01B3A" w14:textId="77777777" w:rsidTr="00DC48F9">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4C562C2"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36A65CC"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34496FAF" w14:textId="77777777" w:rsidTr="00DC48F9">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1B14AE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942B2F" w14:textId="3BC1711E" w:rsidR="00984F6D" w:rsidRPr="00CA7581" w:rsidRDefault="00DC48F9"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020D086E" w14:textId="77777777" w:rsidTr="00DC48F9">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04E5C9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943331F" w14:textId="77777777" w:rsidR="00984F6D" w:rsidRPr="00CA7581" w:rsidRDefault="00984F6D" w:rsidP="006673A1">
            <w:pPr>
              <w:pStyle w:val="TableContents"/>
              <w:spacing w:before="57" w:after="57"/>
              <w:rPr>
                <w:rFonts w:ascii="Arial" w:hAnsi="Arial" w:cs="Arial"/>
                <w:sz w:val="22"/>
                <w:szCs w:val="22"/>
              </w:rPr>
            </w:pPr>
          </w:p>
        </w:tc>
      </w:tr>
    </w:tbl>
    <w:p w14:paraId="49090F7E"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14D373BF" w14:textId="77777777" w:rsidTr="006673A1">
        <w:trPr>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7BA44311"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RF05</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67ADE267"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Editar articulo Carta.</w:t>
            </w:r>
          </w:p>
        </w:tc>
      </w:tr>
      <w:tr w:rsidR="00984F6D" w:rsidRPr="00CA7581" w14:paraId="20D4A880" w14:textId="77777777" w:rsidTr="006673A1">
        <w:trPr>
          <w:trHeight w:hRule="exact" w:val="45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F0C103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CD635A3"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11D83D92" w14:textId="77777777" w:rsidTr="006673A1">
        <w:trPr>
          <w:trHeight w:hRule="exact" w:val="2198"/>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950FAC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52B0D086"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43C7BAB"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7F614AE6"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52835C74"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RNF06</w:t>
            </w:r>
          </w:p>
          <w:p w14:paraId="147EB492"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5BE20421"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08C53D95"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23B279B5" w14:textId="77777777" w:rsidTr="006673A1">
        <w:trPr>
          <w:trHeight w:hRule="exact" w:val="37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FBEC59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AFB4A8"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Los usuarios deberán acceder al sistema como administrador.</w:t>
            </w:r>
          </w:p>
        </w:tc>
      </w:tr>
      <w:tr w:rsidR="00984F6D" w:rsidRPr="00CA7581" w14:paraId="02FA921C" w14:textId="77777777" w:rsidTr="006673A1">
        <w:trPr>
          <w:trHeight w:hRule="exact" w:val="659"/>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0F3E515"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7A7FF50" w14:textId="32BF019E"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El sistema permitirá al </w:t>
            </w:r>
            <w:r w:rsidR="00204ADC">
              <w:rPr>
                <w:rFonts w:ascii="Arial" w:hAnsi="Arial" w:cs="Arial"/>
                <w:sz w:val="22"/>
                <w:szCs w:val="22"/>
              </w:rPr>
              <w:t>usuario</w:t>
            </w:r>
            <w:r w:rsidRPr="00CA7581">
              <w:rPr>
                <w:rFonts w:ascii="Arial" w:hAnsi="Arial" w:cs="Arial"/>
                <w:sz w:val="22"/>
                <w:szCs w:val="22"/>
              </w:rPr>
              <w:t xml:space="preserve"> editar información acerca de los platos y </w:t>
            </w:r>
            <w:r w:rsidR="00C61486" w:rsidRPr="00CA7581">
              <w:rPr>
                <w:rFonts w:ascii="Arial" w:hAnsi="Arial" w:cs="Arial"/>
                <w:sz w:val="22"/>
                <w:szCs w:val="22"/>
              </w:rPr>
              <w:t>artículos</w:t>
            </w:r>
            <w:r w:rsidRPr="00CA7581">
              <w:rPr>
                <w:rFonts w:ascii="Arial" w:hAnsi="Arial" w:cs="Arial"/>
                <w:sz w:val="22"/>
                <w:szCs w:val="22"/>
              </w:rPr>
              <w:t xml:space="preserve"> que ofrece la cadena.</w:t>
            </w:r>
          </w:p>
        </w:tc>
      </w:tr>
      <w:tr w:rsidR="00984F6D" w:rsidRPr="00CA7581" w14:paraId="67893163"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1C3DAF7"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1B428AD"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32D6C5C2" w14:textId="77777777" w:rsidTr="006673A1">
        <w:trPr>
          <w:trHeight w:hRule="exact" w:val="40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5389A2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77F89D0" w14:textId="5A2F2BFC" w:rsidR="00984F6D" w:rsidRPr="00CA7581" w:rsidRDefault="00DC48F9" w:rsidP="006673A1">
            <w:pPr>
              <w:pStyle w:val="TableContents"/>
              <w:spacing w:before="57" w:after="57"/>
              <w:rPr>
                <w:rFonts w:ascii="Arial" w:hAnsi="Arial" w:cs="Arial"/>
                <w:sz w:val="22"/>
                <w:szCs w:val="22"/>
              </w:rPr>
            </w:pPr>
            <w:r>
              <w:rPr>
                <w:rFonts w:ascii="Arial" w:hAnsi="Arial" w:cs="Arial"/>
                <w:sz w:val="22"/>
                <w:szCs w:val="22"/>
              </w:rPr>
              <w:t>Finalizado</w:t>
            </w:r>
          </w:p>
        </w:tc>
      </w:tr>
    </w:tbl>
    <w:p w14:paraId="746D6B1B"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1A8DB4C9" w14:textId="77777777" w:rsidTr="006673A1">
        <w:trPr>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24B2DD87"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RF06</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7CE93B1D"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Borrar articulo carta.</w:t>
            </w:r>
          </w:p>
        </w:tc>
      </w:tr>
      <w:tr w:rsidR="00984F6D" w:rsidRPr="00CA7581" w14:paraId="35E65AC6" w14:textId="77777777" w:rsidTr="006673A1">
        <w:trPr>
          <w:trHeight w:hRule="exact" w:val="44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95D303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70F02AD"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3627FD69" w14:textId="77777777" w:rsidTr="006673A1">
        <w:trPr>
          <w:trHeight w:hRule="exact" w:val="1913"/>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135330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50F43A63"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70B870"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33607DAD"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17C21949"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0C50CB48"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129340C2"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09BC4241"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731820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15735EC"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Los usuarios deberán acceder al sistema como administrador.</w:t>
            </w:r>
          </w:p>
        </w:tc>
      </w:tr>
      <w:tr w:rsidR="00984F6D" w:rsidRPr="00CA7581" w14:paraId="34D1879D" w14:textId="77777777" w:rsidTr="006673A1">
        <w:trPr>
          <w:trHeight w:hRule="exact" w:val="658"/>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6466ED7"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716E810" w14:textId="703DBBBE"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El sistema permitirá al </w:t>
            </w:r>
            <w:r w:rsidR="00204ADC">
              <w:rPr>
                <w:rFonts w:ascii="Arial" w:hAnsi="Arial" w:cs="Arial"/>
                <w:sz w:val="22"/>
                <w:szCs w:val="22"/>
              </w:rPr>
              <w:t>usuario</w:t>
            </w:r>
            <w:r w:rsidRPr="00CA7581">
              <w:rPr>
                <w:rFonts w:ascii="Arial" w:hAnsi="Arial" w:cs="Arial"/>
                <w:sz w:val="22"/>
                <w:szCs w:val="22"/>
              </w:rPr>
              <w:t xml:space="preserve"> eliminar información acerca de los platos y </w:t>
            </w:r>
            <w:r w:rsidR="00C61486" w:rsidRPr="00CA7581">
              <w:rPr>
                <w:rFonts w:ascii="Arial" w:hAnsi="Arial" w:cs="Arial"/>
                <w:sz w:val="22"/>
                <w:szCs w:val="22"/>
              </w:rPr>
              <w:t>artículos</w:t>
            </w:r>
            <w:r w:rsidRPr="00CA7581">
              <w:rPr>
                <w:rFonts w:ascii="Arial" w:hAnsi="Arial" w:cs="Arial"/>
                <w:sz w:val="22"/>
                <w:szCs w:val="22"/>
              </w:rPr>
              <w:t xml:space="preserve"> que ofrece la cadena.</w:t>
            </w:r>
          </w:p>
        </w:tc>
      </w:tr>
      <w:tr w:rsidR="00984F6D" w:rsidRPr="00CA7581" w14:paraId="713E31CC"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54C7367"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F4250D"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24629F87"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A09434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67422D" w14:textId="0DD1F577" w:rsidR="00984F6D" w:rsidRPr="00CA7581" w:rsidRDefault="00DC48F9"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16EF5AB5"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68EB61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EC6519" w14:textId="77777777" w:rsidR="00984F6D" w:rsidRPr="00CA7581" w:rsidRDefault="00984F6D" w:rsidP="006673A1">
            <w:pPr>
              <w:pStyle w:val="TableContents"/>
              <w:spacing w:before="57" w:after="57"/>
              <w:rPr>
                <w:rFonts w:ascii="Arial" w:hAnsi="Arial" w:cs="Arial"/>
                <w:sz w:val="22"/>
                <w:szCs w:val="22"/>
              </w:rPr>
            </w:pPr>
          </w:p>
        </w:tc>
      </w:tr>
    </w:tbl>
    <w:p w14:paraId="7777976F"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40ACEEE5" w14:textId="77777777" w:rsidTr="006673A1">
        <w:trPr>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41F97AA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RF07</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1AE43AB5"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Leer artículos carta.</w:t>
            </w:r>
          </w:p>
        </w:tc>
      </w:tr>
      <w:tr w:rsidR="00984F6D" w:rsidRPr="00CA7581" w14:paraId="09B937EA" w14:textId="77777777" w:rsidTr="006673A1">
        <w:trPr>
          <w:trHeight w:hRule="exact" w:val="44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555A96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517319"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06B0EB42" w14:textId="77777777" w:rsidTr="006673A1">
        <w:trPr>
          <w:trHeight w:hRule="exact" w:val="1801"/>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1A2B77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7A654E8C"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834B42"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16EADE8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4B6863D8"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7ECB3E24"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561BE1C3"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2BFE849E"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C3DE84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E054A40"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Los usuarios deberán acceder al sistema.</w:t>
            </w:r>
          </w:p>
        </w:tc>
      </w:tr>
      <w:tr w:rsidR="00984F6D" w:rsidRPr="00CA7581" w14:paraId="770EE913" w14:textId="77777777" w:rsidTr="006673A1">
        <w:trPr>
          <w:trHeight w:hRule="exact" w:val="675"/>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E32758B"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D42EA9" w14:textId="5B3FDD4F"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El sistema brindará al usuario información acerca de los platos y </w:t>
            </w:r>
            <w:r w:rsidR="00C61486" w:rsidRPr="00CA7581">
              <w:rPr>
                <w:rFonts w:ascii="Arial" w:hAnsi="Arial" w:cs="Arial"/>
                <w:sz w:val="22"/>
                <w:szCs w:val="22"/>
              </w:rPr>
              <w:t>artículos</w:t>
            </w:r>
            <w:r w:rsidRPr="00CA7581">
              <w:rPr>
                <w:rFonts w:ascii="Arial" w:hAnsi="Arial" w:cs="Arial"/>
                <w:sz w:val="22"/>
                <w:szCs w:val="22"/>
              </w:rPr>
              <w:t xml:space="preserve"> que ofrece la cadena.</w:t>
            </w:r>
          </w:p>
        </w:tc>
      </w:tr>
      <w:tr w:rsidR="00984F6D" w:rsidRPr="00CA7581" w14:paraId="66B2FB96"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2107C62"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D808675"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43668527"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B6A957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F4C641" w14:textId="6049DC6D"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20DB360F"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F0F0554"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E4C5165" w14:textId="77777777" w:rsidR="00984F6D" w:rsidRPr="00CA7581" w:rsidRDefault="00984F6D" w:rsidP="006673A1">
            <w:pPr>
              <w:pStyle w:val="TableContents"/>
              <w:spacing w:before="57" w:after="57"/>
              <w:rPr>
                <w:rFonts w:ascii="Arial" w:hAnsi="Arial" w:cs="Arial"/>
                <w:sz w:val="22"/>
                <w:szCs w:val="22"/>
              </w:rPr>
            </w:pPr>
          </w:p>
        </w:tc>
      </w:tr>
    </w:tbl>
    <w:p w14:paraId="14B590EE"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2649383B" w14:textId="77777777" w:rsidTr="006673A1">
        <w:trPr>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1485A5C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RF08</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66354FF4"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Reserva mesa.</w:t>
            </w:r>
          </w:p>
        </w:tc>
      </w:tr>
      <w:tr w:rsidR="00984F6D" w:rsidRPr="00CA7581" w14:paraId="5E6FBF63" w14:textId="77777777" w:rsidTr="006673A1">
        <w:trPr>
          <w:trHeight w:hRule="exact" w:val="44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1FEFB2F"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DF72C6B"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1C3F4A8D" w14:textId="77777777" w:rsidTr="006673A1">
        <w:trPr>
          <w:trHeight w:hRule="exact" w:val="1801"/>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00E33D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3BE7E17A"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9C1D066"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2B64C0AF"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5340B511"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746F2F8E"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68804761"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0F2BCF0C"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31BD5CB"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DE5AD08"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al sistema e iniciar sesión.</w:t>
            </w:r>
          </w:p>
        </w:tc>
      </w:tr>
      <w:tr w:rsidR="00984F6D" w:rsidRPr="00CA7581" w14:paraId="56A002E4" w14:textId="77777777" w:rsidTr="006673A1">
        <w:trPr>
          <w:trHeight w:hRule="exact" w:val="675"/>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EB2A93F"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7139DF8"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 sistema permitirá al usuario realizar reservas de las mesas disponibles que posee la cadena.</w:t>
            </w:r>
          </w:p>
        </w:tc>
      </w:tr>
      <w:tr w:rsidR="00984F6D" w:rsidRPr="00CA7581" w14:paraId="34733919"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39BCFD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80BA2E"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6B44E6E3"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3624B60"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CF26CCE" w14:textId="08F15C6F"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3570456A"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D5A7A51"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31345FA" w14:textId="77777777" w:rsidR="00984F6D" w:rsidRPr="00CA7581" w:rsidRDefault="00984F6D" w:rsidP="006673A1">
            <w:pPr>
              <w:pStyle w:val="TableContents"/>
              <w:spacing w:before="57" w:after="57"/>
              <w:rPr>
                <w:rFonts w:ascii="Arial" w:hAnsi="Arial" w:cs="Arial"/>
                <w:sz w:val="22"/>
                <w:szCs w:val="22"/>
              </w:rPr>
            </w:pPr>
          </w:p>
        </w:tc>
      </w:tr>
    </w:tbl>
    <w:p w14:paraId="2F23B2D3"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1721DE90" w14:textId="77777777" w:rsidTr="006673A1">
        <w:trPr>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07900EC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RF09</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3C940F75"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Editar reserva.</w:t>
            </w:r>
          </w:p>
        </w:tc>
      </w:tr>
      <w:tr w:rsidR="00984F6D" w:rsidRPr="00CA7581" w14:paraId="45B5AF42" w14:textId="77777777" w:rsidTr="006673A1">
        <w:trPr>
          <w:trHeight w:hRule="exact" w:val="44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963F2B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A63E785"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0FB2FF20" w14:textId="77777777" w:rsidTr="006673A1">
        <w:trPr>
          <w:trHeight w:hRule="exact" w:val="1191"/>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6115DE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434D3CF7"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528B0D7"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0514EB2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0E8E99E8"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RNF06</w:t>
            </w:r>
          </w:p>
        </w:tc>
      </w:tr>
      <w:tr w:rsidR="00984F6D" w:rsidRPr="00CA7581" w14:paraId="4A49067C"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0F217AF"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838318"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 su reserva.</w:t>
            </w:r>
          </w:p>
        </w:tc>
      </w:tr>
      <w:tr w:rsidR="00984F6D" w:rsidRPr="00CA7581" w14:paraId="66B64B14" w14:textId="77777777" w:rsidTr="00204ADC">
        <w:trPr>
          <w:trHeight w:hRule="exact" w:val="795"/>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E8AA9E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8A5ABA2"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 sistema permitirá al usuario realizar cambios en los datos de su reserva.</w:t>
            </w:r>
          </w:p>
        </w:tc>
      </w:tr>
      <w:tr w:rsidR="00984F6D" w:rsidRPr="00CA7581" w14:paraId="79B160F3"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A6B2750"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BD01B39"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703BC1F8"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4E1453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129EB7B" w14:textId="2FB5D7B6"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09E7A8AB"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F8D43B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6B0691" w14:textId="77777777" w:rsidR="00984F6D" w:rsidRPr="00CA7581" w:rsidRDefault="00984F6D" w:rsidP="006673A1">
            <w:pPr>
              <w:pStyle w:val="TableContents"/>
              <w:spacing w:before="57" w:after="57"/>
              <w:rPr>
                <w:rFonts w:ascii="Arial" w:hAnsi="Arial" w:cs="Arial"/>
                <w:sz w:val="22"/>
                <w:szCs w:val="22"/>
              </w:rPr>
            </w:pPr>
          </w:p>
        </w:tc>
      </w:tr>
    </w:tbl>
    <w:p w14:paraId="173E603F"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798AFA28" w14:textId="77777777" w:rsidTr="006673A1">
        <w:trPr>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4EFF063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RF10</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289F123A"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Leer reserva.</w:t>
            </w:r>
          </w:p>
        </w:tc>
      </w:tr>
      <w:tr w:rsidR="00984F6D" w:rsidRPr="00CA7581" w14:paraId="6CDCB3A2" w14:textId="77777777" w:rsidTr="006673A1">
        <w:trPr>
          <w:trHeight w:hRule="exact" w:val="44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3ABCE7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11D51EC"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40587955" w14:textId="77777777" w:rsidTr="006673A1">
        <w:trPr>
          <w:trHeight w:hRule="exact" w:val="1927"/>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9E43314"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72886F63"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7262318"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0D1D52E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3902DD4F"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3DF0F4AB"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5FE71D36"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708954D7"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D338E1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DDFDF60"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realizar la búsqueda de su reserva.</w:t>
            </w:r>
          </w:p>
        </w:tc>
      </w:tr>
      <w:tr w:rsidR="00984F6D" w:rsidRPr="00CA7581" w14:paraId="7C87CB5A" w14:textId="77777777" w:rsidTr="006673A1">
        <w:trPr>
          <w:trHeight w:hRule="exact" w:val="50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F88BCA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BB53BA"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 sistema brindará al usuario toda la información acerca de su reserva.</w:t>
            </w:r>
          </w:p>
        </w:tc>
      </w:tr>
      <w:tr w:rsidR="00984F6D" w:rsidRPr="00CA7581" w14:paraId="2FF07C8C"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091322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D3E091D"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52E977BD"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7E6D217"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167DEB" w14:textId="3898CB25"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31E277F7"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1A35F8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395B8E1" w14:textId="77777777" w:rsidR="00984F6D" w:rsidRPr="00CA7581" w:rsidRDefault="00984F6D" w:rsidP="006673A1">
            <w:pPr>
              <w:pStyle w:val="TableContents"/>
              <w:spacing w:before="57" w:after="57"/>
              <w:rPr>
                <w:rFonts w:ascii="Arial" w:hAnsi="Arial" w:cs="Arial"/>
                <w:sz w:val="22"/>
                <w:szCs w:val="22"/>
              </w:rPr>
            </w:pPr>
          </w:p>
        </w:tc>
      </w:tr>
    </w:tbl>
    <w:p w14:paraId="58210B9B"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47C8935F" w14:textId="77777777" w:rsidTr="006673A1">
        <w:trPr>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06C72117"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RF11</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204D126D"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Eliminar reserva.</w:t>
            </w:r>
          </w:p>
        </w:tc>
      </w:tr>
      <w:tr w:rsidR="00984F6D" w:rsidRPr="00CA7581" w14:paraId="19D933DC" w14:textId="77777777" w:rsidTr="006673A1">
        <w:trPr>
          <w:trHeight w:hRule="exact" w:val="44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4CA910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2BB55B"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277C27E7" w14:textId="77777777" w:rsidTr="006673A1">
        <w:trPr>
          <w:trHeight w:hRule="exact" w:val="1927"/>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CA7438F"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77D7871C"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26725E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6A26A62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67C1E536"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148332CB"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084057FD"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6FABC0EC"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1139C1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857E9A9"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 su reserva.</w:t>
            </w:r>
          </w:p>
        </w:tc>
      </w:tr>
      <w:tr w:rsidR="00984F6D" w:rsidRPr="00CA7581" w14:paraId="5E61B7CD" w14:textId="77777777" w:rsidTr="006673A1">
        <w:trPr>
          <w:trHeight w:hRule="exact" w:val="50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B151758"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32D5D50"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 sistema permitirá al usuario borrar su reserva del sistema.</w:t>
            </w:r>
          </w:p>
        </w:tc>
      </w:tr>
      <w:tr w:rsidR="00984F6D" w:rsidRPr="00CA7581" w14:paraId="2E7EC3CC"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5D52955"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D9F975E"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3B25C714"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02A29FF"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C9A0103" w14:textId="06FD1432"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24CB5C20"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3530ED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6C9636" w14:textId="77777777" w:rsidR="00984F6D" w:rsidRPr="00CA7581" w:rsidRDefault="00984F6D" w:rsidP="006673A1">
            <w:pPr>
              <w:pStyle w:val="TableContents"/>
              <w:spacing w:before="57" w:after="57"/>
              <w:rPr>
                <w:rFonts w:ascii="Arial" w:hAnsi="Arial" w:cs="Arial"/>
                <w:sz w:val="22"/>
                <w:szCs w:val="22"/>
              </w:rPr>
            </w:pPr>
          </w:p>
        </w:tc>
      </w:tr>
    </w:tbl>
    <w:p w14:paraId="289A0E8B"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77495303" w14:textId="77777777" w:rsidTr="7BBDC479">
        <w:trPr>
          <w:trHeight w:hRule="exact" w:val="442"/>
        </w:trPr>
        <w:tc>
          <w:tcPr>
            <w:tcW w:w="2040" w:type="dxa"/>
            <w:tcBorders>
              <w:top w:val="single" w:sz="2" w:space="0" w:color="000000" w:themeColor="text1"/>
              <w:left w:val="single" w:sz="2" w:space="0" w:color="000000" w:themeColor="text1"/>
              <w:bottom w:val="single" w:sz="2" w:space="0" w:color="000000" w:themeColor="text1"/>
            </w:tcBorders>
            <w:shd w:val="clear" w:color="auto" w:fill="E6E6E6"/>
            <w:tcMar>
              <w:top w:w="55" w:type="dxa"/>
              <w:left w:w="55" w:type="dxa"/>
              <w:bottom w:w="55" w:type="dxa"/>
              <w:right w:w="55" w:type="dxa"/>
            </w:tcMar>
          </w:tcPr>
          <w:p w14:paraId="392CB8F2"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RF12</w:t>
            </w:r>
          </w:p>
        </w:tc>
        <w:tc>
          <w:tcPr>
            <w:tcW w:w="7036"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6E6E6"/>
            <w:tcMar>
              <w:top w:w="55" w:type="dxa"/>
              <w:left w:w="55" w:type="dxa"/>
              <w:bottom w:w="55" w:type="dxa"/>
              <w:right w:w="55" w:type="dxa"/>
            </w:tcMar>
          </w:tcPr>
          <w:p w14:paraId="03BFFC93" w14:textId="4A407AB1" w:rsidR="00984F6D" w:rsidRPr="00CA7581" w:rsidRDefault="7BBDC479" w:rsidP="006673A1">
            <w:pPr>
              <w:pStyle w:val="TableContents"/>
              <w:spacing w:before="57" w:after="57"/>
              <w:rPr>
                <w:rFonts w:ascii="Arial" w:hAnsi="Arial" w:cs="Arial"/>
                <w:sz w:val="22"/>
                <w:szCs w:val="22"/>
              </w:rPr>
            </w:pPr>
            <w:r w:rsidRPr="00CA7581">
              <w:rPr>
                <w:rFonts w:ascii="Arial" w:hAnsi="Arial" w:cs="Arial"/>
                <w:sz w:val="22"/>
                <w:szCs w:val="22"/>
              </w:rPr>
              <w:t>Crear Reseña</w:t>
            </w:r>
          </w:p>
        </w:tc>
      </w:tr>
      <w:tr w:rsidR="00984F6D" w:rsidRPr="00CA7581" w14:paraId="77B926D7" w14:textId="77777777" w:rsidTr="7BBDC479">
        <w:trPr>
          <w:trHeight w:hRule="exact" w:val="446"/>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5302A275"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271F52D3"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46A36A6C" w14:textId="77777777" w:rsidTr="7BBDC479">
        <w:trPr>
          <w:trHeight w:hRule="exact" w:val="1927"/>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1513FD2B"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3AE42639"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5D9B3D1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2784444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183CEB62"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741EC4E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5B758606"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31223FF7" w14:textId="77777777" w:rsidTr="7BBDC479">
        <w:trPr>
          <w:trHeight w:hRule="exact" w:val="382"/>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06368DB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75E6C50B"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al sistema.</w:t>
            </w:r>
          </w:p>
        </w:tc>
      </w:tr>
      <w:tr w:rsidR="00984F6D" w:rsidRPr="00CA7581" w14:paraId="6BE1CF51" w14:textId="77777777" w:rsidTr="7BBDC479">
        <w:trPr>
          <w:trHeight w:hRule="exact" w:val="644"/>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09FCC212"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40ADF020"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 sistema permitirá al usuario realizar una breve descripción de su experiencia con el servicio.</w:t>
            </w:r>
          </w:p>
        </w:tc>
      </w:tr>
      <w:tr w:rsidR="00984F6D" w:rsidRPr="00CA7581" w14:paraId="56FEAE4C" w14:textId="77777777" w:rsidTr="7BBDC479">
        <w:trPr>
          <w:trHeight w:hRule="exact" w:val="342"/>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50DB5282"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08F91747"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007F0435" w14:textId="77777777" w:rsidTr="7BBDC479">
        <w:trPr>
          <w:trHeight w:hRule="exact" w:val="420"/>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0371799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335289D8" w14:textId="0C5DFE0C"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3A17C44D" w14:textId="77777777" w:rsidTr="7BBDC479">
        <w:trPr>
          <w:trHeight w:hRule="exact" w:val="356"/>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23D1057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24CBD0D8" w14:textId="77777777" w:rsidR="00984F6D" w:rsidRPr="00CA7581" w:rsidRDefault="00984F6D" w:rsidP="006673A1">
            <w:pPr>
              <w:pStyle w:val="TableContents"/>
              <w:spacing w:before="57" w:after="57"/>
              <w:rPr>
                <w:rFonts w:ascii="Arial" w:hAnsi="Arial" w:cs="Arial"/>
                <w:sz w:val="22"/>
                <w:szCs w:val="22"/>
              </w:rPr>
            </w:pPr>
          </w:p>
        </w:tc>
      </w:tr>
    </w:tbl>
    <w:p w14:paraId="3CD2874A"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0D3CD2FA" w14:textId="77777777" w:rsidTr="6F59226D">
        <w:trPr>
          <w:trHeight w:hRule="exact" w:val="442"/>
        </w:trPr>
        <w:tc>
          <w:tcPr>
            <w:tcW w:w="2040" w:type="dxa"/>
            <w:tcBorders>
              <w:top w:val="single" w:sz="2" w:space="0" w:color="000000" w:themeColor="text1"/>
              <w:left w:val="single" w:sz="2" w:space="0" w:color="000000" w:themeColor="text1"/>
              <w:bottom w:val="single" w:sz="2" w:space="0" w:color="000000" w:themeColor="text1"/>
            </w:tcBorders>
            <w:shd w:val="clear" w:color="auto" w:fill="E6E6E6"/>
            <w:tcMar>
              <w:top w:w="55" w:type="dxa"/>
              <w:left w:w="55" w:type="dxa"/>
              <w:bottom w:w="55" w:type="dxa"/>
              <w:right w:w="55" w:type="dxa"/>
            </w:tcMar>
          </w:tcPr>
          <w:p w14:paraId="739D04C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RF13</w:t>
            </w:r>
          </w:p>
        </w:tc>
        <w:tc>
          <w:tcPr>
            <w:tcW w:w="7036"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6E6E6"/>
            <w:tcMar>
              <w:top w:w="55" w:type="dxa"/>
              <w:left w:w="55" w:type="dxa"/>
              <w:bottom w:w="55" w:type="dxa"/>
              <w:right w:w="55" w:type="dxa"/>
            </w:tcMar>
          </w:tcPr>
          <w:p w14:paraId="69CD8A3A" w14:textId="605E8261" w:rsidR="00984F6D" w:rsidRPr="00CA7581" w:rsidRDefault="6F59226D" w:rsidP="006673A1">
            <w:pPr>
              <w:pStyle w:val="TableContents"/>
              <w:spacing w:before="57" w:after="57"/>
              <w:rPr>
                <w:rFonts w:ascii="Arial" w:hAnsi="Arial" w:cs="Arial"/>
                <w:sz w:val="22"/>
                <w:szCs w:val="22"/>
              </w:rPr>
            </w:pPr>
            <w:r w:rsidRPr="00CA7581">
              <w:rPr>
                <w:rFonts w:ascii="Arial" w:hAnsi="Arial" w:cs="Arial"/>
                <w:sz w:val="22"/>
                <w:szCs w:val="22"/>
              </w:rPr>
              <w:t>Leer Reseña</w:t>
            </w:r>
          </w:p>
        </w:tc>
      </w:tr>
      <w:tr w:rsidR="00984F6D" w:rsidRPr="00CA7581" w14:paraId="7AECCB3A" w14:textId="77777777" w:rsidTr="6F59226D">
        <w:trPr>
          <w:trHeight w:hRule="exact" w:val="446"/>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7176769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68B17545"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1C937DBD" w14:textId="77777777" w:rsidTr="6F59226D">
        <w:trPr>
          <w:trHeight w:hRule="exact" w:val="1801"/>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693D773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76145312"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04C3D9A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68823FF9"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67DD1EE7"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28F76FE4"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378C4DDA"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5FBF78F7" w14:textId="77777777" w:rsidTr="6F59226D">
        <w:trPr>
          <w:trHeight w:hRule="exact" w:val="382"/>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614B7175"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264C7F61"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al sistema.</w:t>
            </w:r>
          </w:p>
        </w:tc>
      </w:tr>
      <w:tr w:rsidR="00984F6D" w:rsidRPr="00CA7581" w14:paraId="06FBA683" w14:textId="77777777" w:rsidTr="6F59226D">
        <w:trPr>
          <w:trHeight w:hRule="exact" w:val="644"/>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4F907592"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73FB33B5"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 sistema le brindará al usuario la información de cada comentario en el sistema.</w:t>
            </w:r>
          </w:p>
        </w:tc>
      </w:tr>
      <w:tr w:rsidR="00984F6D" w:rsidRPr="00CA7581" w14:paraId="05F26F10" w14:textId="77777777" w:rsidTr="6F59226D">
        <w:trPr>
          <w:trHeight w:hRule="exact" w:val="342"/>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7F2F978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5FD4E8C3"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31402827" w14:textId="77777777" w:rsidTr="6F59226D">
        <w:trPr>
          <w:trHeight w:hRule="exact" w:val="420"/>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409B73B5"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26B2B7C1" w14:textId="633C0971"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349D6D40" w14:textId="77777777" w:rsidTr="6F59226D">
        <w:trPr>
          <w:trHeight w:hRule="exact" w:val="356"/>
        </w:trPr>
        <w:tc>
          <w:tcPr>
            <w:tcW w:w="2040" w:type="dxa"/>
            <w:tcBorders>
              <w:left w:val="single" w:sz="2" w:space="0" w:color="000000" w:themeColor="text1"/>
              <w:bottom w:val="single" w:sz="2" w:space="0" w:color="000000" w:themeColor="text1"/>
            </w:tcBorders>
            <w:shd w:val="clear" w:color="auto" w:fill="auto"/>
            <w:tcMar>
              <w:top w:w="55" w:type="dxa"/>
              <w:left w:w="55" w:type="dxa"/>
              <w:bottom w:w="55" w:type="dxa"/>
              <w:right w:w="55" w:type="dxa"/>
            </w:tcMar>
          </w:tcPr>
          <w:p w14:paraId="05512D20"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themeColor="text1"/>
              <w:bottom w:val="single" w:sz="2" w:space="0" w:color="000000" w:themeColor="text1"/>
              <w:right w:val="single" w:sz="2" w:space="0" w:color="000000" w:themeColor="text1"/>
            </w:tcBorders>
            <w:shd w:val="clear" w:color="auto" w:fill="auto"/>
            <w:tcMar>
              <w:top w:w="55" w:type="dxa"/>
              <w:left w:w="55" w:type="dxa"/>
              <w:bottom w:w="55" w:type="dxa"/>
              <w:right w:w="55" w:type="dxa"/>
            </w:tcMar>
          </w:tcPr>
          <w:p w14:paraId="163CC6A5" w14:textId="77777777" w:rsidR="00984F6D" w:rsidRPr="00CA7581" w:rsidRDefault="00984F6D" w:rsidP="006673A1">
            <w:pPr>
              <w:pStyle w:val="TableContents"/>
              <w:spacing w:before="57" w:after="57"/>
              <w:rPr>
                <w:rFonts w:ascii="Arial" w:hAnsi="Arial" w:cs="Arial"/>
                <w:sz w:val="22"/>
                <w:szCs w:val="22"/>
              </w:rPr>
            </w:pPr>
          </w:p>
        </w:tc>
      </w:tr>
    </w:tbl>
    <w:p w14:paraId="16750AC4"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38FC37E0" w14:textId="77777777" w:rsidTr="006673A1">
        <w:trPr>
          <w:trHeight w:hRule="exact" w:val="442"/>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232AC4D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RF14</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3ACF2CF3" w14:textId="74916406"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Agregar </w:t>
            </w:r>
            <w:r w:rsidR="00C61486" w:rsidRPr="00CA7581">
              <w:rPr>
                <w:rFonts w:ascii="Arial" w:hAnsi="Arial" w:cs="Arial"/>
                <w:sz w:val="22"/>
                <w:szCs w:val="22"/>
              </w:rPr>
              <w:t>artículos</w:t>
            </w:r>
            <w:r w:rsidRPr="00CA7581">
              <w:rPr>
                <w:rFonts w:ascii="Arial" w:hAnsi="Arial" w:cs="Arial"/>
                <w:sz w:val="22"/>
                <w:szCs w:val="22"/>
              </w:rPr>
              <w:t xml:space="preserve"> al carro de compras.</w:t>
            </w:r>
          </w:p>
        </w:tc>
      </w:tr>
      <w:tr w:rsidR="00984F6D" w:rsidRPr="00CA7581" w14:paraId="5B2175E1" w14:textId="77777777" w:rsidTr="006673A1">
        <w:trPr>
          <w:trHeight w:hRule="exact" w:val="318"/>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EF85EC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9598A74"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3585ABF0" w14:textId="77777777" w:rsidTr="006673A1">
        <w:trPr>
          <w:trHeight w:hRule="exact" w:val="1801"/>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DB42E9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746C9911"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5391A30"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7AAE6466"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0F4E8968"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52FA0112"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5C07E269"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7DE1A092"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421EF3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4E26FA4"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al sistema.</w:t>
            </w:r>
          </w:p>
        </w:tc>
      </w:tr>
      <w:tr w:rsidR="00984F6D" w:rsidRPr="00CA7581" w14:paraId="4C6C4F62" w14:textId="77777777" w:rsidTr="006673A1">
        <w:trPr>
          <w:trHeight w:hRule="exact" w:val="644"/>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3D9F181"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B12D46D" w14:textId="2B6288B6"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El sistema permitirá al usuario agregar múltiples </w:t>
            </w:r>
            <w:r w:rsidR="00C61486" w:rsidRPr="00CA7581">
              <w:rPr>
                <w:rFonts w:ascii="Arial" w:hAnsi="Arial" w:cs="Arial"/>
                <w:sz w:val="22"/>
                <w:szCs w:val="22"/>
              </w:rPr>
              <w:t>artículos</w:t>
            </w:r>
            <w:r w:rsidRPr="00CA7581">
              <w:rPr>
                <w:rFonts w:ascii="Arial" w:hAnsi="Arial" w:cs="Arial"/>
                <w:sz w:val="22"/>
                <w:szCs w:val="22"/>
              </w:rPr>
              <w:t xml:space="preserve"> al carro de compras.</w:t>
            </w:r>
          </w:p>
        </w:tc>
      </w:tr>
      <w:tr w:rsidR="00984F6D" w:rsidRPr="00CA7581" w14:paraId="4FFA9892"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22E511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5EAE907"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4F7A1217"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BBBE99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2FD0372" w14:textId="35E7AE86"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751EA2E7"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914E8DB"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235CDA2" w14:textId="77777777" w:rsidR="00984F6D" w:rsidRPr="00CA7581" w:rsidRDefault="00984F6D" w:rsidP="006673A1">
            <w:pPr>
              <w:pStyle w:val="TableContents"/>
              <w:spacing w:before="57" w:after="57"/>
              <w:rPr>
                <w:rFonts w:ascii="Arial" w:hAnsi="Arial" w:cs="Arial"/>
                <w:sz w:val="22"/>
                <w:szCs w:val="22"/>
              </w:rPr>
            </w:pPr>
          </w:p>
        </w:tc>
      </w:tr>
    </w:tbl>
    <w:p w14:paraId="335C7D11"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5253E37A" w14:textId="77777777" w:rsidTr="006673A1">
        <w:trPr>
          <w:trHeight w:hRule="exact" w:val="387"/>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7E36C678"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RF15</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1668ECDF" w14:textId="588FEE6F"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Editar </w:t>
            </w:r>
            <w:r w:rsidR="00C61486" w:rsidRPr="00CA7581">
              <w:rPr>
                <w:rFonts w:ascii="Arial" w:hAnsi="Arial" w:cs="Arial"/>
                <w:sz w:val="22"/>
                <w:szCs w:val="22"/>
              </w:rPr>
              <w:t xml:space="preserve">artículos </w:t>
            </w:r>
            <w:r w:rsidRPr="00CA7581">
              <w:rPr>
                <w:rFonts w:ascii="Arial" w:hAnsi="Arial" w:cs="Arial"/>
                <w:sz w:val="22"/>
                <w:szCs w:val="22"/>
              </w:rPr>
              <w:t>del carro de compras.</w:t>
            </w:r>
          </w:p>
        </w:tc>
      </w:tr>
      <w:tr w:rsidR="00984F6D" w:rsidRPr="00CA7581" w14:paraId="714EC072" w14:textId="77777777" w:rsidTr="006673A1">
        <w:trPr>
          <w:trHeight w:hRule="exact" w:val="344"/>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74AAF8F"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73E04E7"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0A9607FA" w14:textId="77777777" w:rsidTr="006673A1">
        <w:trPr>
          <w:trHeight w:hRule="exact" w:val="2211"/>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539CDE5"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459CCD64"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B805144"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74BA72AB"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2FCE0993"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RNF06</w:t>
            </w:r>
          </w:p>
          <w:p w14:paraId="0E522532"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0069AC03"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70F88F15"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10CE0D26"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8BCC08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C3322E2"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 su carro de compras.</w:t>
            </w:r>
          </w:p>
        </w:tc>
      </w:tr>
      <w:tr w:rsidR="00984F6D" w:rsidRPr="00CA7581" w14:paraId="6AC6D054" w14:textId="77777777" w:rsidTr="006673A1">
        <w:trPr>
          <w:trHeight w:hRule="exact" w:val="56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BDB2480"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1141718" w14:textId="31F1D20E"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 xml:space="preserve">El sistema permitirá al usuario realizar cambios en los </w:t>
            </w:r>
            <w:r w:rsidR="00C61486" w:rsidRPr="00CA7581">
              <w:rPr>
                <w:rFonts w:ascii="Arial" w:hAnsi="Arial" w:cs="Arial"/>
                <w:sz w:val="22"/>
                <w:szCs w:val="22"/>
              </w:rPr>
              <w:t xml:space="preserve">artículos </w:t>
            </w:r>
            <w:r w:rsidRPr="00CA7581">
              <w:rPr>
                <w:rFonts w:ascii="Arial" w:hAnsi="Arial" w:cs="Arial"/>
                <w:sz w:val="22"/>
                <w:szCs w:val="22"/>
                <w:lang w:val="es-ES_tradnl"/>
              </w:rPr>
              <w:t>del carro de compras.</w:t>
            </w:r>
          </w:p>
        </w:tc>
      </w:tr>
      <w:tr w:rsidR="00984F6D" w:rsidRPr="00CA7581" w14:paraId="578E6EC4"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83313D5"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8CD32F"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302CE84C"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E3C33F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6A34222" w14:textId="55AC47A9"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2C76D604"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5D86C3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BBAA09" w14:textId="77777777" w:rsidR="00984F6D" w:rsidRPr="00CA7581" w:rsidRDefault="00984F6D" w:rsidP="006673A1">
            <w:pPr>
              <w:pStyle w:val="TableContents"/>
              <w:spacing w:before="57" w:after="57"/>
              <w:rPr>
                <w:rFonts w:ascii="Arial" w:hAnsi="Arial" w:cs="Arial"/>
                <w:sz w:val="22"/>
                <w:szCs w:val="22"/>
              </w:rPr>
            </w:pPr>
          </w:p>
        </w:tc>
      </w:tr>
    </w:tbl>
    <w:p w14:paraId="65FD1A83"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5CD38C6C" w14:textId="77777777" w:rsidTr="006673A1">
        <w:trPr>
          <w:trHeight w:hRule="exact" w:val="387"/>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39EF033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RF16</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215BE100" w14:textId="187683F0"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Ver </w:t>
            </w:r>
            <w:r w:rsidR="00C61486" w:rsidRPr="00CA7581">
              <w:rPr>
                <w:rFonts w:ascii="Arial" w:hAnsi="Arial" w:cs="Arial"/>
                <w:sz w:val="22"/>
                <w:szCs w:val="22"/>
              </w:rPr>
              <w:t xml:space="preserve">artículos </w:t>
            </w:r>
            <w:r w:rsidRPr="00CA7581">
              <w:rPr>
                <w:rFonts w:ascii="Arial" w:hAnsi="Arial" w:cs="Arial"/>
                <w:sz w:val="22"/>
                <w:szCs w:val="22"/>
              </w:rPr>
              <w:t>del carro de compras.</w:t>
            </w:r>
          </w:p>
        </w:tc>
      </w:tr>
      <w:tr w:rsidR="00984F6D" w:rsidRPr="00CA7581" w14:paraId="10EC999E" w14:textId="77777777" w:rsidTr="006673A1">
        <w:trPr>
          <w:trHeight w:hRule="exact" w:val="344"/>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ABEF9C1"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8037E1"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1145ED11" w14:textId="77777777" w:rsidTr="006673A1">
        <w:trPr>
          <w:trHeight w:hRule="exact" w:val="1811"/>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FCE04EF"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7DA02A0D"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47A1DC7"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5BD501E1"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15B6037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02B0715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45F98A92"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6161FC39"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2A4707B"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7BE737"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 su carro de compras.</w:t>
            </w:r>
          </w:p>
        </w:tc>
      </w:tr>
      <w:tr w:rsidR="00984F6D" w:rsidRPr="00CA7581" w14:paraId="5825C7DB" w14:textId="77777777" w:rsidTr="006673A1">
        <w:trPr>
          <w:trHeight w:hRule="exact" w:val="56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7160F58"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4576760" w14:textId="0FFFD4FC"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 xml:space="preserve">El sistema brindará al usuario toda la información acerca de los </w:t>
            </w:r>
            <w:r w:rsidR="00C61486" w:rsidRPr="00CA7581">
              <w:rPr>
                <w:rFonts w:ascii="Arial" w:hAnsi="Arial" w:cs="Arial"/>
                <w:sz w:val="22"/>
                <w:szCs w:val="22"/>
              </w:rPr>
              <w:t xml:space="preserve">artículos </w:t>
            </w:r>
            <w:r w:rsidRPr="00CA7581">
              <w:rPr>
                <w:rFonts w:ascii="Arial" w:hAnsi="Arial" w:cs="Arial"/>
                <w:sz w:val="22"/>
                <w:szCs w:val="22"/>
                <w:lang w:val="es-ES_tradnl"/>
              </w:rPr>
              <w:t>en el carro de compras.</w:t>
            </w:r>
          </w:p>
        </w:tc>
      </w:tr>
      <w:tr w:rsidR="00984F6D" w:rsidRPr="00CA7581" w14:paraId="50A7E129"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C7111A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8BFC9A7"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179E1B62"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5375C56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22BC49" w14:textId="6D32629B"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688888FB"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78D306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87BDC8" w14:textId="77777777" w:rsidR="00984F6D" w:rsidRPr="00CA7581" w:rsidRDefault="00984F6D" w:rsidP="006673A1">
            <w:pPr>
              <w:pStyle w:val="TableContents"/>
              <w:spacing w:before="57" w:after="57"/>
              <w:rPr>
                <w:rFonts w:ascii="Arial" w:hAnsi="Arial" w:cs="Arial"/>
                <w:sz w:val="22"/>
                <w:szCs w:val="22"/>
              </w:rPr>
            </w:pPr>
          </w:p>
        </w:tc>
      </w:tr>
    </w:tbl>
    <w:p w14:paraId="58FBF19B"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2534F901" w14:textId="77777777" w:rsidTr="006673A1">
        <w:trPr>
          <w:trHeight w:hRule="exact" w:val="387"/>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54709AC7"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RF17</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7EEEAB77" w14:textId="7FD71DE5"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Eliminar </w:t>
            </w:r>
            <w:r w:rsidR="00C61486" w:rsidRPr="00CA7581">
              <w:rPr>
                <w:rFonts w:ascii="Arial" w:hAnsi="Arial" w:cs="Arial"/>
                <w:sz w:val="22"/>
                <w:szCs w:val="22"/>
              </w:rPr>
              <w:t xml:space="preserve">artículos </w:t>
            </w:r>
            <w:r w:rsidRPr="00CA7581">
              <w:rPr>
                <w:rFonts w:ascii="Arial" w:hAnsi="Arial" w:cs="Arial"/>
                <w:sz w:val="22"/>
                <w:szCs w:val="22"/>
              </w:rPr>
              <w:t>del carro de compras.</w:t>
            </w:r>
          </w:p>
        </w:tc>
      </w:tr>
      <w:tr w:rsidR="00984F6D" w:rsidRPr="00CA7581" w14:paraId="63D8D649" w14:textId="77777777" w:rsidTr="006673A1">
        <w:trPr>
          <w:trHeight w:hRule="exact" w:val="344"/>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C41701B"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576A65B"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4AC28D44" w14:textId="77777777" w:rsidTr="006673A1">
        <w:trPr>
          <w:trHeight w:hRule="exact" w:val="1893"/>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0A197A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224368B7"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14EACF"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3080AEC3"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53BD4515"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1F101318"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46B938BD"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7ADE79D2"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4B2450B"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60F7A94"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 su carro de compras.</w:t>
            </w:r>
          </w:p>
        </w:tc>
      </w:tr>
      <w:tr w:rsidR="00984F6D" w:rsidRPr="00CA7581" w14:paraId="1B75CAD2" w14:textId="77777777" w:rsidTr="006673A1">
        <w:trPr>
          <w:trHeight w:hRule="exact" w:val="56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3F4695F"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27B3390" w14:textId="2BF50301"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 xml:space="preserve">El sistema permitirá al usuario eliminar </w:t>
            </w:r>
            <w:r w:rsidR="00C61486" w:rsidRPr="00CA7581">
              <w:rPr>
                <w:rFonts w:ascii="Arial" w:hAnsi="Arial" w:cs="Arial"/>
                <w:sz w:val="22"/>
                <w:szCs w:val="22"/>
              </w:rPr>
              <w:t>artículos</w:t>
            </w:r>
            <w:r w:rsidRPr="00CA7581">
              <w:rPr>
                <w:rFonts w:ascii="Arial" w:hAnsi="Arial" w:cs="Arial"/>
                <w:sz w:val="22"/>
                <w:szCs w:val="22"/>
                <w:lang w:val="es-ES_tradnl"/>
              </w:rPr>
              <w:t xml:space="preserve"> del carro de compras.</w:t>
            </w:r>
          </w:p>
        </w:tc>
      </w:tr>
      <w:tr w:rsidR="00984F6D" w:rsidRPr="00CA7581" w14:paraId="22B97ACD"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0F293E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5211F45"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7DFE91C8"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0A8D10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768E3F9" w14:textId="17694802"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111BC7FC"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A2BAD0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9AAE40" w14:textId="77777777" w:rsidR="00984F6D" w:rsidRPr="00CA7581" w:rsidRDefault="00984F6D" w:rsidP="006673A1">
            <w:pPr>
              <w:pStyle w:val="TableContents"/>
              <w:spacing w:before="57" w:after="57"/>
              <w:rPr>
                <w:rFonts w:ascii="Arial" w:hAnsi="Arial" w:cs="Arial"/>
                <w:sz w:val="22"/>
                <w:szCs w:val="22"/>
              </w:rPr>
            </w:pPr>
          </w:p>
        </w:tc>
      </w:tr>
    </w:tbl>
    <w:p w14:paraId="71D3D640"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2C534C77" w14:textId="77777777" w:rsidTr="006673A1">
        <w:trPr>
          <w:trHeight w:hRule="exact" w:val="387"/>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66CF4EE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RF18</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3A140011"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Generar </w:t>
            </w:r>
            <w:proofErr w:type="spellStart"/>
            <w:r w:rsidRPr="00CA7581">
              <w:rPr>
                <w:rFonts w:ascii="Arial" w:hAnsi="Arial" w:cs="Arial"/>
                <w:sz w:val="22"/>
                <w:szCs w:val="22"/>
              </w:rPr>
              <w:t>delivery</w:t>
            </w:r>
            <w:proofErr w:type="spellEnd"/>
            <w:r w:rsidRPr="00CA7581">
              <w:rPr>
                <w:rFonts w:ascii="Arial" w:hAnsi="Arial" w:cs="Arial"/>
                <w:sz w:val="22"/>
                <w:szCs w:val="22"/>
              </w:rPr>
              <w:t>.</w:t>
            </w:r>
          </w:p>
        </w:tc>
      </w:tr>
      <w:tr w:rsidR="00984F6D" w:rsidRPr="00CA7581" w14:paraId="3C268489" w14:textId="77777777" w:rsidTr="006673A1">
        <w:trPr>
          <w:trHeight w:hRule="exact" w:val="344"/>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2A9453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D18D4D"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44A1FB99" w14:textId="77777777" w:rsidTr="006673A1">
        <w:trPr>
          <w:trHeight w:hRule="exact" w:val="2237"/>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CB75324"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0FFD4E9E"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3BDC244"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21D26D64"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20BB6222"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4FB06CC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3E4A9BA9"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p w14:paraId="4F427C28"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RNF14</w:t>
            </w:r>
          </w:p>
        </w:tc>
      </w:tr>
      <w:tr w:rsidR="00984F6D" w:rsidRPr="00CA7581" w14:paraId="54770850"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53DFA18"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5B03893"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clientes deberán finalizar el pago de su orden de compra.</w:t>
            </w:r>
          </w:p>
        </w:tc>
      </w:tr>
      <w:tr w:rsidR="00984F6D" w:rsidRPr="00CA7581" w14:paraId="4DAB3567" w14:textId="77777777" w:rsidTr="00204ADC">
        <w:trPr>
          <w:trHeight w:hRule="exact" w:val="857"/>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586C5A4"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E5929F3"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El sistema genera una orden de envío con los datos ingresados por el cliente.</w:t>
            </w:r>
          </w:p>
        </w:tc>
      </w:tr>
      <w:tr w:rsidR="00984F6D" w:rsidRPr="00CA7581" w14:paraId="7B41DA70"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C2CA05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710D180"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70D66560"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865EAB5"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E9EA82" w14:textId="53509FC9"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0357ED9C"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BFC0025"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D9E776A" w14:textId="77777777" w:rsidR="00984F6D" w:rsidRPr="00CA7581" w:rsidRDefault="00984F6D" w:rsidP="006673A1">
            <w:pPr>
              <w:pStyle w:val="TableContents"/>
              <w:spacing w:before="57" w:after="57"/>
              <w:rPr>
                <w:rFonts w:ascii="Arial" w:hAnsi="Arial" w:cs="Arial"/>
                <w:sz w:val="22"/>
                <w:szCs w:val="22"/>
              </w:rPr>
            </w:pPr>
          </w:p>
        </w:tc>
      </w:tr>
    </w:tbl>
    <w:p w14:paraId="5F4333D1"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519CAF63" w14:textId="77777777" w:rsidTr="006673A1">
        <w:trPr>
          <w:trHeight w:hRule="exact" w:val="387"/>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3027B0F8"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RF19</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7DBCDDFA"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Editar </w:t>
            </w:r>
            <w:proofErr w:type="spellStart"/>
            <w:r w:rsidRPr="00CA7581">
              <w:rPr>
                <w:rFonts w:ascii="Arial" w:hAnsi="Arial" w:cs="Arial"/>
                <w:sz w:val="22"/>
                <w:szCs w:val="22"/>
              </w:rPr>
              <w:t>delivery</w:t>
            </w:r>
            <w:proofErr w:type="spellEnd"/>
            <w:r w:rsidRPr="00CA7581">
              <w:rPr>
                <w:rFonts w:ascii="Arial" w:hAnsi="Arial" w:cs="Arial"/>
                <w:sz w:val="22"/>
                <w:szCs w:val="22"/>
              </w:rPr>
              <w:t>.</w:t>
            </w:r>
          </w:p>
        </w:tc>
      </w:tr>
      <w:tr w:rsidR="00984F6D" w:rsidRPr="00CA7581" w14:paraId="034C889A" w14:textId="77777777" w:rsidTr="006673A1">
        <w:trPr>
          <w:trHeight w:hRule="exact" w:val="344"/>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30154A4"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518CBBA"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20FAC1BB" w14:textId="77777777" w:rsidTr="006673A1">
        <w:trPr>
          <w:trHeight w:hRule="exact" w:val="2237"/>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A2120E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53F76CFF"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61D5CE2"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3F8139A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5B8E40B7"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RNF06</w:t>
            </w:r>
          </w:p>
          <w:p w14:paraId="7B55A663"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1FDD121D"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7F0C969B"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05698AE2"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EE6DB81"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97FC307"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al sistema como administrador.</w:t>
            </w:r>
          </w:p>
        </w:tc>
      </w:tr>
      <w:tr w:rsidR="00984F6D" w:rsidRPr="00CA7581" w14:paraId="0E0D55DA" w14:textId="77777777" w:rsidTr="006673A1">
        <w:trPr>
          <w:trHeight w:hRule="exact" w:val="43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D01C171"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766CE84"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lang w:val="es-ES_tradnl"/>
              </w:rPr>
              <w:t>El sistema permitirá al usuario modificar los datos de una orden de envío.</w:t>
            </w:r>
          </w:p>
        </w:tc>
      </w:tr>
      <w:tr w:rsidR="00984F6D" w:rsidRPr="00CA7581" w14:paraId="0C4E3EB7"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0A35301"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4B419CB"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3137A51A"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0C8AE4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DD28B53" w14:textId="3220533C"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46DA8770"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EC5A7E5"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lastRenderedPageBreak/>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FC6C0AD" w14:textId="77777777" w:rsidR="00984F6D" w:rsidRPr="00CA7581" w:rsidRDefault="00984F6D" w:rsidP="006673A1">
            <w:pPr>
              <w:pStyle w:val="TableContents"/>
              <w:spacing w:before="57" w:after="57"/>
              <w:rPr>
                <w:rFonts w:ascii="Arial" w:hAnsi="Arial" w:cs="Arial"/>
                <w:sz w:val="22"/>
                <w:szCs w:val="22"/>
              </w:rPr>
            </w:pPr>
          </w:p>
        </w:tc>
      </w:tr>
    </w:tbl>
    <w:p w14:paraId="488A9E51"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55357E13" w14:textId="77777777" w:rsidTr="006673A1">
        <w:trPr>
          <w:trHeight w:hRule="exact" w:val="387"/>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08E85FF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RF20</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55B67F10"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Leer </w:t>
            </w:r>
            <w:proofErr w:type="spellStart"/>
            <w:r w:rsidRPr="00CA7581">
              <w:rPr>
                <w:rFonts w:ascii="Arial" w:hAnsi="Arial" w:cs="Arial"/>
                <w:sz w:val="22"/>
                <w:szCs w:val="22"/>
              </w:rPr>
              <w:t>delivery</w:t>
            </w:r>
            <w:proofErr w:type="spellEnd"/>
            <w:r w:rsidRPr="00CA7581">
              <w:rPr>
                <w:rFonts w:ascii="Arial" w:hAnsi="Arial" w:cs="Arial"/>
                <w:sz w:val="22"/>
                <w:szCs w:val="22"/>
              </w:rPr>
              <w:t>.</w:t>
            </w:r>
          </w:p>
        </w:tc>
      </w:tr>
      <w:tr w:rsidR="00984F6D" w:rsidRPr="00CA7581" w14:paraId="100A4B14" w14:textId="77777777" w:rsidTr="006673A1">
        <w:trPr>
          <w:trHeight w:hRule="exact" w:val="344"/>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0328303"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CD8B0FB"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29A05537" w14:textId="77777777" w:rsidTr="006673A1">
        <w:trPr>
          <w:trHeight w:hRule="exact" w:val="1811"/>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5EF017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6D187C89"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F6E7E17"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2CE82EF8"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625EA82C"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64669625"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4E9AF470"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591A7BFA"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06F1E15F"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85FAA72"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al sistema como administrador.</w:t>
            </w:r>
          </w:p>
        </w:tc>
      </w:tr>
      <w:tr w:rsidR="00984F6D" w:rsidRPr="00CA7581" w14:paraId="69CDB9B3" w14:textId="77777777" w:rsidTr="006673A1">
        <w:trPr>
          <w:trHeight w:hRule="exact" w:val="43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813183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F959DA6"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 sistema le brindará al usuario toda la información de la orden de envío.</w:t>
            </w:r>
          </w:p>
        </w:tc>
      </w:tr>
      <w:tr w:rsidR="00984F6D" w:rsidRPr="00CA7581" w14:paraId="1B9679C7"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45A046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C67F7B3"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797B9365"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6CA826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1F9DC0C" w14:textId="39E46D7C" w:rsidR="00984F6D" w:rsidRPr="00CA7581" w:rsidRDefault="00DC48F9"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58A2B195"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4D27E22"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A3D9C51" w14:textId="77777777" w:rsidR="00984F6D" w:rsidRPr="00CA7581" w:rsidRDefault="00984F6D" w:rsidP="006673A1">
            <w:pPr>
              <w:pStyle w:val="TableContents"/>
              <w:spacing w:before="57" w:after="57"/>
              <w:rPr>
                <w:rFonts w:ascii="Arial" w:hAnsi="Arial" w:cs="Arial"/>
                <w:sz w:val="22"/>
                <w:szCs w:val="22"/>
              </w:rPr>
            </w:pPr>
          </w:p>
        </w:tc>
      </w:tr>
    </w:tbl>
    <w:p w14:paraId="74837904" w14:textId="77777777" w:rsidR="00984F6D" w:rsidRPr="00CA7581" w:rsidRDefault="00984F6D"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40"/>
        <w:gridCol w:w="7036"/>
      </w:tblGrid>
      <w:tr w:rsidR="00984F6D" w:rsidRPr="00CA7581" w14:paraId="79783D3E" w14:textId="77777777" w:rsidTr="006673A1">
        <w:trPr>
          <w:trHeight w:hRule="exact" w:val="387"/>
        </w:trPr>
        <w:tc>
          <w:tcPr>
            <w:tcW w:w="204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72C69120"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RF21</w:t>
            </w:r>
          </w:p>
        </w:tc>
        <w:tc>
          <w:tcPr>
            <w:tcW w:w="70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46BA706F"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Eliminar </w:t>
            </w:r>
            <w:proofErr w:type="spellStart"/>
            <w:r w:rsidRPr="00CA7581">
              <w:rPr>
                <w:rFonts w:ascii="Arial" w:hAnsi="Arial" w:cs="Arial"/>
                <w:sz w:val="22"/>
                <w:szCs w:val="22"/>
              </w:rPr>
              <w:t>delivery</w:t>
            </w:r>
            <w:proofErr w:type="spellEnd"/>
            <w:r w:rsidRPr="00CA7581">
              <w:rPr>
                <w:rFonts w:ascii="Arial" w:hAnsi="Arial" w:cs="Arial"/>
                <w:sz w:val="22"/>
                <w:szCs w:val="22"/>
              </w:rPr>
              <w:t>.</w:t>
            </w:r>
          </w:p>
        </w:tc>
      </w:tr>
      <w:tr w:rsidR="00984F6D" w:rsidRPr="00CA7581" w14:paraId="66A21664" w14:textId="77777777" w:rsidTr="006673A1">
        <w:trPr>
          <w:trHeight w:hRule="exact" w:val="344"/>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14D27B72"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9D68B12"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649EB8B5" w14:textId="77777777" w:rsidTr="006673A1">
        <w:trPr>
          <w:trHeight w:hRule="exact" w:val="1811"/>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7341E6E5"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[Dependencias]</w:t>
            </w:r>
          </w:p>
          <w:p w14:paraId="4243E6F6" w14:textId="77777777" w:rsidR="00984F6D" w:rsidRPr="00CA7581" w:rsidRDefault="00984F6D" w:rsidP="006673A1">
            <w:pPr>
              <w:pStyle w:val="TableContents"/>
              <w:spacing w:before="57" w:after="57"/>
              <w:rPr>
                <w:rFonts w:ascii="Arial" w:hAnsi="Arial" w:cs="Arial"/>
                <w:b/>
                <w:bCs/>
                <w:sz w:val="22"/>
                <w:szCs w:val="22"/>
              </w:rPr>
            </w:pP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004A4D"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RNF01</w:t>
            </w:r>
          </w:p>
          <w:p w14:paraId="202F4B22"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RNF05</w:t>
            </w:r>
          </w:p>
          <w:p w14:paraId="5162250D"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RNF08</w:t>
            </w:r>
          </w:p>
          <w:p w14:paraId="3D344B6D"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RNF09</w:t>
            </w:r>
          </w:p>
          <w:p w14:paraId="1A3E5710" w14:textId="77777777" w:rsidR="00984F6D" w:rsidRPr="00CA7581" w:rsidRDefault="00984F6D" w:rsidP="006673A1">
            <w:pPr>
              <w:pStyle w:val="TableContents"/>
              <w:numPr>
                <w:ilvl w:val="0"/>
                <w:numId w:val="27"/>
              </w:numPr>
              <w:spacing w:before="57" w:after="57"/>
              <w:rPr>
                <w:rFonts w:ascii="Arial" w:hAnsi="Arial" w:cs="Arial"/>
                <w:sz w:val="22"/>
                <w:szCs w:val="22"/>
              </w:rPr>
            </w:pPr>
            <w:r w:rsidRPr="00CA7581">
              <w:rPr>
                <w:rFonts w:ascii="Arial" w:hAnsi="Arial" w:cs="Arial"/>
                <w:sz w:val="22"/>
                <w:szCs w:val="22"/>
              </w:rPr>
              <w:t>RNF11</w:t>
            </w:r>
          </w:p>
        </w:tc>
      </w:tr>
      <w:tr w:rsidR="00984F6D" w:rsidRPr="00CA7581" w14:paraId="1DB50D03" w14:textId="77777777" w:rsidTr="006673A1">
        <w:trPr>
          <w:trHeight w:hRule="exact" w:val="38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3820E4E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0FB2486"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Los usuarios deberán acceder al sistema como administrador.</w:t>
            </w:r>
          </w:p>
        </w:tc>
      </w:tr>
      <w:tr w:rsidR="00984F6D" w:rsidRPr="00CA7581" w14:paraId="72090C95" w14:textId="77777777" w:rsidTr="006673A1">
        <w:trPr>
          <w:trHeight w:hRule="exact" w:val="43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45C0E7E2"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8CA0FF"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 sistema permitirá al usuario eliminar una orden de envío.</w:t>
            </w:r>
          </w:p>
        </w:tc>
      </w:tr>
      <w:tr w:rsidR="00984F6D" w:rsidRPr="00CA7581" w14:paraId="3F014CBB" w14:textId="77777777" w:rsidTr="006673A1">
        <w:trPr>
          <w:trHeight w:hRule="exact" w:val="342"/>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6034A7F0"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F1B8D1C"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684B318B" w14:textId="77777777" w:rsidTr="006673A1">
        <w:trPr>
          <w:trHeight w:hRule="exact" w:val="420"/>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FE96871"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8588DF8" w14:textId="0D782D5A" w:rsidR="00984F6D" w:rsidRPr="00CA7581" w:rsidRDefault="00DC48F9"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1EED8573" w14:textId="77777777" w:rsidTr="006673A1">
        <w:trPr>
          <w:trHeight w:hRule="exact" w:val="356"/>
        </w:trPr>
        <w:tc>
          <w:tcPr>
            <w:tcW w:w="2040" w:type="dxa"/>
            <w:tcBorders>
              <w:left w:val="single" w:sz="2" w:space="0" w:color="000000"/>
              <w:bottom w:val="single" w:sz="2" w:space="0" w:color="000000"/>
            </w:tcBorders>
            <w:shd w:val="clear" w:color="auto" w:fill="auto"/>
            <w:tcMar>
              <w:top w:w="55" w:type="dxa"/>
              <w:left w:w="55" w:type="dxa"/>
              <w:bottom w:w="55" w:type="dxa"/>
              <w:right w:w="55" w:type="dxa"/>
            </w:tcMar>
          </w:tcPr>
          <w:p w14:paraId="27B88228"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65F825" w14:textId="77777777" w:rsidR="00984F6D" w:rsidRPr="00CA7581" w:rsidRDefault="00984F6D" w:rsidP="006673A1">
            <w:pPr>
              <w:pStyle w:val="TableContents"/>
              <w:spacing w:before="57" w:after="57"/>
              <w:rPr>
                <w:rFonts w:ascii="Arial" w:hAnsi="Arial" w:cs="Arial"/>
                <w:sz w:val="22"/>
                <w:szCs w:val="22"/>
              </w:rPr>
            </w:pPr>
          </w:p>
        </w:tc>
      </w:tr>
    </w:tbl>
    <w:p w14:paraId="192556BC" w14:textId="77777777" w:rsidR="00984F6D" w:rsidRPr="00CA7581" w:rsidRDefault="00984F6D" w:rsidP="00984F6D">
      <w:pPr>
        <w:pStyle w:val="TOCEntry"/>
        <w:rPr>
          <w:rFonts w:ascii="Arial" w:hAnsi="Arial" w:cs="Arial"/>
          <w:sz w:val="22"/>
          <w:szCs w:val="22"/>
        </w:rPr>
      </w:pPr>
    </w:p>
    <w:p w14:paraId="487D287D" w14:textId="77777777" w:rsidR="00984F6D" w:rsidRPr="00CA7581" w:rsidRDefault="00984F6D" w:rsidP="00984F6D">
      <w:pPr>
        <w:pStyle w:val="TOCEntry"/>
        <w:rPr>
          <w:rFonts w:ascii="Arial" w:hAnsi="Arial" w:cs="Arial"/>
          <w:sz w:val="22"/>
          <w:szCs w:val="22"/>
        </w:rPr>
      </w:pPr>
      <w:r w:rsidRPr="00CA7581">
        <w:rPr>
          <w:rFonts w:ascii="Arial" w:hAnsi="Arial" w:cs="Arial"/>
          <w:sz w:val="22"/>
          <w:szCs w:val="22"/>
        </w:rPr>
        <w:t>Requerimientos no funcionales.</w:t>
      </w: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984F6D" w:rsidRPr="00CA7581" w14:paraId="29B44D77"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0487141D"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RNF01</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4D1B41B3"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Interfaz gráfica</w:t>
            </w:r>
          </w:p>
        </w:tc>
      </w:tr>
      <w:tr w:rsidR="00984F6D" w:rsidRPr="00CA7581" w14:paraId="68B126AB"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50C951E"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EC14CEE"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16ACA67E" w14:textId="77777777" w:rsidTr="006673A1">
        <w:trPr>
          <w:cantSplit/>
          <w:trHeight w:hRule="exact" w:val="406"/>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F2550A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593EB0B"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 sistema debe tener una interfaz de uso intuitivo y sencillo.</w:t>
            </w:r>
          </w:p>
        </w:tc>
      </w:tr>
      <w:tr w:rsidR="00984F6D" w:rsidRPr="00CA7581" w14:paraId="57DB2D60" w14:textId="77777777" w:rsidTr="006673A1">
        <w:trPr>
          <w:cantSplit/>
          <w:trHeight w:hRule="exact" w:val="70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87BEAA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E6731E"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 sistema presentara una interfaz de usuario fácil de usar para que posea un manejo sencillo para los usuarios del sistema.</w:t>
            </w:r>
          </w:p>
        </w:tc>
      </w:tr>
      <w:tr w:rsidR="00984F6D" w:rsidRPr="00CA7581" w14:paraId="1B488733"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E688FCC"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C61495E"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63F44DD0" w14:textId="77777777" w:rsidTr="006673A1">
        <w:trPr>
          <w:cantSplit/>
          <w:trHeight w:hRule="exact" w:val="40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8776028"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6B0B3F4" w14:textId="4C8B9113"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6D176A7C"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E5A0AE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F61917E"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Poco entendimiento sobre la interfaz.</w:t>
            </w:r>
          </w:p>
        </w:tc>
      </w:tr>
      <w:tr w:rsidR="00984F6D" w:rsidRPr="00CA7581" w14:paraId="293AA39C"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365CFD7A"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874F07D" w14:textId="77777777" w:rsidR="00984F6D" w:rsidRPr="00CA7581" w:rsidRDefault="00984F6D" w:rsidP="006673A1">
            <w:pPr>
              <w:pStyle w:val="TableContents"/>
              <w:spacing w:before="57" w:after="57"/>
              <w:rPr>
                <w:rFonts w:ascii="Arial" w:hAnsi="Arial" w:cs="Arial"/>
                <w:sz w:val="22"/>
                <w:szCs w:val="22"/>
              </w:rPr>
            </w:pPr>
          </w:p>
        </w:tc>
      </w:tr>
    </w:tbl>
    <w:p w14:paraId="49A353FD" w14:textId="77777777" w:rsidR="00984F6D" w:rsidRPr="00CA7581" w:rsidRDefault="00984F6D" w:rsidP="00984F6D">
      <w:pPr>
        <w:pStyle w:val="TOCEntry"/>
        <w:rPr>
          <w:rFonts w:ascii="Arial" w:hAnsi="Arial" w:cs="Arial"/>
          <w:sz w:val="22"/>
          <w:szCs w:val="22"/>
        </w:rPr>
      </w:pPr>
    </w:p>
    <w:p w14:paraId="19D9F338" w14:textId="77777777" w:rsidR="00984F6D" w:rsidRPr="00CA7581" w:rsidRDefault="00984F6D" w:rsidP="000A0D4C">
      <w:pPr>
        <w:pStyle w:val="template"/>
        <w:rPr>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984F6D" w:rsidRPr="00CA7581" w14:paraId="07C43844"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59546ACF"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RNF02</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16925B46"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Compatibilidad del sistema</w:t>
            </w:r>
          </w:p>
        </w:tc>
      </w:tr>
      <w:tr w:rsidR="00984F6D" w:rsidRPr="00CA7581" w14:paraId="0ABFC674"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DAF462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822D12F"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984F6D" w:rsidRPr="00CA7581" w14:paraId="6B2D3625"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A2D0377"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BEAD655"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El sistema debe ser compatible con Windows 7 en adelante además de Linux y MacOS.</w:t>
            </w:r>
          </w:p>
        </w:tc>
      </w:tr>
      <w:tr w:rsidR="00984F6D" w:rsidRPr="00CA7581" w14:paraId="0A4D9036" w14:textId="77777777" w:rsidTr="006673A1">
        <w:trPr>
          <w:cantSplit/>
          <w:trHeight w:hRule="exact" w:val="70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0831D48"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107261B"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 xml:space="preserve">El sistema debe ser compatible con varios sistemas operativos para un mayor alcance de usuarios.  </w:t>
            </w:r>
          </w:p>
        </w:tc>
      </w:tr>
      <w:tr w:rsidR="00984F6D" w:rsidRPr="00CA7581" w14:paraId="01967A0D"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CA21626"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1388D6D"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984F6D" w:rsidRPr="00CA7581" w14:paraId="3B1270EF"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4D4E3F9"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63A711E" w14:textId="2B29DC18" w:rsidR="00984F6D"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984F6D" w:rsidRPr="00CA7581" w14:paraId="69645C92"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D83641B"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A42D22" w14:textId="77777777" w:rsidR="00984F6D" w:rsidRPr="00CA7581" w:rsidRDefault="00984F6D" w:rsidP="006673A1">
            <w:pPr>
              <w:pStyle w:val="TableContents"/>
              <w:spacing w:before="57" w:after="57"/>
              <w:rPr>
                <w:rFonts w:ascii="Arial" w:hAnsi="Arial" w:cs="Arial"/>
                <w:sz w:val="22"/>
                <w:szCs w:val="22"/>
              </w:rPr>
            </w:pPr>
            <w:r w:rsidRPr="00CA7581">
              <w:rPr>
                <w:rFonts w:ascii="Arial" w:hAnsi="Arial" w:cs="Arial"/>
                <w:sz w:val="22"/>
                <w:szCs w:val="22"/>
              </w:rPr>
              <w:t>Difícil acceso al sistema.</w:t>
            </w:r>
          </w:p>
        </w:tc>
      </w:tr>
      <w:tr w:rsidR="00984F6D" w:rsidRPr="00CA7581" w14:paraId="026CAA9A"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A404A78" w14:textId="77777777" w:rsidR="00984F6D" w:rsidRPr="00CA7581" w:rsidRDefault="00984F6D"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F75B9FC" w14:textId="77777777" w:rsidR="00984F6D" w:rsidRPr="00CA7581" w:rsidRDefault="00984F6D" w:rsidP="006673A1">
            <w:pPr>
              <w:pStyle w:val="TableContents"/>
              <w:spacing w:before="57" w:after="57"/>
              <w:rPr>
                <w:rFonts w:ascii="Arial" w:hAnsi="Arial" w:cs="Arial"/>
                <w:sz w:val="22"/>
                <w:szCs w:val="22"/>
              </w:rPr>
            </w:pPr>
          </w:p>
        </w:tc>
      </w:tr>
    </w:tbl>
    <w:p w14:paraId="74F84535" w14:textId="77777777" w:rsidR="00582D7A" w:rsidRPr="00CA7581" w:rsidRDefault="00582D7A" w:rsidP="00582D7A">
      <w:pPr>
        <w:spacing w:line="240" w:lineRule="auto"/>
        <w:ind w:right="0"/>
        <w:jc w:val="left"/>
        <w:rPr>
          <w:rFonts w:cs="Arial"/>
          <w:sz w:val="22"/>
          <w:szCs w:val="22"/>
        </w:rPr>
      </w:pPr>
      <w:r w:rsidRPr="00CA7581">
        <w:rPr>
          <w:rFonts w:cs="Arial"/>
          <w:sz w:val="22"/>
          <w:szCs w:val="22"/>
        </w:rPr>
        <w:br w:type="page"/>
      </w:r>
    </w:p>
    <w:p w14:paraId="7383E861" w14:textId="77777777" w:rsidR="00582D7A" w:rsidRPr="00CA7581" w:rsidRDefault="00582D7A" w:rsidP="000A0D4C">
      <w:pPr>
        <w:pStyle w:val="template"/>
        <w:rPr>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2EA7F316"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2676C142"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RNF03</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34E0C9BC"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Lenguaje del sistema</w:t>
            </w:r>
          </w:p>
        </w:tc>
      </w:tr>
      <w:tr w:rsidR="00582D7A" w:rsidRPr="00CA7581" w14:paraId="37513A32"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C2558E6"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FD05B74"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582D7A" w:rsidRPr="00CA7581" w14:paraId="1B729D16"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2326DD3"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3AC1371"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ser programado en un solo lenguaje para mejor orden y entendimiento del proyecto.</w:t>
            </w:r>
          </w:p>
        </w:tc>
      </w:tr>
      <w:tr w:rsidR="00582D7A" w:rsidRPr="00CA7581" w14:paraId="65EE2828" w14:textId="77777777" w:rsidTr="006673A1">
        <w:trPr>
          <w:cantSplit/>
          <w:trHeight w:hRule="exact" w:val="40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7010FF7"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ECE2856"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ser desarrollado en lenguaje de programación C#.</w:t>
            </w:r>
          </w:p>
        </w:tc>
      </w:tr>
      <w:tr w:rsidR="00582D7A" w:rsidRPr="00CA7581" w14:paraId="6D0B0ED1"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C877A38"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468A190"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346DB5A4"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C444B5B"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30BBD65" w14:textId="31FF8AE3" w:rsidR="00582D7A"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582D7A" w:rsidRPr="00CA7581" w14:paraId="19D312DB"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FDE2845"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8BBDB26"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Difícil entendimiento del funcionamiento del sistema.</w:t>
            </w:r>
          </w:p>
        </w:tc>
      </w:tr>
      <w:tr w:rsidR="00582D7A" w:rsidRPr="00CA7581" w14:paraId="1F1C13BD"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1870B10"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C044CC" w14:textId="77777777" w:rsidR="00582D7A" w:rsidRPr="00CA7581" w:rsidRDefault="00582D7A" w:rsidP="006673A1">
            <w:pPr>
              <w:pStyle w:val="TableContents"/>
              <w:spacing w:before="57" w:after="57"/>
              <w:rPr>
                <w:rFonts w:ascii="Arial" w:hAnsi="Arial" w:cs="Arial"/>
                <w:sz w:val="22"/>
                <w:szCs w:val="22"/>
              </w:rPr>
            </w:pPr>
          </w:p>
        </w:tc>
      </w:tr>
    </w:tbl>
    <w:p w14:paraId="132DF408" w14:textId="77777777" w:rsidR="00582D7A" w:rsidRPr="00CA7581" w:rsidRDefault="00582D7A" w:rsidP="00582D7A">
      <w:pPr>
        <w:spacing w:line="240" w:lineRule="auto"/>
        <w:ind w:right="0"/>
        <w:jc w:val="left"/>
        <w:rPr>
          <w:rFonts w:cs="Arial"/>
          <w:sz w:val="22"/>
          <w:szCs w:val="22"/>
        </w:rPr>
      </w:pPr>
    </w:p>
    <w:p w14:paraId="64F79D7D" w14:textId="77777777" w:rsidR="00582D7A" w:rsidRPr="00CA7581" w:rsidRDefault="00582D7A" w:rsidP="00582D7A">
      <w:pPr>
        <w:spacing w:line="240" w:lineRule="auto"/>
        <w:ind w:right="0"/>
        <w:jc w:val="left"/>
        <w:rPr>
          <w:rFonts w:cs="Arial"/>
          <w:sz w:val="22"/>
          <w:szCs w:val="22"/>
        </w:rPr>
      </w:pPr>
    </w:p>
    <w:p w14:paraId="0A61A24D" w14:textId="77777777" w:rsidR="00582D7A" w:rsidRPr="00CA7581" w:rsidRDefault="00582D7A" w:rsidP="000A0D4C">
      <w:pPr>
        <w:pStyle w:val="template"/>
        <w:rPr>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6E903DCC"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5E9C07F0"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RNF04</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22E96339"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Base de datos</w:t>
            </w:r>
          </w:p>
        </w:tc>
      </w:tr>
      <w:tr w:rsidR="00582D7A" w:rsidRPr="00CA7581" w14:paraId="2D92E4B5"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E9FAEE0"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F049347"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582D7A" w:rsidRPr="00CA7581" w14:paraId="097C931F"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75CCC64"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E1A13F6"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poseer acceso a una base de datos donde pueda almacenar los datos ingresadas por los usuarios.</w:t>
            </w:r>
          </w:p>
        </w:tc>
      </w:tr>
      <w:tr w:rsidR="00582D7A" w:rsidRPr="00CA7581" w14:paraId="5AC65CA0" w14:textId="77777777" w:rsidTr="006673A1">
        <w:trPr>
          <w:cantSplit/>
          <w:trHeight w:hRule="exact" w:val="410"/>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B24BC12"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4FADAC"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conectarse a una base datos.</w:t>
            </w:r>
          </w:p>
        </w:tc>
      </w:tr>
      <w:tr w:rsidR="00582D7A" w:rsidRPr="00CA7581" w14:paraId="1F137490"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6DC485C"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D0A9EB"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53DBD631"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86B8A22"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09F21AD" w14:textId="17670F36" w:rsidR="00582D7A"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582D7A" w:rsidRPr="00CA7581" w14:paraId="630AF01E"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33B508AB"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31A4D0E"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Poca organización del sistema.</w:t>
            </w:r>
          </w:p>
        </w:tc>
      </w:tr>
      <w:tr w:rsidR="00582D7A" w:rsidRPr="00CA7581" w14:paraId="16BD8A96"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35AAAD87"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FCFECD5" w14:textId="77777777" w:rsidR="00582D7A" w:rsidRPr="00CA7581" w:rsidRDefault="00582D7A" w:rsidP="006673A1">
            <w:pPr>
              <w:pStyle w:val="TableContents"/>
              <w:spacing w:before="57" w:after="57"/>
              <w:rPr>
                <w:rFonts w:ascii="Arial" w:hAnsi="Arial" w:cs="Arial"/>
                <w:sz w:val="22"/>
                <w:szCs w:val="22"/>
              </w:rPr>
            </w:pPr>
          </w:p>
        </w:tc>
      </w:tr>
    </w:tbl>
    <w:p w14:paraId="007A62DB" w14:textId="77777777" w:rsidR="00582D7A" w:rsidRPr="00CA7581" w:rsidRDefault="00582D7A" w:rsidP="00582D7A">
      <w:pPr>
        <w:pStyle w:val="TOCEntry"/>
        <w:rPr>
          <w:rFonts w:ascii="Arial" w:hAnsi="Arial" w:cs="Arial"/>
          <w:sz w:val="22"/>
          <w:szCs w:val="22"/>
        </w:rPr>
      </w:pPr>
    </w:p>
    <w:p w14:paraId="722F0E2C" w14:textId="77777777" w:rsidR="00582D7A" w:rsidRPr="00CA7581" w:rsidRDefault="00582D7A" w:rsidP="00582D7A">
      <w:pPr>
        <w:spacing w:line="240" w:lineRule="auto"/>
        <w:ind w:right="0"/>
        <w:jc w:val="left"/>
        <w:rPr>
          <w:rFonts w:cs="Arial"/>
          <w:sz w:val="22"/>
          <w:szCs w:val="22"/>
        </w:rPr>
      </w:pPr>
    </w:p>
    <w:p w14:paraId="123FAB0B" w14:textId="77777777" w:rsidR="00582D7A" w:rsidRPr="00CA7581" w:rsidRDefault="00582D7A" w:rsidP="00582D7A">
      <w:pPr>
        <w:spacing w:line="240" w:lineRule="auto"/>
        <w:ind w:right="0"/>
        <w:jc w:val="left"/>
        <w:rPr>
          <w:rFonts w:cs="Arial"/>
          <w:sz w:val="22"/>
          <w:szCs w:val="22"/>
        </w:rPr>
      </w:pPr>
    </w:p>
    <w:p w14:paraId="2F918A28" w14:textId="77777777" w:rsidR="00582D7A" w:rsidRPr="00CA7581" w:rsidRDefault="00582D7A" w:rsidP="00582D7A">
      <w:pPr>
        <w:spacing w:line="240" w:lineRule="auto"/>
        <w:ind w:right="0"/>
        <w:jc w:val="left"/>
        <w:rPr>
          <w:rFonts w:cs="Arial"/>
          <w:sz w:val="22"/>
          <w:szCs w:val="22"/>
        </w:rPr>
      </w:pPr>
    </w:p>
    <w:p w14:paraId="7D6DED1B" w14:textId="77777777" w:rsidR="00582D7A" w:rsidRPr="00CA7581" w:rsidRDefault="00582D7A" w:rsidP="00582D7A">
      <w:pPr>
        <w:spacing w:line="240" w:lineRule="auto"/>
        <w:ind w:right="0"/>
        <w:jc w:val="left"/>
        <w:rPr>
          <w:rFonts w:cs="Arial"/>
          <w:sz w:val="22"/>
          <w:szCs w:val="22"/>
        </w:rPr>
      </w:pPr>
    </w:p>
    <w:p w14:paraId="7D2E1712" w14:textId="77777777" w:rsidR="00582D7A" w:rsidRPr="00CA7581" w:rsidRDefault="00582D7A" w:rsidP="00582D7A">
      <w:pPr>
        <w:spacing w:line="240" w:lineRule="auto"/>
        <w:ind w:right="0"/>
        <w:jc w:val="left"/>
        <w:rPr>
          <w:rFonts w:cs="Arial"/>
          <w:sz w:val="22"/>
          <w:szCs w:val="22"/>
        </w:rPr>
      </w:pPr>
    </w:p>
    <w:p w14:paraId="6C380DE4" w14:textId="77777777" w:rsidR="00582D7A" w:rsidRPr="00CA7581" w:rsidRDefault="00582D7A" w:rsidP="00582D7A">
      <w:pPr>
        <w:spacing w:line="240" w:lineRule="auto"/>
        <w:ind w:right="0"/>
        <w:jc w:val="left"/>
        <w:rPr>
          <w:rFonts w:cs="Arial"/>
          <w:sz w:val="22"/>
          <w:szCs w:val="22"/>
        </w:rPr>
      </w:pPr>
    </w:p>
    <w:p w14:paraId="3D79C383" w14:textId="77777777" w:rsidR="00582D7A" w:rsidRPr="00CA7581" w:rsidRDefault="00582D7A" w:rsidP="000A0D4C">
      <w:pPr>
        <w:pStyle w:val="template"/>
        <w:rPr>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6D3361A5"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034E50C9"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lastRenderedPageBreak/>
              <w:t>RNF05</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6E7DDA7A"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Actualización de datos</w:t>
            </w:r>
          </w:p>
        </w:tc>
      </w:tr>
      <w:tr w:rsidR="00582D7A" w:rsidRPr="00CA7581" w14:paraId="6BD52933"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735FA4A"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CCFD2C2"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582D7A" w:rsidRPr="00CA7581" w14:paraId="53619FA5"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B9A89BA"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2A29CAF"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Los datos modificados en la base de datos deben ser actualizados para todos los usuarios que acceden en menos de 2 segundos</w:t>
            </w:r>
          </w:p>
        </w:tc>
      </w:tr>
      <w:tr w:rsidR="00582D7A" w:rsidRPr="00CA7581" w14:paraId="1A99F2B3" w14:textId="77777777" w:rsidTr="006673A1">
        <w:trPr>
          <w:cantSplit/>
          <w:trHeight w:hRule="exact" w:val="70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3364E03"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55BB776"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Los datos del sistema deben estar permanentemente actualizados para evitar errores al momento de realizar reservas.</w:t>
            </w:r>
          </w:p>
        </w:tc>
      </w:tr>
      <w:tr w:rsidR="00582D7A" w:rsidRPr="00CA7581" w14:paraId="4B98981B"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F0085C9"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21931CE"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5BC97BC0"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38102FC8"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005DBAE" w14:textId="4FA70CDF" w:rsidR="00582D7A"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582D7A" w:rsidRPr="00CA7581" w14:paraId="578C8F0B"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B9D50E9"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D35E485"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Error de coherencia de los datos.</w:t>
            </w:r>
          </w:p>
        </w:tc>
      </w:tr>
      <w:tr w:rsidR="00582D7A" w:rsidRPr="00CA7581" w14:paraId="39B8B4E6"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65872D6"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A3A4D6A" w14:textId="77777777" w:rsidR="00582D7A" w:rsidRPr="00CA7581" w:rsidRDefault="00582D7A" w:rsidP="006673A1">
            <w:pPr>
              <w:pStyle w:val="TableContents"/>
              <w:spacing w:before="57" w:after="57"/>
              <w:rPr>
                <w:rFonts w:ascii="Arial" w:hAnsi="Arial" w:cs="Arial"/>
                <w:sz w:val="22"/>
                <w:szCs w:val="22"/>
              </w:rPr>
            </w:pPr>
          </w:p>
        </w:tc>
      </w:tr>
    </w:tbl>
    <w:p w14:paraId="7E00A9C7" w14:textId="77777777" w:rsidR="00582D7A" w:rsidRPr="00CA7581" w:rsidRDefault="00582D7A" w:rsidP="00582D7A">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18F4FF18"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7A7E2968"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RNF06</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55076D32"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Encriptar información.</w:t>
            </w:r>
          </w:p>
        </w:tc>
      </w:tr>
      <w:tr w:rsidR="00582D7A" w:rsidRPr="00CA7581" w14:paraId="4B1C9EBD"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9EAECBA"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88471B"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582D7A" w:rsidRPr="00CA7581" w14:paraId="456A3F08"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402A0E3"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3E2F158" w14:textId="77777777" w:rsidR="00582D7A" w:rsidRPr="00CA7581" w:rsidRDefault="00582D7A" w:rsidP="006673A1">
            <w:pPr>
              <w:rPr>
                <w:rFonts w:cs="Arial"/>
                <w:sz w:val="22"/>
                <w:szCs w:val="22"/>
              </w:rPr>
            </w:pPr>
            <w:r w:rsidRPr="00CA7581">
              <w:rPr>
                <w:rFonts w:cs="Arial"/>
                <w:sz w:val="22"/>
                <w:szCs w:val="22"/>
              </w:rPr>
              <w:t xml:space="preserve">Toda la información sensible de los usuarios debe almacenarse de manera encriptada utilizando el método MD5. </w:t>
            </w:r>
          </w:p>
          <w:p w14:paraId="04517E63" w14:textId="77777777" w:rsidR="00582D7A" w:rsidRPr="00CA7581" w:rsidRDefault="00582D7A" w:rsidP="006673A1">
            <w:pPr>
              <w:pStyle w:val="TableContents"/>
              <w:spacing w:before="57" w:after="57"/>
              <w:rPr>
                <w:rFonts w:ascii="Arial" w:hAnsi="Arial" w:cs="Arial"/>
                <w:sz w:val="22"/>
                <w:szCs w:val="22"/>
              </w:rPr>
            </w:pPr>
          </w:p>
        </w:tc>
      </w:tr>
      <w:tr w:rsidR="00582D7A" w:rsidRPr="00CA7581" w14:paraId="332B7467" w14:textId="77777777" w:rsidTr="006673A1">
        <w:trPr>
          <w:cantSplit/>
          <w:trHeight w:hRule="exact" w:val="70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800F00C"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705C38A"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proteger la información personal de cada cliente de modo que esta no sea expuesta a sistemas externos.</w:t>
            </w:r>
          </w:p>
        </w:tc>
      </w:tr>
      <w:tr w:rsidR="00582D7A" w:rsidRPr="00CA7581" w14:paraId="48FBA258"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51D6338"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3741FFA"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6371F7AF"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88FF2CA"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5623402" w14:textId="4314DCB4" w:rsidR="00582D7A"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582D7A" w:rsidRPr="00CA7581" w14:paraId="220CC556"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637CEF1"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60AA946"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Poca seguridad del sistema.</w:t>
            </w:r>
          </w:p>
        </w:tc>
      </w:tr>
      <w:tr w:rsidR="00582D7A" w:rsidRPr="00CA7581" w14:paraId="6B73B97B"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EFB4517"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965CD1" w14:textId="77777777" w:rsidR="00582D7A" w:rsidRPr="00CA7581" w:rsidRDefault="00582D7A" w:rsidP="006673A1">
            <w:pPr>
              <w:pStyle w:val="TableContents"/>
              <w:spacing w:before="57" w:after="57"/>
              <w:rPr>
                <w:rFonts w:ascii="Arial" w:hAnsi="Arial" w:cs="Arial"/>
                <w:sz w:val="22"/>
                <w:szCs w:val="22"/>
              </w:rPr>
            </w:pPr>
          </w:p>
        </w:tc>
      </w:tr>
    </w:tbl>
    <w:p w14:paraId="519F91AD" w14:textId="77777777" w:rsidR="00582D7A" w:rsidRPr="00CA7581" w:rsidRDefault="00582D7A" w:rsidP="00582D7A">
      <w:pPr>
        <w:spacing w:line="240" w:lineRule="auto"/>
        <w:ind w:right="0"/>
        <w:jc w:val="left"/>
        <w:rPr>
          <w:rFonts w:cs="Arial"/>
          <w:sz w:val="22"/>
          <w:szCs w:val="22"/>
        </w:rPr>
      </w:pPr>
      <w:r w:rsidRPr="00CA7581">
        <w:rPr>
          <w:rFonts w:cs="Arial"/>
          <w:sz w:val="22"/>
          <w:szCs w:val="22"/>
        </w:rPr>
        <w:br w:type="page"/>
      </w:r>
    </w:p>
    <w:p w14:paraId="71A48C8F" w14:textId="77777777" w:rsidR="00582D7A" w:rsidRPr="00CA7581" w:rsidRDefault="00582D7A" w:rsidP="000A0D4C">
      <w:pPr>
        <w:pStyle w:val="template"/>
        <w:rPr>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69D2C118"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50B14DAC"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RNF07</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3CFDA5E9"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Mensajes de error</w:t>
            </w:r>
          </w:p>
        </w:tc>
      </w:tr>
      <w:tr w:rsidR="00582D7A" w:rsidRPr="00CA7581" w14:paraId="697C3673"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546B3AC"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67B44A"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582D7A" w:rsidRPr="00CA7581" w14:paraId="53D7D94B"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D41C320"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EE78B4D"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informa al usuario del error que se produjo de manera que entienda además de informar las restricciones de sus acciones.</w:t>
            </w:r>
          </w:p>
        </w:tc>
      </w:tr>
      <w:tr w:rsidR="00582D7A" w:rsidRPr="00CA7581" w14:paraId="312B5FEA" w14:textId="77777777" w:rsidTr="006673A1">
        <w:trPr>
          <w:cantSplit/>
          <w:trHeight w:hRule="exact" w:val="70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AB807A9"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10AAA13"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proporcionar mensajes de error informativos y orientados al usuario.</w:t>
            </w:r>
          </w:p>
        </w:tc>
      </w:tr>
      <w:tr w:rsidR="00582D7A" w:rsidRPr="00CA7581" w14:paraId="4AF5DAF1"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80B52A5"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56E7E74"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2E1923DD"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4DD2F3C"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69E8EA"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Pendiente</w:t>
            </w:r>
          </w:p>
        </w:tc>
      </w:tr>
      <w:tr w:rsidR="00582D7A" w:rsidRPr="00CA7581" w14:paraId="6DA11948"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5819A5F"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80BF41F"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Poco entendimiento del sistema.</w:t>
            </w:r>
          </w:p>
        </w:tc>
      </w:tr>
      <w:tr w:rsidR="00582D7A" w:rsidRPr="00CA7581" w14:paraId="5423106A"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853DF0F"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A11EB0" w14:textId="77777777" w:rsidR="00582D7A" w:rsidRPr="00CA7581" w:rsidRDefault="00582D7A" w:rsidP="006673A1">
            <w:pPr>
              <w:pStyle w:val="TableContents"/>
              <w:spacing w:before="57" w:after="57"/>
              <w:rPr>
                <w:rFonts w:ascii="Arial" w:hAnsi="Arial" w:cs="Arial"/>
                <w:sz w:val="22"/>
                <w:szCs w:val="22"/>
              </w:rPr>
            </w:pPr>
          </w:p>
        </w:tc>
      </w:tr>
    </w:tbl>
    <w:p w14:paraId="6039A17A" w14:textId="77777777" w:rsidR="00582D7A" w:rsidRPr="00CA7581" w:rsidRDefault="00582D7A" w:rsidP="00582D7A">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285DDA85"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1DF49F89"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RNF08</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4C9918EB"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Sistema responsivo</w:t>
            </w:r>
          </w:p>
        </w:tc>
      </w:tr>
      <w:tr w:rsidR="00582D7A" w:rsidRPr="00CA7581" w14:paraId="3E92B87F"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3394F06A"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3D7F303"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582D7A" w:rsidRPr="00CA7581" w14:paraId="1A2AB247" w14:textId="77777777" w:rsidTr="006673A1">
        <w:trPr>
          <w:cantSplit/>
          <w:trHeight w:hRule="exact" w:val="97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DBCA419"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F02341"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poder adaptarse a los tipos de dispositivos más utilizados tales como teléfonos, tabletas y computadores por ende su diseño se debe ajustar estos dispositivos.</w:t>
            </w:r>
          </w:p>
          <w:p w14:paraId="5F855C16" w14:textId="77777777" w:rsidR="00582D7A" w:rsidRPr="00CA7581" w:rsidRDefault="00582D7A" w:rsidP="006673A1">
            <w:pPr>
              <w:pStyle w:val="TableContents"/>
              <w:spacing w:before="57" w:after="57"/>
              <w:rPr>
                <w:rFonts w:ascii="Arial" w:hAnsi="Arial" w:cs="Arial"/>
                <w:sz w:val="22"/>
                <w:szCs w:val="22"/>
              </w:rPr>
            </w:pPr>
          </w:p>
        </w:tc>
      </w:tr>
      <w:tr w:rsidR="00582D7A" w:rsidRPr="00CA7581" w14:paraId="5D9324B5" w14:textId="77777777" w:rsidTr="006673A1">
        <w:trPr>
          <w:cantSplit/>
          <w:trHeight w:hRule="exact" w:val="390"/>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306120D"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AEF68C5"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poseer un diseño responsivo.</w:t>
            </w:r>
          </w:p>
        </w:tc>
      </w:tr>
      <w:tr w:rsidR="00582D7A" w:rsidRPr="00CA7581" w14:paraId="04D2F969"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0F4171B"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F276177"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6C9FAC0B"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CB6E931"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01CD18D"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Pendiente</w:t>
            </w:r>
          </w:p>
        </w:tc>
      </w:tr>
      <w:tr w:rsidR="00582D7A" w:rsidRPr="00CA7581" w14:paraId="182D188A"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4980713"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7544D7B"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Difícil entendimiento del sistema.</w:t>
            </w:r>
          </w:p>
        </w:tc>
      </w:tr>
      <w:tr w:rsidR="00582D7A" w:rsidRPr="00CA7581" w14:paraId="67A2D44D"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5132A19"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42AAE5" w14:textId="77777777" w:rsidR="00582D7A" w:rsidRPr="00CA7581" w:rsidRDefault="00582D7A" w:rsidP="006673A1">
            <w:pPr>
              <w:pStyle w:val="TableContents"/>
              <w:spacing w:before="57" w:after="57"/>
              <w:rPr>
                <w:rFonts w:ascii="Arial" w:hAnsi="Arial" w:cs="Arial"/>
                <w:sz w:val="22"/>
                <w:szCs w:val="22"/>
              </w:rPr>
            </w:pPr>
          </w:p>
        </w:tc>
      </w:tr>
    </w:tbl>
    <w:p w14:paraId="6CB78841" w14:textId="77777777" w:rsidR="00582D7A" w:rsidRPr="00CA7581" w:rsidRDefault="00582D7A" w:rsidP="00582D7A">
      <w:pPr>
        <w:spacing w:line="240" w:lineRule="auto"/>
        <w:ind w:right="0"/>
        <w:jc w:val="left"/>
        <w:rPr>
          <w:rFonts w:cs="Arial"/>
          <w:sz w:val="22"/>
          <w:szCs w:val="22"/>
        </w:rPr>
      </w:pPr>
    </w:p>
    <w:p w14:paraId="57F3103C" w14:textId="77777777" w:rsidR="00582D7A" w:rsidRPr="00CA7581" w:rsidRDefault="00582D7A" w:rsidP="00582D7A">
      <w:pPr>
        <w:spacing w:line="240" w:lineRule="auto"/>
        <w:ind w:right="0"/>
        <w:jc w:val="left"/>
        <w:rPr>
          <w:rFonts w:cs="Arial"/>
          <w:sz w:val="22"/>
          <w:szCs w:val="22"/>
        </w:rPr>
      </w:pPr>
      <w:r w:rsidRPr="00CA7581">
        <w:rPr>
          <w:rFonts w:cs="Arial"/>
          <w:sz w:val="22"/>
          <w:szCs w:val="22"/>
        </w:rPr>
        <w:br w:type="page"/>
      </w:r>
    </w:p>
    <w:p w14:paraId="22C2B9EC" w14:textId="77777777" w:rsidR="00582D7A" w:rsidRPr="00CA7581" w:rsidRDefault="00582D7A" w:rsidP="00582D7A">
      <w:pPr>
        <w:spacing w:line="240" w:lineRule="auto"/>
        <w:ind w:right="0"/>
        <w:jc w:val="left"/>
        <w:rPr>
          <w:rFonts w:cs="Arial"/>
          <w:sz w:val="22"/>
          <w:szCs w:val="22"/>
        </w:rPr>
      </w:pPr>
    </w:p>
    <w:p w14:paraId="23634A55" w14:textId="77777777" w:rsidR="00582D7A" w:rsidRPr="00CA7581" w:rsidRDefault="00582D7A" w:rsidP="000A0D4C">
      <w:pPr>
        <w:pStyle w:val="template"/>
        <w:rPr>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31DF05CF"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3327702D"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RNF09</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0B074B43"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Conservación de la información</w:t>
            </w:r>
          </w:p>
        </w:tc>
      </w:tr>
      <w:tr w:rsidR="00582D7A" w:rsidRPr="00CA7581" w14:paraId="3D140C04"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3EEA014"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47FFCDB"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582D7A" w:rsidRPr="00CA7581" w14:paraId="4E529B31"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51DC09B"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172DB45"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permitirá no revelar a ningún usuario y fuente externa datos personales de los clientes.</w:t>
            </w:r>
          </w:p>
        </w:tc>
      </w:tr>
      <w:tr w:rsidR="00582D7A" w:rsidRPr="00CA7581" w14:paraId="3FDEB7C7" w14:textId="77777777" w:rsidTr="006673A1">
        <w:trPr>
          <w:cantSplit/>
          <w:trHeight w:hRule="exact" w:val="70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2187852"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CCD39C"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 xml:space="preserve">El sistema debe resguardar toda información personal de los clientes.  </w:t>
            </w:r>
          </w:p>
        </w:tc>
      </w:tr>
      <w:tr w:rsidR="00582D7A" w:rsidRPr="00CA7581" w14:paraId="0BA47A39"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E3D184B"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D9EEA1"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40BA6802"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3FF1871E"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D95C65" w14:textId="131F9234" w:rsidR="00582D7A"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582D7A" w:rsidRPr="00CA7581" w14:paraId="2C7D54D7"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A34DBFC"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E8226B"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Perdida de datos relevantes.</w:t>
            </w:r>
          </w:p>
        </w:tc>
      </w:tr>
      <w:tr w:rsidR="00582D7A" w:rsidRPr="00CA7581" w14:paraId="440C7C72"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F2C7A25"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856C691" w14:textId="77777777" w:rsidR="00582D7A" w:rsidRPr="00CA7581" w:rsidRDefault="00582D7A" w:rsidP="006673A1">
            <w:pPr>
              <w:pStyle w:val="TableContents"/>
              <w:spacing w:before="57" w:after="57"/>
              <w:rPr>
                <w:rFonts w:ascii="Arial" w:hAnsi="Arial" w:cs="Arial"/>
                <w:sz w:val="22"/>
                <w:szCs w:val="22"/>
              </w:rPr>
            </w:pPr>
          </w:p>
        </w:tc>
      </w:tr>
    </w:tbl>
    <w:p w14:paraId="1036F960" w14:textId="77777777" w:rsidR="00582D7A" w:rsidRPr="00CA7581" w:rsidRDefault="00582D7A" w:rsidP="00582D7A">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5E268DC9"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280987C2"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RNF10</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10A9D394"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Tiempo de respuesta</w:t>
            </w:r>
          </w:p>
        </w:tc>
      </w:tr>
      <w:tr w:rsidR="00582D7A" w:rsidRPr="00CA7581" w14:paraId="6E8783D0"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81A3AA1"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147E776"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582D7A" w:rsidRPr="00CA7581" w14:paraId="4D0DF562"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FD8BCC5"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8CEB54C" w14:textId="15ABBB68"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 xml:space="preserve">El tiempo de carga del sistema no debe pasar los </w:t>
            </w:r>
            <w:r w:rsidR="006E4055">
              <w:rPr>
                <w:rFonts w:ascii="Arial" w:hAnsi="Arial" w:cs="Arial"/>
                <w:sz w:val="22"/>
                <w:szCs w:val="22"/>
              </w:rPr>
              <w:t>5</w:t>
            </w:r>
            <w:r w:rsidRPr="00CA7581">
              <w:rPr>
                <w:rFonts w:ascii="Arial" w:hAnsi="Arial" w:cs="Arial"/>
                <w:sz w:val="22"/>
                <w:szCs w:val="22"/>
              </w:rPr>
              <w:t xml:space="preserve"> segundos.</w:t>
            </w:r>
          </w:p>
        </w:tc>
      </w:tr>
      <w:tr w:rsidR="00582D7A" w:rsidRPr="00CA7581" w14:paraId="53F42350" w14:textId="77777777" w:rsidTr="006673A1">
        <w:trPr>
          <w:cantSplit/>
          <w:trHeight w:hRule="exact" w:val="995"/>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B8B8319"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2312F66"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tiempo de carga entre las secciones del sistema debe ser óptimo de modo que el cliente pueda realizar lo deseado en el menor tiempo posible y no desista de su idea.</w:t>
            </w:r>
          </w:p>
        </w:tc>
      </w:tr>
      <w:tr w:rsidR="00582D7A" w:rsidRPr="00CA7581" w14:paraId="39DE7ECA"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7FB83EF"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70159CA"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0A55354F"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7B2CE25"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19B3537" w14:textId="7DDD0357" w:rsidR="00582D7A"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582D7A" w:rsidRPr="00CA7581" w14:paraId="29058798"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1EABF44"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5B84396"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Demora en los procesos del sistema.</w:t>
            </w:r>
          </w:p>
        </w:tc>
      </w:tr>
      <w:tr w:rsidR="00582D7A" w:rsidRPr="00CA7581" w14:paraId="5D7287F9"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42FA23E"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6FFE10" w14:textId="77777777" w:rsidR="00582D7A" w:rsidRPr="00CA7581" w:rsidRDefault="00582D7A" w:rsidP="006673A1">
            <w:pPr>
              <w:pStyle w:val="TableContents"/>
              <w:spacing w:before="57" w:after="57"/>
              <w:rPr>
                <w:rFonts w:ascii="Arial" w:hAnsi="Arial" w:cs="Arial"/>
                <w:sz w:val="22"/>
                <w:szCs w:val="22"/>
              </w:rPr>
            </w:pPr>
          </w:p>
        </w:tc>
      </w:tr>
    </w:tbl>
    <w:p w14:paraId="0DD74556" w14:textId="77777777" w:rsidR="00582D7A" w:rsidRPr="00CA7581" w:rsidRDefault="00582D7A" w:rsidP="00582D7A">
      <w:pPr>
        <w:spacing w:line="240" w:lineRule="auto"/>
        <w:ind w:right="0"/>
        <w:jc w:val="left"/>
        <w:rPr>
          <w:rFonts w:cs="Arial"/>
          <w:sz w:val="22"/>
          <w:szCs w:val="22"/>
        </w:rPr>
      </w:pPr>
      <w:r w:rsidRPr="00CA7581">
        <w:rPr>
          <w:rFonts w:cs="Arial"/>
          <w:sz w:val="22"/>
          <w:szCs w:val="22"/>
        </w:rPr>
        <w:br w:type="page"/>
      </w:r>
    </w:p>
    <w:p w14:paraId="04B70627" w14:textId="77777777" w:rsidR="00582D7A" w:rsidRPr="00CA7581" w:rsidRDefault="00582D7A" w:rsidP="000A0D4C">
      <w:pPr>
        <w:pStyle w:val="template"/>
        <w:rPr>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43E00A6B"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7C73B179"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RNF11</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7D6C6EB5"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Funcionamiento en navegadores web</w:t>
            </w:r>
          </w:p>
        </w:tc>
      </w:tr>
      <w:tr w:rsidR="00582D7A" w:rsidRPr="00CA7581" w14:paraId="42023C0D"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4FC7DAC"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56DD7F2"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582D7A" w:rsidRPr="00CA7581" w14:paraId="40BFE85E"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AC69018"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92CC99"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funcionar correctamente en los navegadores Chrome, Safari, Edge, Firefox y Opera.</w:t>
            </w:r>
          </w:p>
        </w:tc>
      </w:tr>
      <w:tr w:rsidR="00582D7A" w:rsidRPr="00CA7581" w14:paraId="5F49BA17" w14:textId="77777777" w:rsidTr="006673A1">
        <w:trPr>
          <w:cantSplit/>
          <w:trHeight w:hRule="exact" w:val="61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D422F60"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202575"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funcionar de manera óptima en la mayor cantidad de navegadores posibles de modo que se pueda abarcar la mayor cantidad de usuarios.</w:t>
            </w:r>
          </w:p>
        </w:tc>
      </w:tr>
      <w:tr w:rsidR="00582D7A" w:rsidRPr="00CA7581" w14:paraId="59CD87FC"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A74F43A"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3CA0FD0"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5C2737C9"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3CE6BE31"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B1B2A00" w14:textId="65AB212D" w:rsidR="00582D7A"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582D7A" w:rsidRPr="00CA7581" w14:paraId="05169A6F"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7940889"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5186CE7"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Difícil acceso al sistema.</w:t>
            </w:r>
          </w:p>
        </w:tc>
      </w:tr>
      <w:tr w:rsidR="00582D7A" w:rsidRPr="00CA7581" w14:paraId="123269DB"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F2F56DC"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6241B26" w14:textId="77777777" w:rsidR="00582D7A" w:rsidRPr="00CA7581" w:rsidRDefault="00582D7A" w:rsidP="006673A1">
            <w:pPr>
              <w:pStyle w:val="TableContents"/>
              <w:spacing w:before="57" w:after="57"/>
              <w:rPr>
                <w:rFonts w:ascii="Arial" w:hAnsi="Arial" w:cs="Arial"/>
                <w:sz w:val="22"/>
                <w:szCs w:val="22"/>
              </w:rPr>
            </w:pPr>
          </w:p>
        </w:tc>
      </w:tr>
    </w:tbl>
    <w:p w14:paraId="3313C35C" w14:textId="77777777" w:rsidR="00582D7A" w:rsidRPr="00CA7581" w:rsidRDefault="00582D7A" w:rsidP="00582D7A">
      <w:pPr>
        <w:spacing w:line="240" w:lineRule="auto"/>
        <w:ind w:right="0"/>
        <w:jc w:val="left"/>
        <w:rPr>
          <w:rFonts w:cs="Arial"/>
          <w:sz w:val="22"/>
          <w:szCs w:val="22"/>
        </w:rPr>
      </w:pPr>
    </w:p>
    <w:p w14:paraId="1E937A50" w14:textId="77777777" w:rsidR="00582D7A" w:rsidRPr="00CA7581" w:rsidRDefault="00582D7A" w:rsidP="00582D7A">
      <w:pPr>
        <w:spacing w:line="240" w:lineRule="auto"/>
        <w:ind w:right="0"/>
        <w:jc w:val="left"/>
        <w:rPr>
          <w:rFonts w:cs="Arial"/>
          <w:sz w:val="22"/>
          <w:szCs w:val="22"/>
        </w:rPr>
      </w:pPr>
    </w:p>
    <w:p w14:paraId="1AC819C5" w14:textId="77777777" w:rsidR="00582D7A" w:rsidRPr="00CA7581" w:rsidRDefault="00582D7A" w:rsidP="000A0D4C">
      <w:pPr>
        <w:pStyle w:val="template"/>
        <w:rPr>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2C383728"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099151B8"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RNF12</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26F8A755"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Validación de datos</w:t>
            </w:r>
          </w:p>
        </w:tc>
      </w:tr>
      <w:tr w:rsidR="00582D7A" w:rsidRPr="00CA7581" w14:paraId="203E179B"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3A8B3C1"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A04ABC1"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582D7A" w:rsidRPr="00CA7581" w14:paraId="1B278754"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91C5EF7"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073F26A"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Los datos del usuario deben ser previamente validados en la base de datos.</w:t>
            </w:r>
          </w:p>
        </w:tc>
      </w:tr>
      <w:tr w:rsidR="00582D7A" w:rsidRPr="00CA7581" w14:paraId="49DA4F65" w14:textId="77777777" w:rsidTr="006673A1">
        <w:trPr>
          <w:cantSplit/>
          <w:trHeight w:hRule="exact" w:val="97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67F6B8B"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14D9F04"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validar las credenciales principalmente del gerente y del recepcionista de modo que una vez validadas se le de acceso a todas las acciones del sistema respectivamente.</w:t>
            </w:r>
          </w:p>
        </w:tc>
      </w:tr>
      <w:tr w:rsidR="00582D7A" w:rsidRPr="00CA7581" w14:paraId="3315AAC6"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724A1BE"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35DDDE0"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482A3F20"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14543F2"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4C88D6" w14:textId="06C0C628" w:rsidR="00582D7A"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582D7A" w:rsidRPr="00CA7581" w14:paraId="2BBABE28"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7C4901C"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AD941B5"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Cualquiera podría ingresar al sistema.</w:t>
            </w:r>
          </w:p>
        </w:tc>
      </w:tr>
      <w:tr w:rsidR="00582D7A" w:rsidRPr="00CA7581" w14:paraId="716CC184"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361DD2AF"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128485C" w14:textId="77777777" w:rsidR="00582D7A" w:rsidRPr="00CA7581" w:rsidRDefault="00582D7A" w:rsidP="006673A1">
            <w:pPr>
              <w:pStyle w:val="TableContents"/>
              <w:spacing w:before="57" w:after="57"/>
              <w:rPr>
                <w:rFonts w:ascii="Arial" w:hAnsi="Arial" w:cs="Arial"/>
                <w:sz w:val="22"/>
                <w:szCs w:val="22"/>
              </w:rPr>
            </w:pPr>
          </w:p>
        </w:tc>
      </w:tr>
    </w:tbl>
    <w:p w14:paraId="7448EBD2" w14:textId="4D2A2083" w:rsidR="00DC48F9" w:rsidRDefault="00DC48F9" w:rsidP="00582D7A">
      <w:pPr>
        <w:pStyle w:val="TOCEntry"/>
        <w:rPr>
          <w:rFonts w:ascii="Arial" w:hAnsi="Arial" w:cs="Arial"/>
          <w:sz w:val="22"/>
          <w:szCs w:val="22"/>
        </w:rPr>
      </w:pPr>
    </w:p>
    <w:p w14:paraId="642E1FB3" w14:textId="77777777" w:rsidR="00DC48F9" w:rsidRDefault="00DC48F9">
      <w:pPr>
        <w:spacing w:line="240" w:lineRule="auto"/>
        <w:ind w:right="0"/>
        <w:jc w:val="left"/>
        <w:rPr>
          <w:rFonts w:cs="Arial"/>
          <w:b/>
          <w:snapToGrid/>
          <w:color w:val="auto"/>
          <w:sz w:val="22"/>
          <w:szCs w:val="22"/>
          <w:lang w:val="es-CL"/>
        </w:rPr>
      </w:pPr>
      <w:r>
        <w:rPr>
          <w:rFonts w:cs="Arial"/>
          <w:sz w:val="22"/>
          <w:szCs w:val="22"/>
        </w:rPr>
        <w:br w:type="page"/>
      </w:r>
    </w:p>
    <w:p w14:paraId="2C8BD5B2" w14:textId="77777777" w:rsidR="00582D7A" w:rsidRPr="00CA7581" w:rsidRDefault="00582D7A" w:rsidP="000A0D4C">
      <w:pPr>
        <w:pStyle w:val="template"/>
        <w:rPr>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193BC617"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0B91D1A1"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RNF13</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7423B74C"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Tiempo de transacción</w:t>
            </w:r>
          </w:p>
        </w:tc>
      </w:tr>
      <w:tr w:rsidR="00582D7A" w:rsidRPr="00CA7581" w14:paraId="2DC21CA4"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52B0DFD"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C46E22" w14:textId="620E6B27" w:rsidR="00582D7A" w:rsidRPr="00CA7581" w:rsidRDefault="006E4055" w:rsidP="006673A1">
            <w:pPr>
              <w:pStyle w:val="TableContents"/>
              <w:spacing w:before="57" w:after="57"/>
              <w:rPr>
                <w:rFonts w:ascii="Arial" w:hAnsi="Arial" w:cs="Arial"/>
                <w:sz w:val="22"/>
                <w:szCs w:val="22"/>
              </w:rPr>
            </w:pPr>
            <w:r>
              <w:rPr>
                <w:rFonts w:ascii="Arial" w:hAnsi="Arial" w:cs="Arial"/>
                <w:sz w:val="22"/>
                <w:szCs w:val="22"/>
              </w:rPr>
              <w:t>2</w:t>
            </w:r>
            <w:r w:rsidR="00582D7A" w:rsidRPr="00CA7581">
              <w:rPr>
                <w:rFonts w:ascii="Arial" w:hAnsi="Arial" w:cs="Arial"/>
                <w:sz w:val="22"/>
                <w:szCs w:val="22"/>
              </w:rPr>
              <w:t xml:space="preserve"> (1</w:t>
            </w:r>
            <w:r>
              <w:rPr>
                <w:rFonts w:ascii="Arial" w:hAnsi="Arial" w:cs="Arial"/>
                <w:sz w:val="22"/>
                <w:szCs w:val="22"/>
              </w:rPr>
              <w:t>3</w:t>
            </w:r>
            <w:r w:rsidR="00582D7A" w:rsidRPr="00CA7581">
              <w:rPr>
                <w:rFonts w:ascii="Arial" w:hAnsi="Arial" w:cs="Arial"/>
                <w:sz w:val="22"/>
                <w:szCs w:val="22"/>
              </w:rPr>
              <w:t>/0</w:t>
            </w:r>
            <w:r>
              <w:rPr>
                <w:rFonts w:ascii="Arial" w:hAnsi="Arial" w:cs="Arial"/>
                <w:sz w:val="22"/>
                <w:szCs w:val="22"/>
              </w:rPr>
              <w:t>6</w:t>
            </w:r>
            <w:r w:rsidR="00582D7A" w:rsidRPr="00CA7581">
              <w:rPr>
                <w:rFonts w:ascii="Arial" w:hAnsi="Arial" w:cs="Arial"/>
                <w:sz w:val="22"/>
                <w:szCs w:val="22"/>
              </w:rPr>
              <w:t>/2022)</w:t>
            </w:r>
          </w:p>
        </w:tc>
      </w:tr>
      <w:tr w:rsidR="00582D7A" w:rsidRPr="00CA7581" w14:paraId="57B1C462"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AD19706"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59B73AF" w14:textId="6168000F"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tiempo de carga una vez realizado la reserva</w:t>
            </w:r>
            <w:r w:rsidR="006E4055">
              <w:rPr>
                <w:rFonts w:ascii="Arial" w:hAnsi="Arial" w:cs="Arial"/>
                <w:sz w:val="22"/>
                <w:szCs w:val="22"/>
              </w:rPr>
              <w:t>,</w:t>
            </w:r>
            <w:r w:rsidRPr="00CA7581">
              <w:rPr>
                <w:rFonts w:ascii="Arial" w:hAnsi="Arial" w:cs="Arial"/>
                <w:sz w:val="22"/>
                <w:szCs w:val="22"/>
              </w:rPr>
              <w:t xml:space="preserve"> solicitado </w:t>
            </w:r>
            <w:proofErr w:type="spellStart"/>
            <w:r w:rsidRPr="00CA7581">
              <w:rPr>
                <w:rFonts w:ascii="Arial" w:hAnsi="Arial" w:cs="Arial"/>
                <w:sz w:val="22"/>
                <w:szCs w:val="22"/>
              </w:rPr>
              <w:t>delivery</w:t>
            </w:r>
            <w:proofErr w:type="spellEnd"/>
            <w:r w:rsidR="006E4055">
              <w:rPr>
                <w:rFonts w:ascii="Arial" w:hAnsi="Arial" w:cs="Arial"/>
                <w:sz w:val="22"/>
                <w:szCs w:val="22"/>
              </w:rPr>
              <w:t>,</w:t>
            </w:r>
            <w:r w:rsidRPr="00CA7581">
              <w:rPr>
                <w:rFonts w:ascii="Arial" w:hAnsi="Arial" w:cs="Arial"/>
                <w:sz w:val="22"/>
                <w:szCs w:val="22"/>
              </w:rPr>
              <w:t xml:space="preserve"> debe ser de </w:t>
            </w:r>
            <w:r w:rsidR="006E4055">
              <w:rPr>
                <w:rFonts w:ascii="Arial" w:hAnsi="Arial" w:cs="Arial"/>
                <w:sz w:val="22"/>
                <w:szCs w:val="22"/>
              </w:rPr>
              <w:t>3</w:t>
            </w:r>
            <w:r w:rsidRPr="00CA7581">
              <w:rPr>
                <w:rFonts w:ascii="Arial" w:hAnsi="Arial" w:cs="Arial"/>
                <w:sz w:val="22"/>
                <w:szCs w:val="22"/>
              </w:rPr>
              <w:t xml:space="preserve"> segundos.</w:t>
            </w:r>
          </w:p>
        </w:tc>
      </w:tr>
      <w:tr w:rsidR="00582D7A" w:rsidRPr="00CA7581" w14:paraId="3303340F" w14:textId="77777777" w:rsidTr="006673A1">
        <w:trPr>
          <w:cantSplit/>
          <w:trHeight w:hRule="exact" w:val="70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9C7CC33"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0F1B03E"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realizar las transacciones rápidamente de modo que le de la seguridad al cliente que su acción se realizó correctamente.</w:t>
            </w:r>
          </w:p>
        </w:tc>
      </w:tr>
      <w:tr w:rsidR="00582D7A" w:rsidRPr="00CA7581" w14:paraId="54E4CF30"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CF0EEC1"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2042AA4"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374616AA"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8ED36B5"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F58A886" w14:textId="75C86127" w:rsidR="00582D7A"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582D7A" w:rsidRPr="00CA7581" w14:paraId="05A45B30"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6E04683"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4FDBF65"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Tardanza en los procesos del sistema.</w:t>
            </w:r>
          </w:p>
        </w:tc>
      </w:tr>
      <w:tr w:rsidR="00582D7A" w:rsidRPr="00CA7581" w14:paraId="3AD32D7F"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D4AFD95"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0EEF900" w14:textId="77777777" w:rsidR="00582D7A" w:rsidRPr="00CA7581" w:rsidRDefault="00582D7A" w:rsidP="006673A1">
            <w:pPr>
              <w:pStyle w:val="TableContents"/>
              <w:spacing w:before="57" w:after="57"/>
              <w:rPr>
                <w:rFonts w:ascii="Arial" w:hAnsi="Arial" w:cs="Arial"/>
                <w:sz w:val="22"/>
                <w:szCs w:val="22"/>
              </w:rPr>
            </w:pPr>
          </w:p>
        </w:tc>
      </w:tr>
    </w:tbl>
    <w:p w14:paraId="52853954" w14:textId="77777777" w:rsidR="00582D7A" w:rsidRPr="00CA7581" w:rsidRDefault="00582D7A" w:rsidP="00582D7A">
      <w:pPr>
        <w:pStyle w:val="TOCEntry"/>
        <w:rPr>
          <w:rFonts w:ascii="Arial" w:hAnsi="Arial" w:cs="Arial"/>
          <w:sz w:val="22"/>
          <w:szCs w:val="22"/>
        </w:rPr>
      </w:pPr>
    </w:p>
    <w:p w14:paraId="5BF51D56" w14:textId="77777777" w:rsidR="00582D7A" w:rsidRPr="00CA7581" w:rsidRDefault="00582D7A" w:rsidP="00582D7A">
      <w:pPr>
        <w:spacing w:line="240" w:lineRule="auto"/>
        <w:ind w:right="0"/>
        <w:jc w:val="left"/>
        <w:rPr>
          <w:rFonts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582D7A" w:rsidRPr="00CA7581" w14:paraId="544188AE" w14:textId="77777777" w:rsidTr="006673A1">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65735391"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RNF14</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1459CE06"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Colores del sistema</w:t>
            </w:r>
          </w:p>
        </w:tc>
      </w:tr>
      <w:tr w:rsidR="00582D7A" w:rsidRPr="00CA7581" w14:paraId="4FB84DAE"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1256681"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DA6743"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1 (11/04/2022)</w:t>
            </w:r>
          </w:p>
        </w:tc>
      </w:tr>
      <w:tr w:rsidR="00582D7A" w:rsidRPr="00CA7581" w14:paraId="0B967386" w14:textId="77777777" w:rsidTr="006673A1">
        <w:trPr>
          <w:cantSplit/>
          <w:trHeight w:hRule="exact" w:val="66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C88EBF8"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D1682D"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deberá llevar el logo y colores empresariales.</w:t>
            </w:r>
          </w:p>
        </w:tc>
      </w:tr>
      <w:tr w:rsidR="00582D7A" w:rsidRPr="00CA7581" w14:paraId="65BB70D9" w14:textId="77777777" w:rsidTr="006673A1">
        <w:trPr>
          <w:cantSplit/>
          <w:trHeight w:hRule="exact" w:val="70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5DA81BF"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AB03A5A"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El sistema debe llevar los colores representativos de la empresa y que a su vez sean agradables ante la vista del usuario.</w:t>
            </w:r>
          </w:p>
        </w:tc>
      </w:tr>
      <w:tr w:rsidR="00582D7A" w:rsidRPr="00CA7581" w14:paraId="3F8314C9"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2E53316"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DE5AF4F"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Alta</w:t>
            </w:r>
          </w:p>
        </w:tc>
      </w:tr>
      <w:tr w:rsidR="00582D7A" w:rsidRPr="00CA7581" w14:paraId="393BDEC5" w14:textId="77777777" w:rsidTr="006673A1">
        <w:trPr>
          <w:cantSplit/>
          <w:trHeight w:hRule="exact" w:val="398"/>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2C12782"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7155A73" w14:textId="0F37F0A3" w:rsidR="00582D7A" w:rsidRPr="00CA7581" w:rsidRDefault="00B67300" w:rsidP="006673A1">
            <w:pPr>
              <w:pStyle w:val="TableContents"/>
              <w:spacing w:before="57" w:after="57"/>
              <w:rPr>
                <w:rFonts w:ascii="Arial" w:hAnsi="Arial" w:cs="Arial"/>
                <w:sz w:val="22"/>
                <w:szCs w:val="22"/>
              </w:rPr>
            </w:pPr>
            <w:r>
              <w:rPr>
                <w:rFonts w:ascii="Arial" w:hAnsi="Arial" w:cs="Arial"/>
                <w:sz w:val="22"/>
                <w:szCs w:val="22"/>
              </w:rPr>
              <w:t>Finalizado</w:t>
            </w:r>
          </w:p>
        </w:tc>
      </w:tr>
      <w:tr w:rsidR="00582D7A" w:rsidRPr="00CA7581" w14:paraId="12A26058"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8DE021C"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803BE26" w14:textId="77777777" w:rsidR="00582D7A" w:rsidRPr="00CA7581" w:rsidRDefault="00582D7A" w:rsidP="006673A1">
            <w:pPr>
              <w:pStyle w:val="TableContents"/>
              <w:spacing w:before="57" w:after="57"/>
              <w:rPr>
                <w:rFonts w:ascii="Arial" w:hAnsi="Arial" w:cs="Arial"/>
                <w:sz w:val="22"/>
                <w:szCs w:val="22"/>
              </w:rPr>
            </w:pPr>
            <w:r w:rsidRPr="00CA7581">
              <w:rPr>
                <w:rFonts w:ascii="Arial" w:hAnsi="Arial" w:cs="Arial"/>
                <w:sz w:val="22"/>
                <w:szCs w:val="22"/>
              </w:rPr>
              <w:t>Poco orden en la gama de los colores.</w:t>
            </w:r>
          </w:p>
        </w:tc>
      </w:tr>
      <w:tr w:rsidR="00582D7A" w:rsidRPr="00CA7581" w14:paraId="01FBD67B" w14:textId="77777777" w:rsidTr="006673A1">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A56CDB5" w14:textId="77777777" w:rsidR="00582D7A" w:rsidRPr="00CA7581" w:rsidRDefault="00582D7A" w:rsidP="006673A1">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F1E8C5E" w14:textId="77777777" w:rsidR="00582D7A" w:rsidRPr="00CA7581" w:rsidRDefault="00582D7A" w:rsidP="006673A1">
            <w:pPr>
              <w:pStyle w:val="TableContents"/>
              <w:spacing w:before="57" w:after="57"/>
              <w:rPr>
                <w:rFonts w:ascii="Arial" w:hAnsi="Arial" w:cs="Arial"/>
                <w:sz w:val="22"/>
                <w:szCs w:val="22"/>
              </w:rPr>
            </w:pPr>
          </w:p>
        </w:tc>
      </w:tr>
    </w:tbl>
    <w:p w14:paraId="6FCAD83A" w14:textId="57ACE00C" w:rsidR="00DC48F9" w:rsidRDefault="00DC48F9" w:rsidP="00984F6D">
      <w:pPr>
        <w:pStyle w:val="TOCEntry"/>
        <w:rPr>
          <w:rFonts w:ascii="Arial" w:hAnsi="Arial" w:cs="Arial"/>
          <w:sz w:val="22"/>
          <w:szCs w:val="22"/>
        </w:rPr>
      </w:pPr>
    </w:p>
    <w:p w14:paraId="1E1BFF15" w14:textId="77777777" w:rsidR="00DC48F9" w:rsidRDefault="00DC48F9">
      <w:pPr>
        <w:spacing w:line="240" w:lineRule="auto"/>
        <w:ind w:right="0"/>
        <w:jc w:val="left"/>
        <w:rPr>
          <w:rFonts w:cs="Arial"/>
          <w:b/>
          <w:snapToGrid/>
          <w:color w:val="auto"/>
          <w:sz w:val="22"/>
          <w:szCs w:val="22"/>
          <w:lang w:val="es-CL"/>
        </w:rPr>
      </w:pPr>
      <w:r>
        <w:rPr>
          <w:rFonts w:cs="Arial"/>
          <w:sz w:val="22"/>
          <w:szCs w:val="22"/>
        </w:rPr>
        <w:br w:type="page"/>
      </w:r>
    </w:p>
    <w:p w14:paraId="59E61501" w14:textId="77777777" w:rsidR="008C7C26" w:rsidRPr="00CA7581" w:rsidRDefault="008C7C26" w:rsidP="00984F6D">
      <w:pPr>
        <w:pStyle w:val="TOCEntry"/>
        <w:rPr>
          <w:rFonts w:ascii="Arial" w:hAnsi="Arial"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8C7C26" w:rsidRPr="00CA7581" w14:paraId="132F33B2" w14:textId="77777777" w:rsidTr="00D00752">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509FFF2F" w14:textId="484B89DB" w:rsidR="008C7C26" w:rsidRPr="00FC07BD" w:rsidRDefault="008C7C26" w:rsidP="00D00752">
            <w:pPr>
              <w:pStyle w:val="TableContents"/>
              <w:spacing w:before="57" w:after="57"/>
              <w:rPr>
                <w:rFonts w:ascii="Arial" w:hAnsi="Arial" w:cs="Arial"/>
                <w:b/>
                <w:bCs/>
                <w:sz w:val="22"/>
                <w:szCs w:val="22"/>
                <w:u w:val="single"/>
              </w:rPr>
            </w:pPr>
            <w:r w:rsidRPr="00CA7581">
              <w:rPr>
                <w:rFonts w:ascii="Arial" w:hAnsi="Arial" w:cs="Arial"/>
                <w:b/>
                <w:bCs/>
                <w:sz w:val="22"/>
                <w:szCs w:val="22"/>
              </w:rPr>
              <w:t>RNF</w:t>
            </w:r>
            <w:r w:rsidR="007D2739">
              <w:rPr>
                <w:rFonts w:ascii="Arial" w:hAnsi="Arial" w:cs="Arial"/>
                <w:b/>
                <w:bCs/>
                <w:sz w:val="22"/>
                <w:szCs w:val="22"/>
              </w:rPr>
              <w:t>15</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250D8836" w14:textId="03B6CA98" w:rsidR="008C7C26" w:rsidRPr="00CA7581" w:rsidRDefault="00F7715F" w:rsidP="00D00752">
            <w:pPr>
              <w:pStyle w:val="TableContents"/>
              <w:spacing w:before="57" w:after="57"/>
              <w:rPr>
                <w:rFonts w:ascii="Arial" w:hAnsi="Arial" w:cs="Arial"/>
                <w:sz w:val="22"/>
                <w:szCs w:val="22"/>
              </w:rPr>
            </w:pPr>
            <w:r>
              <w:rPr>
                <w:rFonts w:ascii="Arial" w:hAnsi="Arial" w:cs="Arial"/>
                <w:sz w:val="22"/>
                <w:szCs w:val="22"/>
              </w:rPr>
              <w:t xml:space="preserve">Pantalla de Carga </w:t>
            </w:r>
          </w:p>
        </w:tc>
      </w:tr>
      <w:tr w:rsidR="008C7C26" w:rsidRPr="00CA7581" w14:paraId="6D2E7CB0" w14:textId="77777777" w:rsidTr="00D00752">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4DEF05C" w14:textId="77777777" w:rsidR="008C7C26" w:rsidRPr="00CA7581" w:rsidRDefault="008C7C26" w:rsidP="00D00752">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7B7B1D8" w14:textId="643E3CF7" w:rsidR="008C7C26" w:rsidRPr="00CA7581" w:rsidRDefault="008C7C26" w:rsidP="00D00752">
            <w:pPr>
              <w:pStyle w:val="TableContents"/>
              <w:spacing w:before="57" w:after="57"/>
              <w:rPr>
                <w:rFonts w:ascii="Arial" w:hAnsi="Arial" w:cs="Arial"/>
                <w:sz w:val="22"/>
                <w:szCs w:val="22"/>
              </w:rPr>
            </w:pPr>
            <w:r>
              <w:rPr>
                <w:rFonts w:ascii="Arial" w:hAnsi="Arial" w:cs="Arial"/>
                <w:sz w:val="22"/>
                <w:szCs w:val="22"/>
              </w:rPr>
              <w:t>3 (13/06/2022)</w:t>
            </w:r>
          </w:p>
        </w:tc>
      </w:tr>
      <w:tr w:rsidR="008C7C26" w:rsidRPr="00CA7581" w14:paraId="691366B2" w14:textId="77777777" w:rsidTr="00D00752">
        <w:trPr>
          <w:cantSplit/>
          <w:trHeight w:hRule="exact" w:val="406"/>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B72683F" w14:textId="77777777" w:rsidR="008C7C26" w:rsidRPr="00CA7581" w:rsidRDefault="008C7C26" w:rsidP="00D00752">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F15F98C" w14:textId="52D05AD5" w:rsidR="008C7C26" w:rsidRPr="00CA7581" w:rsidRDefault="00F7715F" w:rsidP="00D00752">
            <w:pPr>
              <w:pStyle w:val="TableContents"/>
              <w:spacing w:before="57" w:after="57"/>
              <w:rPr>
                <w:rFonts w:ascii="Arial" w:hAnsi="Arial" w:cs="Arial"/>
                <w:sz w:val="22"/>
                <w:szCs w:val="22"/>
              </w:rPr>
            </w:pPr>
            <w:r>
              <w:rPr>
                <w:rFonts w:ascii="Arial" w:hAnsi="Arial" w:cs="Arial"/>
                <w:sz w:val="22"/>
                <w:szCs w:val="22"/>
              </w:rPr>
              <w:t>El sistema muestra</w:t>
            </w:r>
            <w:r w:rsidR="00211D19">
              <w:rPr>
                <w:rFonts w:ascii="Arial" w:hAnsi="Arial" w:cs="Arial"/>
                <w:sz w:val="22"/>
                <w:szCs w:val="22"/>
              </w:rPr>
              <w:t xml:space="preserve"> en pantalla</w:t>
            </w:r>
            <w:r>
              <w:rPr>
                <w:rFonts w:ascii="Arial" w:hAnsi="Arial" w:cs="Arial"/>
                <w:sz w:val="22"/>
                <w:szCs w:val="22"/>
              </w:rPr>
              <w:t xml:space="preserve"> que se </w:t>
            </w:r>
            <w:r w:rsidR="00211D19">
              <w:rPr>
                <w:rFonts w:ascii="Arial" w:hAnsi="Arial" w:cs="Arial"/>
                <w:sz w:val="22"/>
                <w:szCs w:val="22"/>
              </w:rPr>
              <w:t>está</w:t>
            </w:r>
            <w:r>
              <w:rPr>
                <w:rFonts w:ascii="Arial" w:hAnsi="Arial" w:cs="Arial"/>
                <w:sz w:val="22"/>
                <w:szCs w:val="22"/>
              </w:rPr>
              <w:t xml:space="preserve"> procesando la información.</w:t>
            </w:r>
          </w:p>
        </w:tc>
      </w:tr>
      <w:tr w:rsidR="008C7C26" w:rsidRPr="00CA7581" w14:paraId="1407C292" w14:textId="77777777" w:rsidTr="00D00752">
        <w:trPr>
          <w:cantSplit/>
          <w:trHeight w:hRule="exact" w:val="70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85797A7" w14:textId="77777777" w:rsidR="008C7C26" w:rsidRPr="00CA7581" w:rsidRDefault="008C7C26" w:rsidP="00D00752">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361A51B" w14:textId="7F8DC235" w:rsidR="008C7C26" w:rsidRPr="00CA7581" w:rsidRDefault="00F7715F" w:rsidP="00D00752">
            <w:pPr>
              <w:pStyle w:val="TableContents"/>
              <w:spacing w:before="57" w:after="57"/>
              <w:rPr>
                <w:rFonts w:ascii="Arial" w:hAnsi="Arial" w:cs="Arial"/>
                <w:sz w:val="22"/>
                <w:szCs w:val="22"/>
              </w:rPr>
            </w:pPr>
            <w:r>
              <w:rPr>
                <w:rFonts w:ascii="Arial" w:hAnsi="Arial" w:cs="Arial"/>
                <w:sz w:val="22"/>
                <w:szCs w:val="22"/>
              </w:rPr>
              <w:t xml:space="preserve">El sistema utiliza </w:t>
            </w:r>
            <w:r w:rsidR="00211D19">
              <w:rPr>
                <w:rFonts w:ascii="Arial" w:hAnsi="Arial" w:cs="Arial"/>
                <w:sz w:val="22"/>
                <w:szCs w:val="22"/>
              </w:rPr>
              <w:t xml:space="preserve">extensiones AJAX para hacer un poco </w:t>
            </w:r>
            <w:proofErr w:type="spellStart"/>
            <w:r w:rsidR="00211D19">
              <w:rPr>
                <w:rFonts w:ascii="Arial" w:hAnsi="Arial" w:cs="Arial"/>
                <w:sz w:val="22"/>
                <w:szCs w:val="22"/>
              </w:rPr>
              <w:t>mas</w:t>
            </w:r>
            <w:proofErr w:type="spellEnd"/>
            <w:r w:rsidR="00211D19">
              <w:rPr>
                <w:rFonts w:ascii="Arial" w:hAnsi="Arial" w:cs="Arial"/>
                <w:sz w:val="22"/>
                <w:szCs w:val="22"/>
              </w:rPr>
              <w:t xml:space="preserve"> intuitivo los procesos que están sucediendo ante el usuario.</w:t>
            </w:r>
          </w:p>
        </w:tc>
      </w:tr>
      <w:tr w:rsidR="008C7C26" w:rsidRPr="00CA7581" w14:paraId="18F42681" w14:textId="77777777" w:rsidTr="00D00752">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8C012A4" w14:textId="77777777" w:rsidR="008C7C26" w:rsidRPr="00CA7581" w:rsidRDefault="008C7C26" w:rsidP="00D00752">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97C883" w14:textId="01CEA698" w:rsidR="008C7C26" w:rsidRPr="00CA7581" w:rsidRDefault="00211D19" w:rsidP="00D00752">
            <w:pPr>
              <w:pStyle w:val="TableContents"/>
              <w:spacing w:before="57" w:after="57"/>
              <w:rPr>
                <w:rFonts w:ascii="Arial" w:hAnsi="Arial" w:cs="Arial"/>
                <w:sz w:val="22"/>
                <w:szCs w:val="22"/>
              </w:rPr>
            </w:pPr>
            <w:r>
              <w:rPr>
                <w:rFonts w:ascii="Arial" w:hAnsi="Arial" w:cs="Arial"/>
                <w:sz w:val="22"/>
                <w:szCs w:val="22"/>
              </w:rPr>
              <w:t>Media</w:t>
            </w:r>
            <w:r w:rsidR="00FC07BD">
              <w:rPr>
                <w:rFonts w:ascii="Arial" w:hAnsi="Arial" w:cs="Arial"/>
                <w:sz w:val="22"/>
                <w:szCs w:val="22"/>
              </w:rPr>
              <w:t>.</w:t>
            </w:r>
          </w:p>
        </w:tc>
      </w:tr>
      <w:tr w:rsidR="008C7C26" w:rsidRPr="00CA7581" w14:paraId="7182B50F" w14:textId="77777777" w:rsidTr="00D00752">
        <w:trPr>
          <w:cantSplit/>
          <w:trHeight w:hRule="exact" w:val="40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975DF54" w14:textId="77777777" w:rsidR="008C7C26" w:rsidRPr="00CA7581" w:rsidRDefault="008C7C26" w:rsidP="00D00752">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A0589C2" w14:textId="701755DC" w:rsidR="008C7C26" w:rsidRPr="00CA7581" w:rsidRDefault="00211D19" w:rsidP="00D00752">
            <w:pPr>
              <w:pStyle w:val="TableContents"/>
              <w:spacing w:before="57" w:after="57"/>
              <w:rPr>
                <w:rFonts w:ascii="Arial" w:hAnsi="Arial" w:cs="Arial"/>
                <w:sz w:val="22"/>
                <w:szCs w:val="22"/>
              </w:rPr>
            </w:pPr>
            <w:r>
              <w:rPr>
                <w:rFonts w:ascii="Arial" w:hAnsi="Arial" w:cs="Arial"/>
                <w:sz w:val="22"/>
                <w:szCs w:val="22"/>
              </w:rPr>
              <w:t>Finalizado</w:t>
            </w:r>
          </w:p>
        </w:tc>
      </w:tr>
      <w:tr w:rsidR="008C7C26" w:rsidRPr="00CA7581" w14:paraId="3EECA452" w14:textId="77777777" w:rsidTr="00FC07BD">
        <w:trPr>
          <w:cantSplit/>
          <w:trHeight w:hRule="exact" w:val="72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3E68FBA2" w14:textId="77777777" w:rsidR="008C7C26" w:rsidRPr="00CA7581" w:rsidRDefault="008C7C26" w:rsidP="00D00752">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C8A4101" w14:textId="25AAFB05" w:rsidR="00211D19" w:rsidRPr="00CA7581" w:rsidRDefault="00211D19" w:rsidP="00D00752">
            <w:pPr>
              <w:pStyle w:val="TableContents"/>
              <w:spacing w:before="57" w:after="57"/>
              <w:rPr>
                <w:rFonts w:ascii="Arial" w:hAnsi="Arial" w:cs="Arial"/>
                <w:sz w:val="22"/>
                <w:szCs w:val="22"/>
              </w:rPr>
            </w:pPr>
            <w:r>
              <w:rPr>
                <w:rFonts w:ascii="Arial" w:hAnsi="Arial" w:cs="Arial"/>
                <w:sz w:val="22"/>
                <w:szCs w:val="22"/>
              </w:rPr>
              <w:t xml:space="preserve">Utilizar la extensión de la manera más sencilla posible para </w:t>
            </w:r>
            <w:r w:rsidR="00FC07BD">
              <w:rPr>
                <w:rFonts w:ascii="Arial" w:hAnsi="Arial" w:cs="Arial"/>
                <w:sz w:val="22"/>
                <w:szCs w:val="22"/>
              </w:rPr>
              <w:t>un buen entendimiento d</w:t>
            </w:r>
            <w:r>
              <w:rPr>
                <w:rFonts w:ascii="Arial" w:hAnsi="Arial" w:cs="Arial"/>
                <w:sz w:val="22"/>
                <w:szCs w:val="22"/>
              </w:rPr>
              <w:t>el usuario</w:t>
            </w:r>
            <w:r w:rsidR="00FC07BD">
              <w:rPr>
                <w:rFonts w:ascii="Arial" w:hAnsi="Arial" w:cs="Arial"/>
                <w:sz w:val="22"/>
                <w:szCs w:val="22"/>
              </w:rPr>
              <w:t>.</w:t>
            </w:r>
          </w:p>
        </w:tc>
      </w:tr>
      <w:tr w:rsidR="008C7C26" w:rsidRPr="00CA7581" w14:paraId="26CAB0E1" w14:textId="77777777" w:rsidTr="00D00752">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768B948" w14:textId="77777777" w:rsidR="008C7C26" w:rsidRPr="00CA7581" w:rsidRDefault="008C7C26" w:rsidP="00D00752">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798AA51" w14:textId="77777777" w:rsidR="008C7C26" w:rsidRPr="00CA7581" w:rsidRDefault="008C7C26" w:rsidP="00D00752">
            <w:pPr>
              <w:pStyle w:val="TableContents"/>
              <w:spacing w:before="57" w:after="57"/>
              <w:rPr>
                <w:rFonts w:ascii="Arial" w:hAnsi="Arial" w:cs="Arial"/>
                <w:sz w:val="22"/>
                <w:szCs w:val="22"/>
              </w:rPr>
            </w:pPr>
          </w:p>
        </w:tc>
      </w:tr>
    </w:tbl>
    <w:p w14:paraId="4AB1C612" w14:textId="087D852E" w:rsidR="00F55BFB" w:rsidRDefault="00F55BFB">
      <w:pPr>
        <w:rPr>
          <w:rFonts w:cs="Arial"/>
          <w:sz w:val="22"/>
          <w:szCs w:val="22"/>
        </w:rPr>
      </w:pPr>
    </w:p>
    <w:p w14:paraId="526ADB53" w14:textId="686CE008" w:rsidR="00FC07BD" w:rsidRDefault="00FC07BD">
      <w:pPr>
        <w:rPr>
          <w:rFonts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FC07BD" w:rsidRPr="00CA7581" w14:paraId="0A4EBCC1" w14:textId="77777777" w:rsidTr="00D00752">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08DB5408" w14:textId="6A98917B" w:rsidR="00FC07BD" w:rsidRPr="00FC07BD" w:rsidRDefault="00FC07BD" w:rsidP="00D00752">
            <w:pPr>
              <w:pStyle w:val="TableContents"/>
              <w:spacing w:before="57" w:after="57"/>
              <w:rPr>
                <w:rFonts w:ascii="Arial" w:hAnsi="Arial" w:cs="Arial"/>
                <w:b/>
                <w:bCs/>
                <w:sz w:val="22"/>
                <w:szCs w:val="22"/>
                <w:u w:val="single"/>
              </w:rPr>
            </w:pPr>
            <w:r w:rsidRPr="00CA7581">
              <w:rPr>
                <w:rFonts w:ascii="Arial" w:hAnsi="Arial" w:cs="Arial"/>
                <w:b/>
                <w:bCs/>
                <w:sz w:val="22"/>
                <w:szCs w:val="22"/>
              </w:rPr>
              <w:t>RNF</w:t>
            </w:r>
            <w:r w:rsidR="007D2739">
              <w:rPr>
                <w:rFonts w:ascii="Arial" w:hAnsi="Arial" w:cs="Arial"/>
                <w:b/>
                <w:bCs/>
                <w:sz w:val="22"/>
                <w:szCs w:val="22"/>
              </w:rPr>
              <w:t>16</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61335B9F" w14:textId="4DE580A6" w:rsidR="00FC07BD" w:rsidRPr="00CA7581" w:rsidRDefault="007D2739" w:rsidP="00D00752">
            <w:pPr>
              <w:pStyle w:val="TableContents"/>
              <w:spacing w:before="57" w:after="57"/>
              <w:rPr>
                <w:rFonts w:ascii="Arial" w:hAnsi="Arial" w:cs="Arial"/>
                <w:sz w:val="22"/>
                <w:szCs w:val="22"/>
              </w:rPr>
            </w:pPr>
            <w:r>
              <w:rPr>
                <w:rFonts w:ascii="Arial" w:hAnsi="Arial" w:cs="Arial"/>
                <w:sz w:val="22"/>
                <w:szCs w:val="22"/>
              </w:rPr>
              <w:t xml:space="preserve">Máster Page </w:t>
            </w:r>
          </w:p>
        </w:tc>
      </w:tr>
      <w:tr w:rsidR="00FC07BD" w:rsidRPr="00CA7581" w14:paraId="3E95DB04" w14:textId="77777777" w:rsidTr="00D00752">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9ABF15D" w14:textId="77777777" w:rsidR="00FC07BD" w:rsidRPr="00CA7581" w:rsidRDefault="00FC07BD" w:rsidP="00D00752">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572792" w14:textId="77777777" w:rsidR="00FC07BD" w:rsidRPr="00CA7581" w:rsidRDefault="00FC07BD" w:rsidP="00D00752">
            <w:pPr>
              <w:pStyle w:val="TableContents"/>
              <w:spacing w:before="57" w:after="57"/>
              <w:rPr>
                <w:rFonts w:ascii="Arial" w:hAnsi="Arial" w:cs="Arial"/>
                <w:sz w:val="22"/>
                <w:szCs w:val="22"/>
              </w:rPr>
            </w:pPr>
            <w:r>
              <w:rPr>
                <w:rFonts w:ascii="Arial" w:hAnsi="Arial" w:cs="Arial"/>
                <w:sz w:val="22"/>
                <w:szCs w:val="22"/>
              </w:rPr>
              <w:t>3 (13/06/2022)</w:t>
            </w:r>
          </w:p>
        </w:tc>
      </w:tr>
      <w:tr w:rsidR="00FC07BD" w:rsidRPr="00CA7581" w14:paraId="50EC1398" w14:textId="77777777" w:rsidTr="00305CCB">
        <w:trPr>
          <w:cantSplit/>
          <w:trHeight w:hRule="exact" w:val="639"/>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5FFED2A" w14:textId="77777777" w:rsidR="00FC07BD" w:rsidRPr="00CA7581" w:rsidRDefault="00FC07BD" w:rsidP="00D00752">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63A2D64" w14:textId="05C96E10" w:rsidR="00FC07BD" w:rsidRPr="00CA7581" w:rsidRDefault="007D2739" w:rsidP="00D00752">
            <w:pPr>
              <w:pStyle w:val="TableContents"/>
              <w:spacing w:before="57" w:after="57"/>
              <w:rPr>
                <w:rFonts w:ascii="Arial" w:hAnsi="Arial" w:cs="Arial"/>
                <w:sz w:val="22"/>
                <w:szCs w:val="22"/>
              </w:rPr>
            </w:pPr>
            <w:r>
              <w:rPr>
                <w:rFonts w:ascii="Arial" w:hAnsi="Arial" w:cs="Arial"/>
                <w:sz w:val="22"/>
                <w:szCs w:val="22"/>
              </w:rPr>
              <w:t>El sistema debe contar con una estructura</w:t>
            </w:r>
            <w:r w:rsidR="00305CCB">
              <w:rPr>
                <w:rFonts w:ascii="Arial" w:hAnsi="Arial" w:cs="Arial"/>
                <w:sz w:val="22"/>
                <w:szCs w:val="22"/>
              </w:rPr>
              <w:t xml:space="preserve"> definida para sus respetivos usuarios. </w:t>
            </w:r>
          </w:p>
        </w:tc>
      </w:tr>
      <w:tr w:rsidR="00FC07BD" w:rsidRPr="00CA7581" w14:paraId="166174D3" w14:textId="77777777" w:rsidTr="00305CCB">
        <w:trPr>
          <w:cantSplit/>
          <w:trHeight w:hRule="exact" w:val="933"/>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BB885E3" w14:textId="77777777" w:rsidR="00FC07BD" w:rsidRPr="00CA7581" w:rsidRDefault="00FC07BD" w:rsidP="00D00752">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F51CDF" w14:textId="02E48377" w:rsidR="00FC07BD" w:rsidRPr="00CA7581" w:rsidRDefault="00305CCB" w:rsidP="00D00752">
            <w:pPr>
              <w:pStyle w:val="TableContents"/>
              <w:spacing w:before="57" w:after="57"/>
              <w:rPr>
                <w:rFonts w:ascii="Arial" w:hAnsi="Arial" w:cs="Arial"/>
                <w:sz w:val="22"/>
                <w:szCs w:val="22"/>
              </w:rPr>
            </w:pPr>
            <w:r>
              <w:rPr>
                <w:rFonts w:ascii="Arial" w:hAnsi="Arial" w:cs="Arial"/>
                <w:sz w:val="22"/>
                <w:szCs w:val="22"/>
              </w:rPr>
              <w:t xml:space="preserve">El sistema </w:t>
            </w:r>
            <w:r w:rsidR="00446AE4">
              <w:rPr>
                <w:rFonts w:ascii="Arial" w:hAnsi="Arial" w:cs="Arial"/>
                <w:sz w:val="22"/>
                <w:szCs w:val="22"/>
              </w:rPr>
              <w:t>utilizará</w:t>
            </w:r>
            <w:r>
              <w:rPr>
                <w:rFonts w:ascii="Arial" w:hAnsi="Arial" w:cs="Arial"/>
                <w:sz w:val="22"/>
                <w:szCs w:val="22"/>
              </w:rPr>
              <w:t xml:space="preserve"> una </w:t>
            </w:r>
            <w:r w:rsidR="00EB4E70">
              <w:rPr>
                <w:rFonts w:ascii="Arial" w:hAnsi="Arial" w:cs="Arial"/>
                <w:sz w:val="22"/>
                <w:szCs w:val="22"/>
              </w:rPr>
              <w:t>máster</w:t>
            </w:r>
            <w:r>
              <w:rPr>
                <w:rFonts w:ascii="Arial" w:hAnsi="Arial" w:cs="Arial"/>
                <w:sz w:val="22"/>
                <w:szCs w:val="22"/>
              </w:rPr>
              <w:t xml:space="preserve"> page para el </w:t>
            </w:r>
            <w:r w:rsidR="00446AE4">
              <w:rPr>
                <w:rFonts w:ascii="Arial" w:hAnsi="Arial" w:cs="Arial"/>
                <w:sz w:val="22"/>
                <w:szCs w:val="22"/>
              </w:rPr>
              <w:t>administrador y</w:t>
            </w:r>
            <w:r>
              <w:rPr>
                <w:rFonts w:ascii="Arial" w:hAnsi="Arial" w:cs="Arial"/>
                <w:sz w:val="22"/>
                <w:szCs w:val="22"/>
              </w:rPr>
              <w:t xml:space="preserve"> una para el usuario común cada una de estas tendrá distintas secciones que son propias de cada usuario. </w:t>
            </w:r>
          </w:p>
        </w:tc>
      </w:tr>
      <w:tr w:rsidR="00FC07BD" w:rsidRPr="00CA7581" w14:paraId="50B95A9B" w14:textId="77777777" w:rsidTr="00D00752">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33CB8604" w14:textId="77777777" w:rsidR="00FC07BD" w:rsidRPr="00CA7581" w:rsidRDefault="00FC07BD" w:rsidP="00D00752">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1E1063F" w14:textId="70BF1F60" w:rsidR="00FC07BD" w:rsidRPr="00CA7581" w:rsidRDefault="00B67300" w:rsidP="00D00752">
            <w:pPr>
              <w:pStyle w:val="TableContents"/>
              <w:spacing w:before="57" w:after="57"/>
              <w:rPr>
                <w:rFonts w:ascii="Arial" w:hAnsi="Arial" w:cs="Arial"/>
                <w:sz w:val="22"/>
                <w:szCs w:val="22"/>
              </w:rPr>
            </w:pPr>
            <w:r>
              <w:rPr>
                <w:rFonts w:ascii="Arial" w:hAnsi="Arial" w:cs="Arial"/>
                <w:sz w:val="22"/>
                <w:szCs w:val="22"/>
              </w:rPr>
              <w:t>A</w:t>
            </w:r>
            <w:r w:rsidR="00446AE4">
              <w:rPr>
                <w:rFonts w:ascii="Arial" w:hAnsi="Arial" w:cs="Arial"/>
                <w:sz w:val="22"/>
                <w:szCs w:val="22"/>
              </w:rPr>
              <w:t>lta</w:t>
            </w:r>
          </w:p>
        </w:tc>
      </w:tr>
      <w:tr w:rsidR="00FC07BD" w:rsidRPr="00CA7581" w14:paraId="5B95F5CB" w14:textId="77777777" w:rsidTr="00D00752">
        <w:trPr>
          <w:cantSplit/>
          <w:trHeight w:hRule="exact" w:val="40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1D5BD3A" w14:textId="77777777" w:rsidR="00FC07BD" w:rsidRPr="00CA7581" w:rsidRDefault="00FC07BD" w:rsidP="00D00752">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C960DE" w14:textId="2F2164C2" w:rsidR="00FC07BD" w:rsidRPr="00CA7581" w:rsidRDefault="00446AE4" w:rsidP="00D00752">
            <w:pPr>
              <w:pStyle w:val="TableContents"/>
              <w:spacing w:before="57" w:after="57"/>
              <w:rPr>
                <w:rFonts w:ascii="Arial" w:hAnsi="Arial" w:cs="Arial"/>
                <w:sz w:val="22"/>
                <w:szCs w:val="22"/>
              </w:rPr>
            </w:pPr>
            <w:r>
              <w:rPr>
                <w:rFonts w:ascii="Arial" w:hAnsi="Arial" w:cs="Arial"/>
                <w:sz w:val="22"/>
                <w:szCs w:val="22"/>
              </w:rPr>
              <w:t>Finalizado</w:t>
            </w:r>
          </w:p>
        </w:tc>
      </w:tr>
      <w:tr w:rsidR="00FC07BD" w:rsidRPr="00CA7581" w14:paraId="6D5F8485" w14:textId="77777777" w:rsidTr="00446AE4">
        <w:trPr>
          <w:cantSplit/>
          <w:trHeight w:hRule="exact" w:val="550"/>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3036216" w14:textId="77777777" w:rsidR="00FC07BD" w:rsidRPr="00CA7581" w:rsidRDefault="00FC07BD" w:rsidP="00D00752">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3D6AAB3" w14:textId="02BA81FB" w:rsidR="00FC07BD" w:rsidRPr="00CA7581" w:rsidRDefault="00FC07BD" w:rsidP="00D00752">
            <w:pPr>
              <w:pStyle w:val="TableContents"/>
              <w:spacing w:before="57" w:after="57"/>
              <w:rPr>
                <w:rFonts w:ascii="Arial" w:hAnsi="Arial" w:cs="Arial"/>
                <w:sz w:val="22"/>
                <w:szCs w:val="22"/>
              </w:rPr>
            </w:pPr>
          </w:p>
        </w:tc>
      </w:tr>
      <w:tr w:rsidR="00FC07BD" w:rsidRPr="00CA7581" w14:paraId="09CB4069" w14:textId="77777777" w:rsidTr="00D00752">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46BC6F3" w14:textId="77777777" w:rsidR="00FC07BD" w:rsidRPr="00CA7581" w:rsidRDefault="00FC07BD" w:rsidP="00D00752">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5BC09A8" w14:textId="77777777" w:rsidR="00FC07BD" w:rsidRPr="00CA7581" w:rsidRDefault="00FC07BD" w:rsidP="00D00752">
            <w:pPr>
              <w:pStyle w:val="TableContents"/>
              <w:spacing w:before="57" w:after="57"/>
              <w:rPr>
                <w:rFonts w:ascii="Arial" w:hAnsi="Arial" w:cs="Arial"/>
                <w:sz w:val="22"/>
                <w:szCs w:val="22"/>
              </w:rPr>
            </w:pPr>
          </w:p>
        </w:tc>
      </w:tr>
    </w:tbl>
    <w:p w14:paraId="5572AF78" w14:textId="6A251977" w:rsidR="00FC07BD" w:rsidRDefault="00FC07BD" w:rsidP="00FC07BD">
      <w:pPr>
        <w:rPr>
          <w:rFonts w:cs="Arial"/>
          <w:sz w:val="22"/>
          <w:szCs w:val="22"/>
        </w:rPr>
      </w:pPr>
    </w:p>
    <w:p w14:paraId="2C4EE7E3" w14:textId="6D091959" w:rsidR="00DC48F9" w:rsidRDefault="00DC48F9">
      <w:pPr>
        <w:spacing w:line="240" w:lineRule="auto"/>
        <w:ind w:right="0"/>
        <w:jc w:val="left"/>
        <w:rPr>
          <w:rFonts w:cs="Arial"/>
          <w:sz w:val="22"/>
          <w:szCs w:val="22"/>
        </w:rPr>
      </w:pPr>
      <w:r>
        <w:rPr>
          <w:rFonts w:cs="Arial"/>
          <w:sz w:val="22"/>
          <w:szCs w:val="22"/>
        </w:rPr>
        <w:br w:type="page"/>
      </w:r>
    </w:p>
    <w:p w14:paraId="111E5DD3" w14:textId="77777777" w:rsidR="00446AE4" w:rsidRDefault="00446AE4" w:rsidP="00FC07BD">
      <w:pPr>
        <w:rPr>
          <w:rFonts w:cs="Arial"/>
          <w:sz w:val="22"/>
          <w:szCs w:val="22"/>
        </w:rPr>
      </w:pPr>
    </w:p>
    <w:tbl>
      <w:tblPr>
        <w:tblW w:w="9076" w:type="dxa"/>
        <w:tblLayout w:type="fixed"/>
        <w:tblCellMar>
          <w:left w:w="10" w:type="dxa"/>
          <w:right w:w="10" w:type="dxa"/>
        </w:tblCellMar>
        <w:tblLook w:val="0000" w:firstRow="0" w:lastRow="0" w:firstColumn="0" w:lastColumn="0" w:noHBand="0" w:noVBand="0"/>
      </w:tblPr>
      <w:tblGrid>
        <w:gridCol w:w="2070"/>
        <w:gridCol w:w="7006"/>
      </w:tblGrid>
      <w:tr w:rsidR="00446AE4" w:rsidRPr="00CA7581" w14:paraId="3F719EF3" w14:textId="77777777" w:rsidTr="00D00752">
        <w:trPr>
          <w:cantSplit/>
          <w:trHeight w:hRule="exact" w:val="442"/>
        </w:trPr>
        <w:tc>
          <w:tcPr>
            <w:tcW w:w="2070"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5838E0DF" w14:textId="0296E4AA" w:rsidR="00446AE4" w:rsidRPr="00FC07BD" w:rsidRDefault="00446AE4" w:rsidP="00D00752">
            <w:pPr>
              <w:pStyle w:val="TableContents"/>
              <w:spacing w:before="57" w:after="57"/>
              <w:rPr>
                <w:rFonts w:ascii="Arial" w:hAnsi="Arial" w:cs="Arial"/>
                <w:b/>
                <w:bCs/>
                <w:sz w:val="22"/>
                <w:szCs w:val="22"/>
                <w:u w:val="single"/>
              </w:rPr>
            </w:pPr>
            <w:r w:rsidRPr="00CA7581">
              <w:rPr>
                <w:rFonts w:ascii="Arial" w:hAnsi="Arial" w:cs="Arial"/>
                <w:b/>
                <w:bCs/>
                <w:sz w:val="22"/>
                <w:szCs w:val="22"/>
              </w:rPr>
              <w:t>RNF</w:t>
            </w:r>
            <w:r>
              <w:rPr>
                <w:rFonts w:ascii="Arial" w:hAnsi="Arial" w:cs="Arial"/>
                <w:b/>
                <w:bCs/>
                <w:sz w:val="22"/>
                <w:szCs w:val="22"/>
              </w:rPr>
              <w:t>17</w:t>
            </w:r>
          </w:p>
        </w:tc>
        <w:tc>
          <w:tcPr>
            <w:tcW w:w="700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1917C1C7" w14:textId="07D50FB4" w:rsidR="00446AE4" w:rsidRPr="00CA7581" w:rsidRDefault="00115FC9" w:rsidP="00D00752">
            <w:pPr>
              <w:pStyle w:val="TableContents"/>
              <w:spacing w:before="57" w:after="57"/>
              <w:rPr>
                <w:rFonts w:ascii="Arial" w:hAnsi="Arial" w:cs="Arial"/>
                <w:sz w:val="22"/>
                <w:szCs w:val="22"/>
              </w:rPr>
            </w:pPr>
            <w:r>
              <w:rPr>
                <w:rFonts w:ascii="Arial" w:hAnsi="Arial" w:cs="Arial"/>
                <w:sz w:val="22"/>
                <w:szCs w:val="22"/>
              </w:rPr>
              <w:t xml:space="preserve"> Validadores</w:t>
            </w:r>
            <w:r w:rsidR="00F7063B">
              <w:rPr>
                <w:rFonts w:ascii="Arial" w:hAnsi="Arial" w:cs="Arial"/>
                <w:sz w:val="22"/>
                <w:szCs w:val="22"/>
              </w:rPr>
              <w:t xml:space="preserve"> de formularios</w:t>
            </w:r>
          </w:p>
        </w:tc>
      </w:tr>
      <w:tr w:rsidR="00446AE4" w:rsidRPr="00CA7581" w14:paraId="16BA571C" w14:textId="77777777" w:rsidTr="00D00752">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4EB97D6" w14:textId="77777777" w:rsidR="00446AE4" w:rsidRPr="00CA7581" w:rsidRDefault="00446AE4" w:rsidP="00D00752">
            <w:pPr>
              <w:pStyle w:val="TableContents"/>
              <w:spacing w:before="57" w:after="57"/>
              <w:rPr>
                <w:rFonts w:ascii="Arial" w:hAnsi="Arial" w:cs="Arial"/>
                <w:b/>
                <w:bCs/>
                <w:sz w:val="22"/>
                <w:szCs w:val="22"/>
              </w:rPr>
            </w:pPr>
            <w:r w:rsidRPr="00CA7581">
              <w:rPr>
                <w:rFonts w:ascii="Arial" w:hAnsi="Arial" w:cs="Arial"/>
                <w:b/>
                <w:bCs/>
                <w:sz w:val="22"/>
                <w:szCs w:val="22"/>
              </w:rPr>
              <w:t>[Versión]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D2CB220" w14:textId="77777777" w:rsidR="00446AE4" w:rsidRPr="00CA7581" w:rsidRDefault="00446AE4" w:rsidP="00D00752">
            <w:pPr>
              <w:pStyle w:val="TableContents"/>
              <w:spacing w:before="57" w:after="57"/>
              <w:rPr>
                <w:rFonts w:ascii="Arial" w:hAnsi="Arial" w:cs="Arial"/>
                <w:sz w:val="22"/>
                <w:szCs w:val="22"/>
              </w:rPr>
            </w:pPr>
            <w:r>
              <w:rPr>
                <w:rFonts w:ascii="Arial" w:hAnsi="Arial" w:cs="Arial"/>
                <w:sz w:val="22"/>
                <w:szCs w:val="22"/>
              </w:rPr>
              <w:t>3 (13/06/2022)</w:t>
            </w:r>
          </w:p>
        </w:tc>
      </w:tr>
      <w:tr w:rsidR="00446AE4" w:rsidRPr="00CA7581" w14:paraId="3962B59B" w14:textId="77777777" w:rsidTr="00EB4E70">
        <w:trPr>
          <w:cantSplit/>
          <w:trHeight w:hRule="exact" w:val="65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5AC8CB7" w14:textId="77777777" w:rsidR="00446AE4" w:rsidRPr="00CA7581" w:rsidRDefault="00446AE4" w:rsidP="00D00752">
            <w:pPr>
              <w:pStyle w:val="TableContents"/>
              <w:spacing w:before="57" w:after="57"/>
              <w:rPr>
                <w:rFonts w:ascii="Arial" w:hAnsi="Arial" w:cs="Arial"/>
                <w:b/>
                <w:bCs/>
                <w:sz w:val="22"/>
                <w:szCs w:val="22"/>
              </w:rPr>
            </w:pPr>
            <w:r w:rsidRPr="00CA7581">
              <w:rPr>
                <w:rFonts w:ascii="Arial" w:hAnsi="Arial" w:cs="Arial"/>
                <w:b/>
                <w:bCs/>
                <w:sz w:val="22"/>
                <w:szCs w:val="22"/>
              </w:rPr>
              <w:t>Descripción</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79EFD28" w14:textId="33D37CF7" w:rsidR="00446AE4" w:rsidRPr="00CA7581" w:rsidRDefault="00115FC9" w:rsidP="00D00752">
            <w:pPr>
              <w:pStyle w:val="TableContents"/>
              <w:spacing w:before="57" w:after="57"/>
              <w:rPr>
                <w:rFonts w:ascii="Arial" w:hAnsi="Arial" w:cs="Arial"/>
                <w:sz w:val="22"/>
                <w:szCs w:val="22"/>
              </w:rPr>
            </w:pPr>
            <w:r>
              <w:rPr>
                <w:rFonts w:ascii="Arial" w:hAnsi="Arial" w:cs="Arial"/>
                <w:sz w:val="22"/>
                <w:szCs w:val="22"/>
              </w:rPr>
              <w:t xml:space="preserve">El sistema comprobara que cada dato solicitado al usuario </w:t>
            </w:r>
            <w:r w:rsidR="00EB4E70">
              <w:rPr>
                <w:rFonts w:ascii="Arial" w:hAnsi="Arial" w:cs="Arial"/>
                <w:sz w:val="22"/>
                <w:szCs w:val="22"/>
              </w:rPr>
              <w:t>sea ingresado</w:t>
            </w:r>
            <w:r>
              <w:rPr>
                <w:rFonts w:ascii="Arial" w:hAnsi="Arial" w:cs="Arial"/>
                <w:sz w:val="22"/>
                <w:szCs w:val="22"/>
              </w:rPr>
              <w:t xml:space="preserve"> </w:t>
            </w:r>
            <w:r w:rsidR="00EB4E70">
              <w:rPr>
                <w:rFonts w:ascii="Arial" w:hAnsi="Arial" w:cs="Arial"/>
                <w:sz w:val="22"/>
                <w:szCs w:val="22"/>
              </w:rPr>
              <w:t>y que sea en el formato solicitado.</w:t>
            </w:r>
          </w:p>
        </w:tc>
      </w:tr>
      <w:tr w:rsidR="00446AE4" w:rsidRPr="00CA7581" w14:paraId="6BAD0A9E" w14:textId="77777777" w:rsidTr="00EB7F5C">
        <w:trPr>
          <w:cantSplit/>
          <w:trHeight w:hRule="exact" w:val="136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ADDDF7E" w14:textId="77777777" w:rsidR="00446AE4" w:rsidRPr="00CA7581" w:rsidRDefault="00446AE4" w:rsidP="00D00752">
            <w:pPr>
              <w:pStyle w:val="TableContents"/>
              <w:spacing w:before="57" w:after="57"/>
              <w:rPr>
                <w:rFonts w:ascii="Arial" w:hAnsi="Arial" w:cs="Arial"/>
                <w:b/>
                <w:bCs/>
                <w:sz w:val="22"/>
                <w:szCs w:val="22"/>
              </w:rPr>
            </w:pPr>
            <w:r w:rsidRPr="00CA7581">
              <w:rPr>
                <w:rFonts w:ascii="Arial" w:hAnsi="Arial" w:cs="Arial"/>
                <w:b/>
                <w:bCs/>
                <w:sz w:val="22"/>
                <w:szCs w:val="22"/>
              </w:rPr>
              <w:t>[Importancia]</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CD392A1" w14:textId="08E55D5A" w:rsidR="00446AE4" w:rsidRPr="00CA7581" w:rsidRDefault="00EB4E70" w:rsidP="00D00752">
            <w:pPr>
              <w:pStyle w:val="TableContents"/>
              <w:spacing w:before="57" w:after="57"/>
              <w:rPr>
                <w:rFonts w:ascii="Arial" w:hAnsi="Arial" w:cs="Arial"/>
                <w:sz w:val="22"/>
                <w:szCs w:val="22"/>
              </w:rPr>
            </w:pPr>
            <w:r>
              <w:rPr>
                <w:rFonts w:ascii="Arial" w:hAnsi="Arial" w:cs="Arial"/>
                <w:sz w:val="22"/>
                <w:szCs w:val="22"/>
              </w:rPr>
              <w:t xml:space="preserve">Se utilizarán los controles de validación que soliciten que cada cuadro de texto sea utilizado. Además de validar que el correo y el Rut del usuario son ingresados en el formato correcto. Y por </w:t>
            </w:r>
            <w:r w:rsidR="00EB7F5C">
              <w:rPr>
                <w:rFonts w:ascii="Arial" w:hAnsi="Arial" w:cs="Arial"/>
                <w:sz w:val="22"/>
                <w:szCs w:val="22"/>
              </w:rPr>
              <w:t>último</w:t>
            </w:r>
            <w:r>
              <w:rPr>
                <w:rFonts w:ascii="Arial" w:hAnsi="Arial" w:cs="Arial"/>
                <w:sz w:val="22"/>
                <w:szCs w:val="22"/>
              </w:rPr>
              <w:t xml:space="preserve"> se </w:t>
            </w:r>
            <w:r w:rsidR="00EB7F5C">
              <w:rPr>
                <w:rFonts w:ascii="Arial" w:hAnsi="Arial" w:cs="Arial"/>
                <w:sz w:val="22"/>
                <w:szCs w:val="22"/>
              </w:rPr>
              <w:t>comprueba la</w:t>
            </w:r>
            <w:r>
              <w:rPr>
                <w:rFonts w:ascii="Arial" w:hAnsi="Arial" w:cs="Arial"/>
                <w:sz w:val="22"/>
                <w:szCs w:val="22"/>
              </w:rPr>
              <w:t xml:space="preserve"> correcta escritura de la contraseña </w:t>
            </w:r>
            <w:r w:rsidR="00EB7F5C">
              <w:rPr>
                <w:rFonts w:ascii="Arial" w:hAnsi="Arial" w:cs="Arial"/>
                <w:sz w:val="22"/>
                <w:szCs w:val="22"/>
              </w:rPr>
              <w:t>establecida</w:t>
            </w:r>
            <w:r>
              <w:rPr>
                <w:rFonts w:ascii="Arial" w:hAnsi="Arial" w:cs="Arial"/>
                <w:sz w:val="22"/>
                <w:szCs w:val="22"/>
              </w:rPr>
              <w:t xml:space="preserve"> por cada usuario</w:t>
            </w:r>
            <w:r w:rsidR="00EB7F5C">
              <w:rPr>
                <w:rFonts w:ascii="Arial" w:hAnsi="Arial" w:cs="Arial"/>
                <w:sz w:val="22"/>
                <w:szCs w:val="22"/>
              </w:rPr>
              <w:t>.</w:t>
            </w:r>
          </w:p>
        </w:tc>
      </w:tr>
      <w:tr w:rsidR="00446AE4" w:rsidRPr="00CA7581" w14:paraId="323C0204" w14:textId="77777777" w:rsidTr="00D00752">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87D5152" w14:textId="77777777" w:rsidR="00446AE4" w:rsidRPr="00CA7581" w:rsidRDefault="00446AE4" w:rsidP="00D00752">
            <w:pPr>
              <w:pStyle w:val="TableContents"/>
              <w:spacing w:before="57" w:after="57"/>
              <w:rPr>
                <w:rFonts w:ascii="Arial" w:hAnsi="Arial" w:cs="Arial"/>
                <w:b/>
                <w:bCs/>
                <w:sz w:val="22"/>
                <w:szCs w:val="22"/>
              </w:rPr>
            </w:pPr>
            <w:r w:rsidRPr="00CA7581">
              <w:rPr>
                <w:rFonts w:ascii="Arial" w:hAnsi="Arial" w:cs="Arial"/>
                <w:b/>
                <w:bCs/>
                <w:sz w:val="22"/>
                <w:szCs w:val="22"/>
              </w:rPr>
              <w:t>[Prioridad]</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AA5B5CB" w14:textId="5B3ACED0" w:rsidR="00446AE4" w:rsidRPr="00CA7581" w:rsidRDefault="00EB7F5C" w:rsidP="00D00752">
            <w:pPr>
              <w:pStyle w:val="TableContents"/>
              <w:spacing w:before="57" w:after="57"/>
              <w:rPr>
                <w:rFonts w:ascii="Arial" w:hAnsi="Arial" w:cs="Arial"/>
                <w:sz w:val="22"/>
                <w:szCs w:val="22"/>
              </w:rPr>
            </w:pPr>
            <w:r>
              <w:rPr>
                <w:rFonts w:ascii="Arial" w:hAnsi="Arial" w:cs="Arial"/>
                <w:sz w:val="22"/>
                <w:szCs w:val="22"/>
              </w:rPr>
              <w:t xml:space="preserve">Alta </w:t>
            </w:r>
          </w:p>
        </w:tc>
      </w:tr>
      <w:tr w:rsidR="00446AE4" w:rsidRPr="00CA7581" w14:paraId="62F17029" w14:textId="77777777" w:rsidTr="00D00752">
        <w:trPr>
          <w:cantSplit/>
          <w:trHeight w:hRule="exact" w:val="40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326220E" w14:textId="77777777" w:rsidR="00446AE4" w:rsidRPr="00CA7581" w:rsidRDefault="00446AE4" w:rsidP="00D00752">
            <w:pPr>
              <w:pStyle w:val="TableContents"/>
              <w:spacing w:before="57" w:after="57"/>
              <w:rPr>
                <w:rFonts w:ascii="Arial" w:hAnsi="Arial" w:cs="Arial"/>
                <w:b/>
                <w:bCs/>
                <w:sz w:val="22"/>
                <w:szCs w:val="22"/>
              </w:rPr>
            </w:pPr>
            <w:r w:rsidRPr="00CA7581">
              <w:rPr>
                <w:rFonts w:ascii="Arial" w:hAnsi="Arial" w:cs="Arial"/>
                <w:b/>
                <w:bCs/>
                <w:sz w:val="22"/>
                <w:szCs w:val="22"/>
              </w:rPr>
              <w:t>[Estado]</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8F53B52" w14:textId="5BBF608D" w:rsidR="00446AE4" w:rsidRPr="00CA7581" w:rsidRDefault="00EB7F5C" w:rsidP="00D00752">
            <w:pPr>
              <w:pStyle w:val="TableContents"/>
              <w:spacing w:before="57" w:after="57"/>
              <w:rPr>
                <w:rFonts w:ascii="Arial" w:hAnsi="Arial" w:cs="Arial"/>
                <w:sz w:val="22"/>
                <w:szCs w:val="22"/>
              </w:rPr>
            </w:pPr>
            <w:r>
              <w:rPr>
                <w:rFonts w:ascii="Arial" w:hAnsi="Arial" w:cs="Arial"/>
                <w:sz w:val="22"/>
                <w:szCs w:val="22"/>
              </w:rPr>
              <w:t>Finalizado</w:t>
            </w:r>
          </w:p>
        </w:tc>
      </w:tr>
      <w:tr w:rsidR="00446AE4" w:rsidRPr="00CA7581" w14:paraId="7905C378" w14:textId="77777777" w:rsidTr="00D00752">
        <w:trPr>
          <w:cantSplit/>
          <w:trHeight w:hRule="exact" w:val="727"/>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368B7A6" w14:textId="77777777" w:rsidR="00446AE4" w:rsidRPr="00CA7581" w:rsidRDefault="00446AE4" w:rsidP="00D00752">
            <w:pPr>
              <w:pStyle w:val="TableContents"/>
              <w:spacing w:before="57" w:after="57"/>
              <w:rPr>
                <w:rFonts w:ascii="Arial" w:hAnsi="Arial" w:cs="Arial"/>
                <w:b/>
                <w:bCs/>
                <w:sz w:val="22"/>
                <w:szCs w:val="22"/>
              </w:rPr>
            </w:pPr>
            <w:r w:rsidRPr="00CA7581">
              <w:rPr>
                <w:rFonts w:ascii="Arial" w:hAnsi="Arial" w:cs="Arial"/>
                <w:b/>
                <w:bCs/>
                <w:sz w:val="22"/>
                <w:szCs w:val="22"/>
              </w:rPr>
              <w:t>[Conflictos]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35A4494" w14:textId="5C1B9ABD" w:rsidR="00446AE4" w:rsidRPr="00CA7581" w:rsidRDefault="00EB7F5C" w:rsidP="00D00752">
            <w:pPr>
              <w:pStyle w:val="TableContents"/>
              <w:spacing w:before="57" w:after="57"/>
              <w:rPr>
                <w:rFonts w:ascii="Arial" w:hAnsi="Arial" w:cs="Arial"/>
                <w:sz w:val="22"/>
                <w:szCs w:val="22"/>
              </w:rPr>
            </w:pPr>
            <w:r>
              <w:rPr>
                <w:rFonts w:ascii="Arial" w:hAnsi="Arial" w:cs="Arial"/>
                <w:sz w:val="22"/>
                <w:szCs w:val="22"/>
              </w:rPr>
              <w:t xml:space="preserve">Encontrar la correcta </w:t>
            </w:r>
            <w:proofErr w:type="spellStart"/>
            <w:r w:rsidRPr="00EB7F5C">
              <w:rPr>
                <w:rFonts w:ascii="Arial" w:hAnsi="Arial" w:cs="Arial"/>
                <w:sz w:val="22"/>
                <w:szCs w:val="22"/>
                <w:lang w:val="es-CL"/>
              </w:rPr>
              <w:t>Validation</w:t>
            </w:r>
            <w:proofErr w:type="spellEnd"/>
            <w:r>
              <w:rPr>
                <w:rFonts w:ascii="Arial" w:hAnsi="Arial" w:cs="Arial"/>
                <w:sz w:val="22"/>
                <w:szCs w:val="22"/>
                <w:lang w:val="es-CL"/>
              </w:rPr>
              <w:t xml:space="preserve"> </w:t>
            </w:r>
            <w:proofErr w:type="spellStart"/>
            <w:r w:rsidRPr="00EB7F5C">
              <w:rPr>
                <w:rFonts w:ascii="Arial" w:hAnsi="Arial" w:cs="Arial"/>
                <w:sz w:val="22"/>
                <w:szCs w:val="22"/>
                <w:lang w:val="es-CL"/>
              </w:rPr>
              <w:t>Expression</w:t>
            </w:r>
            <w:proofErr w:type="spellEnd"/>
            <w:r>
              <w:rPr>
                <w:rFonts w:ascii="Arial" w:hAnsi="Arial" w:cs="Arial"/>
                <w:sz w:val="22"/>
                <w:szCs w:val="22"/>
                <w:lang w:val="es-CL"/>
              </w:rPr>
              <w:t xml:space="preserve"> para verificar que lo que se ingresó al formulario estaba en formato Rut (</w:t>
            </w:r>
            <w:proofErr w:type="spellStart"/>
            <w:r>
              <w:rPr>
                <w:rFonts w:ascii="Arial" w:hAnsi="Arial" w:cs="Arial"/>
                <w:sz w:val="22"/>
                <w:szCs w:val="22"/>
                <w:lang w:val="es-CL"/>
              </w:rPr>
              <w:t>xxxxxxxx</w:t>
            </w:r>
            <w:proofErr w:type="spellEnd"/>
            <w:r>
              <w:rPr>
                <w:rFonts w:ascii="Arial" w:hAnsi="Arial" w:cs="Arial"/>
                <w:sz w:val="22"/>
                <w:szCs w:val="22"/>
                <w:lang w:val="es-CL"/>
              </w:rPr>
              <w:t>-x).</w:t>
            </w:r>
          </w:p>
        </w:tc>
      </w:tr>
      <w:tr w:rsidR="00446AE4" w:rsidRPr="00CA7581" w14:paraId="6CEBC2DC" w14:textId="77777777" w:rsidTr="00D00752">
        <w:trPr>
          <w:cantSplit/>
          <w:trHeight w:hRule="exact" w:val="442"/>
        </w:trPr>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6D28CD66" w14:textId="77777777" w:rsidR="00446AE4" w:rsidRPr="00CA7581" w:rsidRDefault="00446AE4" w:rsidP="00D00752">
            <w:pPr>
              <w:pStyle w:val="TableContents"/>
              <w:spacing w:before="57" w:after="57"/>
              <w:rPr>
                <w:rFonts w:ascii="Arial" w:hAnsi="Arial" w:cs="Arial"/>
                <w:b/>
                <w:bCs/>
                <w:sz w:val="22"/>
                <w:szCs w:val="22"/>
              </w:rPr>
            </w:pPr>
            <w:r w:rsidRPr="00CA7581">
              <w:rPr>
                <w:rFonts w:ascii="Arial" w:hAnsi="Arial" w:cs="Arial"/>
                <w:b/>
                <w:bCs/>
                <w:sz w:val="22"/>
                <w:szCs w:val="22"/>
              </w:rPr>
              <w:t>Comentarios</w:t>
            </w:r>
          </w:p>
        </w:tc>
        <w:tc>
          <w:tcPr>
            <w:tcW w:w="700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15CB72B" w14:textId="77777777" w:rsidR="00446AE4" w:rsidRPr="00CA7581" w:rsidRDefault="00446AE4" w:rsidP="00D00752">
            <w:pPr>
              <w:pStyle w:val="TableContents"/>
              <w:spacing w:before="57" w:after="57"/>
              <w:rPr>
                <w:rFonts w:ascii="Arial" w:hAnsi="Arial" w:cs="Arial"/>
                <w:sz w:val="22"/>
                <w:szCs w:val="22"/>
              </w:rPr>
            </w:pPr>
          </w:p>
        </w:tc>
      </w:tr>
    </w:tbl>
    <w:p w14:paraId="2B9F74C0" w14:textId="77777777" w:rsidR="00446AE4" w:rsidRPr="00CA7581" w:rsidRDefault="00446AE4" w:rsidP="00446AE4">
      <w:pPr>
        <w:rPr>
          <w:rFonts w:cs="Arial"/>
          <w:sz w:val="22"/>
          <w:szCs w:val="22"/>
        </w:rPr>
      </w:pPr>
    </w:p>
    <w:p w14:paraId="515580BE" w14:textId="77777777" w:rsidR="00446AE4" w:rsidRPr="00CA7581" w:rsidRDefault="00446AE4" w:rsidP="00FC07BD">
      <w:pPr>
        <w:rPr>
          <w:rFonts w:cs="Arial"/>
          <w:sz w:val="22"/>
          <w:szCs w:val="22"/>
        </w:rPr>
      </w:pPr>
    </w:p>
    <w:p w14:paraId="33DB8DCA" w14:textId="77777777" w:rsidR="00FC07BD" w:rsidRPr="00CA7581" w:rsidRDefault="00FC07BD">
      <w:pPr>
        <w:rPr>
          <w:rFonts w:cs="Arial"/>
          <w:sz w:val="22"/>
          <w:szCs w:val="22"/>
        </w:rPr>
      </w:pPr>
    </w:p>
    <w:sectPr w:rsidR="00FC07BD" w:rsidRPr="00CA7581">
      <w:headerReference w:type="default" r:id="rId42"/>
      <w:pgSz w:w="12242" w:h="15842"/>
      <w:pgMar w:top="1418" w:right="1701"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2D96D" w14:textId="77777777" w:rsidR="00540BF8" w:rsidRDefault="00540BF8">
      <w:r>
        <w:separator/>
      </w:r>
    </w:p>
  </w:endnote>
  <w:endnote w:type="continuationSeparator" w:id="0">
    <w:p w14:paraId="7984C9F6" w14:textId="77777777" w:rsidR="00540BF8" w:rsidRDefault="00540BF8">
      <w:r>
        <w:continuationSeparator/>
      </w:r>
    </w:p>
  </w:endnote>
  <w:endnote w:type="continuationNotice" w:id="1">
    <w:p w14:paraId="47E378C2" w14:textId="77777777" w:rsidR="00540BF8" w:rsidRDefault="00540BF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
    <w:altName w:val="﷽﷽﷽﷽﷽﷽﷽﷽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614D6" w14:textId="77777777" w:rsidR="00540BF8" w:rsidRDefault="00540BF8">
      <w:r>
        <w:separator/>
      </w:r>
    </w:p>
  </w:footnote>
  <w:footnote w:type="continuationSeparator" w:id="0">
    <w:p w14:paraId="55E9D12B" w14:textId="77777777" w:rsidR="00540BF8" w:rsidRDefault="00540BF8">
      <w:r>
        <w:continuationSeparator/>
      </w:r>
    </w:p>
  </w:footnote>
  <w:footnote w:type="continuationNotice" w:id="1">
    <w:p w14:paraId="54E20D79" w14:textId="77777777" w:rsidR="00540BF8" w:rsidRDefault="00540BF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0299F" w14:textId="77777777" w:rsidR="00A565D7" w:rsidRDefault="00A565D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E959CE" w14:textId="77777777" w:rsidR="00A565D7" w:rsidRDefault="00A565D7">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10"/>
      <w:gridCol w:w="2700"/>
      <w:gridCol w:w="2991"/>
    </w:tblGrid>
    <w:tr w:rsidR="00A565D7" w14:paraId="3E201F93" w14:textId="77777777">
      <w:tc>
        <w:tcPr>
          <w:tcW w:w="3310" w:type="dxa"/>
        </w:tcPr>
        <w:p w14:paraId="3CDCD0AA" w14:textId="77777777" w:rsidR="00A565D7" w:rsidRDefault="00A565D7">
          <w:pPr>
            <w:pStyle w:val="Encabezado"/>
            <w:rPr>
              <w:rFonts w:ascii="Arial" w:hAnsi="Arial" w:cs="Arial"/>
              <w:sz w:val="4"/>
            </w:rPr>
          </w:pPr>
        </w:p>
        <w:p w14:paraId="7E3DEEFC" w14:textId="5C29382C" w:rsidR="00A565D7" w:rsidRPr="00573505" w:rsidRDefault="00B47CD3">
          <w:pPr>
            <w:pStyle w:val="Encabezado"/>
            <w:spacing w:line="360" w:lineRule="auto"/>
          </w:pPr>
          <w:r>
            <w:rPr>
              <w:noProof/>
            </w:rPr>
            <w:drawing>
              <wp:inline distT="0" distB="0" distL="0" distR="0" wp14:anchorId="5988AB8E" wp14:editId="5479B533">
                <wp:extent cx="914400" cy="279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79400"/>
                        </a:xfrm>
                        <a:prstGeom prst="rect">
                          <a:avLst/>
                        </a:prstGeom>
                        <a:noFill/>
                        <a:ln>
                          <a:noFill/>
                        </a:ln>
                      </pic:spPr>
                    </pic:pic>
                  </a:graphicData>
                </a:graphic>
              </wp:inline>
            </w:drawing>
          </w:r>
        </w:p>
      </w:tc>
      <w:tc>
        <w:tcPr>
          <w:tcW w:w="2700" w:type="dxa"/>
        </w:tcPr>
        <w:p w14:paraId="29062299" w14:textId="77777777" w:rsidR="00A565D7" w:rsidRDefault="00A565D7">
          <w:pPr>
            <w:pStyle w:val="Encabezado"/>
            <w:rPr>
              <w:rFonts w:ascii="Arial" w:hAnsi="Arial" w:cs="Arial"/>
              <w:sz w:val="4"/>
            </w:rPr>
          </w:pPr>
        </w:p>
        <w:p w14:paraId="6B6A1488" w14:textId="77777777" w:rsidR="00A565D7" w:rsidRDefault="00A565D7">
          <w:pPr>
            <w:pStyle w:val="Encabezado"/>
            <w:rPr>
              <w:rFonts w:ascii="Arial" w:hAnsi="Arial" w:cs="Arial"/>
              <w:sz w:val="18"/>
            </w:rPr>
          </w:pPr>
          <w:r>
            <w:rPr>
              <w:rFonts w:ascii="Arial" w:hAnsi="Arial" w:cs="Arial"/>
              <w:sz w:val="18"/>
            </w:rPr>
            <w:t xml:space="preserve">Página </w:t>
          </w:r>
          <w:r>
            <w:rPr>
              <w:rStyle w:val="Nmerodepgina"/>
              <w:rFonts w:ascii="Arial" w:hAnsi="Arial" w:cs="Arial"/>
              <w:sz w:val="18"/>
            </w:rPr>
            <w:fldChar w:fldCharType="begin"/>
          </w:r>
          <w:r>
            <w:rPr>
              <w:rStyle w:val="Nmerodepgina"/>
              <w:rFonts w:ascii="Arial" w:hAnsi="Arial" w:cs="Arial"/>
              <w:sz w:val="18"/>
            </w:rPr>
            <w:instrText xml:space="preserve"> PAGE </w:instrText>
          </w:r>
          <w:r>
            <w:rPr>
              <w:rStyle w:val="Nmerodepgina"/>
              <w:rFonts w:ascii="Arial" w:hAnsi="Arial" w:cs="Arial"/>
              <w:sz w:val="18"/>
            </w:rPr>
            <w:fldChar w:fldCharType="separate"/>
          </w:r>
          <w:r w:rsidR="00B20CA9">
            <w:rPr>
              <w:rStyle w:val="Nmerodepgina"/>
              <w:rFonts w:ascii="Arial" w:hAnsi="Arial" w:cs="Arial"/>
              <w:noProof/>
              <w:sz w:val="18"/>
            </w:rPr>
            <w:t>3</w:t>
          </w:r>
          <w:r>
            <w:rPr>
              <w:rStyle w:val="Nmerodepgina"/>
              <w:rFonts w:ascii="Arial" w:hAnsi="Arial" w:cs="Arial"/>
              <w:sz w:val="18"/>
            </w:rPr>
            <w:fldChar w:fldCharType="end"/>
          </w:r>
          <w:r>
            <w:rPr>
              <w:rStyle w:val="Nmerodepgina"/>
              <w:rFonts w:ascii="Arial" w:hAnsi="Arial" w:cs="Arial"/>
              <w:sz w:val="18"/>
            </w:rPr>
            <w:t xml:space="preserve"> de </w:t>
          </w:r>
          <w:r>
            <w:rPr>
              <w:rStyle w:val="Nmerodepgina"/>
              <w:rFonts w:ascii="Arial" w:hAnsi="Arial" w:cs="Arial"/>
              <w:sz w:val="18"/>
            </w:rPr>
            <w:fldChar w:fldCharType="begin"/>
          </w:r>
          <w:r>
            <w:rPr>
              <w:rStyle w:val="Nmerodepgina"/>
              <w:rFonts w:ascii="Arial" w:hAnsi="Arial" w:cs="Arial"/>
              <w:sz w:val="18"/>
            </w:rPr>
            <w:instrText xml:space="preserve"> NUMPAGES </w:instrText>
          </w:r>
          <w:r>
            <w:rPr>
              <w:rStyle w:val="Nmerodepgina"/>
              <w:rFonts w:ascii="Arial" w:hAnsi="Arial" w:cs="Arial"/>
              <w:sz w:val="18"/>
            </w:rPr>
            <w:fldChar w:fldCharType="separate"/>
          </w:r>
          <w:r w:rsidR="00B20CA9">
            <w:rPr>
              <w:rStyle w:val="Nmerodepgina"/>
              <w:rFonts w:ascii="Arial" w:hAnsi="Arial" w:cs="Arial"/>
              <w:noProof/>
              <w:sz w:val="18"/>
            </w:rPr>
            <w:t>15</w:t>
          </w:r>
          <w:r>
            <w:rPr>
              <w:rStyle w:val="Nmerodepgina"/>
              <w:rFonts w:ascii="Arial" w:hAnsi="Arial" w:cs="Arial"/>
              <w:sz w:val="18"/>
            </w:rPr>
            <w:fldChar w:fldCharType="end"/>
          </w:r>
        </w:p>
      </w:tc>
      <w:tc>
        <w:tcPr>
          <w:tcW w:w="2991" w:type="dxa"/>
        </w:tcPr>
        <w:p w14:paraId="5FA29426" w14:textId="77777777" w:rsidR="00A565D7" w:rsidRDefault="00A565D7">
          <w:pPr>
            <w:pStyle w:val="Encabezado"/>
            <w:rPr>
              <w:rFonts w:ascii="Arial" w:hAnsi="Arial" w:cs="Arial"/>
              <w:sz w:val="4"/>
            </w:rPr>
          </w:pPr>
        </w:p>
        <w:p w14:paraId="7B1A61A0" w14:textId="74E8FBF3" w:rsidR="00A565D7" w:rsidRDefault="00A565D7">
          <w:pPr>
            <w:pStyle w:val="Encabezado"/>
            <w:rPr>
              <w:rFonts w:ascii="Arial" w:hAnsi="Arial" w:cs="Arial"/>
              <w:sz w:val="18"/>
            </w:rPr>
          </w:pPr>
          <w:r>
            <w:rPr>
              <w:rFonts w:ascii="Arial" w:hAnsi="Arial" w:cs="Arial"/>
              <w:sz w:val="18"/>
            </w:rPr>
            <w:t xml:space="preserve">Versión:  </w:t>
          </w:r>
          <w:r w:rsidR="00A97056">
            <w:rPr>
              <w:rFonts w:ascii="Arial" w:hAnsi="Arial" w:cs="Arial"/>
              <w:sz w:val="18"/>
            </w:rPr>
            <w:t>4</w:t>
          </w:r>
          <w:r w:rsidR="00E37471">
            <w:rPr>
              <w:rFonts w:ascii="Arial" w:hAnsi="Arial" w:cs="Arial"/>
              <w:sz w:val="18"/>
            </w:rPr>
            <w:t>.0.0</w:t>
          </w:r>
        </w:p>
      </w:tc>
    </w:tr>
    <w:tr w:rsidR="00A565D7" w14:paraId="3C1686F3" w14:textId="77777777">
      <w:tc>
        <w:tcPr>
          <w:tcW w:w="6010" w:type="dxa"/>
          <w:gridSpan w:val="2"/>
        </w:tcPr>
        <w:p w14:paraId="71682C55" w14:textId="77777777" w:rsidR="00A565D7" w:rsidRDefault="00A565D7">
          <w:pPr>
            <w:pStyle w:val="Encabezado"/>
            <w:rPr>
              <w:rFonts w:ascii="Arial" w:hAnsi="Arial" w:cs="Arial"/>
              <w:sz w:val="4"/>
            </w:rPr>
          </w:pPr>
        </w:p>
        <w:p w14:paraId="4479A23A" w14:textId="598A885C" w:rsidR="00A565D7" w:rsidRDefault="00A565D7">
          <w:pPr>
            <w:pStyle w:val="Encabezado"/>
            <w:spacing w:line="360" w:lineRule="auto"/>
            <w:rPr>
              <w:rFonts w:ascii="Arial" w:hAnsi="Arial" w:cs="Arial"/>
              <w:sz w:val="18"/>
            </w:rPr>
          </w:pPr>
          <w:r>
            <w:rPr>
              <w:rFonts w:ascii="Arial" w:hAnsi="Arial" w:cs="Arial"/>
              <w:sz w:val="18"/>
            </w:rPr>
            <w:t>Nombre del Proyecto:</w:t>
          </w:r>
          <w:r w:rsidR="00E37471">
            <w:rPr>
              <w:rFonts w:ascii="Arial" w:hAnsi="Arial" w:cs="Arial"/>
              <w:sz w:val="18"/>
            </w:rPr>
            <w:t xml:space="preserve"> EQUILIBRIO</w:t>
          </w:r>
        </w:p>
      </w:tc>
      <w:tc>
        <w:tcPr>
          <w:tcW w:w="2991" w:type="dxa"/>
        </w:tcPr>
        <w:p w14:paraId="095173E6" w14:textId="77777777" w:rsidR="00A565D7" w:rsidRDefault="00A565D7">
          <w:pPr>
            <w:pStyle w:val="Encabezado"/>
            <w:rPr>
              <w:rFonts w:ascii="Arial" w:hAnsi="Arial" w:cs="Arial"/>
              <w:sz w:val="4"/>
            </w:rPr>
          </w:pPr>
        </w:p>
        <w:p w14:paraId="14D7F674" w14:textId="3DCE59FB" w:rsidR="00194CA8" w:rsidRDefault="00194CA8" w:rsidP="00194CA8">
          <w:pPr>
            <w:pStyle w:val="Encabezado"/>
            <w:rPr>
              <w:rFonts w:ascii="Arial" w:hAnsi="Arial" w:cs="Arial"/>
              <w:sz w:val="18"/>
            </w:rPr>
          </w:pPr>
          <w:r>
            <w:rPr>
              <w:rFonts w:ascii="Arial" w:hAnsi="Arial" w:cs="Arial"/>
              <w:sz w:val="18"/>
            </w:rPr>
            <w:t>1</w:t>
          </w:r>
          <w:r w:rsidR="00A97056">
            <w:rPr>
              <w:rFonts w:ascii="Arial" w:hAnsi="Arial" w:cs="Arial"/>
              <w:sz w:val="18"/>
            </w:rPr>
            <w:t>1</w:t>
          </w:r>
          <w:r>
            <w:rPr>
              <w:rFonts w:ascii="Arial" w:hAnsi="Arial" w:cs="Arial"/>
              <w:sz w:val="18"/>
            </w:rPr>
            <w:t>-0</w:t>
          </w:r>
          <w:r w:rsidR="00A97056">
            <w:rPr>
              <w:rFonts w:ascii="Arial" w:hAnsi="Arial" w:cs="Arial"/>
              <w:sz w:val="18"/>
            </w:rPr>
            <w:t>7</w:t>
          </w:r>
          <w:r>
            <w:rPr>
              <w:rFonts w:ascii="Arial" w:hAnsi="Arial" w:cs="Arial"/>
              <w:sz w:val="18"/>
            </w:rPr>
            <w:t>-2022</w:t>
          </w:r>
        </w:p>
      </w:tc>
    </w:tr>
    <w:tr w:rsidR="00A565D7" w14:paraId="1313C201" w14:textId="77777777">
      <w:tc>
        <w:tcPr>
          <w:tcW w:w="9001" w:type="dxa"/>
          <w:gridSpan w:val="3"/>
        </w:tcPr>
        <w:p w14:paraId="4743E4B4" w14:textId="77777777" w:rsidR="00A565D7" w:rsidRDefault="00A565D7">
          <w:pPr>
            <w:pStyle w:val="Encabezado"/>
            <w:rPr>
              <w:rFonts w:ascii="Arial" w:hAnsi="Arial" w:cs="Arial"/>
              <w:sz w:val="4"/>
            </w:rPr>
          </w:pPr>
        </w:p>
        <w:p w14:paraId="12A9B1B9" w14:textId="77777777" w:rsidR="00A565D7" w:rsidRDefault="00A565D7">
          <w:pPr>
            <w:pStyle w:val="Encabezado"/>
            <w:spacing w:line="360" w:lineRule="auto"/>
            <w:rPr>
              <w:rFonts w:ascii="Arial" w:hAnsi="Arial" w:cs="Arial"/>
              <w:sz w:val="18"/>
            </w:rPr>
          </w:pPr>
          <w:r>
            <w:rPr>
              <w:rFonts w:ascii="Arial" w:hAnsi="Arial" w:cs="Arial"/>
              <w:b/>
              <w:sz w:val="18"/>
            </w:rPr>
            <w:t>Especificación de Requerimientos</w:t>
          </w:r>
        </w:p>
      </w:tc>
    </w:tr>
  </w:tbl>
  <w:p w14:paraId="780651E3" w14:textId="77777777" w:rsidR="00A565D7" w:rsidRDefault="00A565D7">
    <w:pPr>
      <w:pStyle w:val="Encabezado"/>
    </w:pPr>
  </w:p>
</w:hdr>
</file>

<file path=word/intelligence.xml><?xml version="1.0" encoding="utf-8"?>
<int:Intelligence xmlns:int="http://schemas.microsoft.com/office/intelligence/2019/intelligence">
  <int:IntelligenceSettings/>
  <int:Manifest>
    <int:WordHash hashCode="mIj4Yblu/23Qv1" id="Hk1kfoYg"/>
    <int:WordHash hashCode="ORyx4HxfH04wAO" id="6JebflnR"/>
    <int:WordHash hashCode="JUcGgizHfuSrZg" id="zGuHvHvS"/>
    <int:WordHash hashCode="XWJP0edtqpGMTB" id="VpzrfzKx"/>
    <int:WordHash hashCode="d4ZX/6k2XVJ7ib" id="U7OE2jbX"/>
    <int:WordHash hashCode="YJECmiHItOmBE3" id="JlYd481j"/>
    <int:WordHash hashCode="8XiGfaKHnK4PYG" id="81zziMQ9"/>
  </int:Manifest>
  <int:Observations>
    <int:Content id="Hk1kfoYg">
      <int:Rejection type="LegacyProofing"/>
    </int:Content>
    <int:Content id="6JebflnR">
      <int:Rejection type="LegacyProofing"/>
    </int:Content>
    <int:Content id="zGuHvHvS">
      <int:Rejection type="LegacyProofing"/>
    </int:Content>
    <int:Content id="VpzrfzKx">
      <int:Rejection type="LegacyProofing"/>
    </int:Content>
    <int:Content id="U7OE2jbX">
      <int:Rejection type="LegacyProofing"/>
    </int:Content>
    <int:Content id="JlYd481j">
      <int:Rejection type="LegacyProofing"/>
    </int:Content>
    <int:Content id="81zziMQ9">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980803"/>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82B1126"/>
    <w:multiLevelType w:val="multilevel"/>
    <w:tmpl w:val="1F30C79A"/>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95389E"/>
    <w:multiLevelType w:val="multilevel"/>
    <w:tmpl w:val="835AA752"/>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7562B5"/>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F6D0B43"/>
    <w:multiLevelType w:val="singleLevel"/>
    <w:tmpl w:val="91305AC6"/>
    <w:lvl w:ilvl="0">
      <w:start w:val="1"/>
      <w:numFmt w:val="lowerRoman"/>
      <w:lvlText w:val="%1."/>
      <w:lvlJc w:val="left"/>
      <w:pPr>
        <w:tabs>
          <w:tab w:val="num" w:pos="1428"/>
        </w:tabs>
        <w:ind w:left="1428" w:hanging="720"/>
      </w:pPr>
      <w:rPr>
        <w:rFonts w:hint="default"/>
      </w:rPr>
    </w:lvl>
  </w:abstractNum>
  <w:abstractNum w:abstractNumId="6" w15:restartNumberingAfterBreak="0">
    <w:nsid w:val="10345D13"/>
    <w:multiLevelType w:val="multilevel"/>
    <w:tmpl w:val="CC42786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15:restartNumberingAfterBreak="0">
    <w:nsid w:val="135852A7"/>
    <w:multiLevelType w:val="hybridMultilevel"/>
    <w:tmpl w:val="2C32CC5C"/>
    <w:lvl w:ilvl="0" w:tplc="8782FFCA">
      <w:start w:val="1"/>
      <w:numFmt w:val="bullet"/>
      <w:lvlText w:val=""/>
      <w:lvlJc w:val="left"/>
      <w:pPr>
        <w:ind w:left="720" w:hanging="360"/>
      </w:pPr>
      <w:rPr>
        <w:rFonts w:ascii="Symbol" w:hAnsi="Symbol" w:hint="default"/>
      </w:rPr>
    </w:lvl>
    <w:lvl w:ilvl="1" w:tplc="AF503A06">
      <w:start w:val="1"/>
      <w:numFmt w:val="bullet"/>
      <w:lvlText w:val="o"/>
      <w:lvlJc w:val="left"/>
      <w:pPr>
        <w:ind w:left="1440" w:hanging="360"/>
      </w:pPr>
      <w:rPr>
        <w:rFonts w:ascii="Courier New" w:hAnsi="Courier New" w:hint="default"/>
      </w:rPr>
    </w:lvl>
    <w:lvl w:ilvl="2" w:tplc="6840BF68">
      <w:start w:val="1"/>
      <w:numFmt w:val="bullet"/>
      <w:lvlText w:val=""/>
      <w:lvlJc w:val="left"/>
      <w:pPr>
        <w:ind w:left="2160" w:hanging="360"/>
      </w:pPr>
      <w:rPr>
        <w:rFonts w:ascii="Wingdings" w:hAnsi="Wingdings" w:hint="default"/>
      </w:rPr>
    </w:lvl>
    <w:lvl w:ilvl="3" w:tplc="879AA838">
      <w:start w:val="1"/>
      <w:numFmt w:val="bullet"/>
      <w:lvlText w:val=""/>
      <w:lvlJc w:val="left"/>
      <w:pPr>
        <w:ind w:left="2880" w:hanging="360"/>
      </w:pPr>
      <w:rPr>
        <w:rFonts w:ascii="Symbol" w:hAnsi="Symbol" w:hint="default"/>
      </w:rPr>
    </w:lvl>
    <w:lvl w:ilvl="4" w:tplc="12C2F080">
      <w:start w:val="1"/>
      <w:numFmt w:val="bullet"/>
      <w:lvlText w:val="o"/>
      <w:lvlJc w:val="left"/>
      <w:pPr>
        <w:ind w:left="3600" w:hanging="360"/>
      </w:pPr>
      <w:rPr>
        <w:rFonts w:ascii="Courier New" w:hAnsi="Courier New" w:hint="default"/>
      </w:rPr>
    </w:lvl>
    <w:lvl w:ilvl="5" w:tplc="26D2B6CE">
      <w:start w:val="1"/>
      <w:numFmt w:val="bullet"/>
      <w:lvlText w:val=""/>
      <w:lvlJc w:val="left"/>
      <w:pPr>
        <w:ind w:left="4320" w:hanging="360"/>
      </w:pPr>
      <w:rPr>
        <w:rFonts w:ascii="Wingdings" w:hAnsi="Wingdings" w:hint="default"/>
      </w:rPr>
    </w:lvl>
    <w:lvl w:ilvl="6" w:tplc="8EB06804">
      <w:start w:val="1"/>
      <w:numFmt w:val="bullet"/>
      <w:lvlText w:val=""/>
      <w:lvlJc w:val="left"/>
      <w:pPr>
        <w:ind w:left="5040" w:hanging="360"/>
      </w:pPr>
      <w:rPr>
        <w:rFonts w:ascii="Symbol" w:hAnsi="Symbol" w:hint="default"/>
      </w:rPr>
    </w:lvl>
    <w:lvl w:ilvl="7" w:tplc="FB4054E2">
      <w:start w:val="1"/>
      <w:numFmt w:val="bullet"/>
      <w:lvlText w:val="o"/>
      <w:lvlJc w:val="left"/>
      <w:pPr>
        <w:ind w:left="5760" w:hanging="360"/>
      </w:pPr>
      <w:rPr>
        <w:rFonts w:ascii="Courier New" w:hAnsi="Courier New" w:hint="default"/>
      </w:rPr>
    </w:lvl>
    <w:lvl w:ilvl="8" w:tplc="EA488B68">
      <w:start w:val="1"/>
      <w:numFmt w:val="bullet"/>
      <w:lvlText w:val=""/>
      <w:lvlJc w:val="left"/>
      <w:pPr>
        <w:ind w:left="6480" w:hanging="360"/>
      </w:pPr>
      <w:rPr>
        <w:rFonts w:ascii="Wingdings" w:hAnsi="Wingdings" w:hint="default"/>
      </w:rPr>
    </w:lvl>
  </w:abstractNum>
  <w:abstractNum w:abstractNumId="8" w15:restartNumberingAfterBreak="0">
    <w:nsid w:val="1C604214"/>
    <w:multiLevelType w:val="hybridMultilevel"/>
    <w:tmpl w:val="679C577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2A30A6C"/>
    <w:multiLevelType w:val="hybridMultilevel"/>
    <w:tmpl w:val="EA5ED3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B9B06FA"/>
    <w:multiLevelType w:val="hybridMultilevel"/>
    <w:tmpl w:val="BF243ED8"/>
    <w:lvl w:ilvl="0" w:tplc="6D82A524">
      <w:start w:val="1"/>
      <w:numFmt w:val="bullet"/>
      <w:lvlText w:val=""/>
      <w:lvlJc w:val="left"/>
      <w:pPr>
        <w:ind w:left="720" w:hanging="360"/>
      </w:pPr>
      <w:rPr>
        <w:rFonts w:ascii="Symbol" w:hAnsi="Symbol" w:hint="default"/>
      </w:rPr>
    </w:lvl>
    <w:lvl w:ilvl="1" w:tplc="017408D2">
      <w:start w:val="1"/>
      <w:numFmt w:val="bullet"/>
      <w:lvlText w:val="o"/>
      <w:lvlJc w:val="left"/>
      <w:pPr>
        <w:ind w:left="1440" w:hanging="360"/>
      </w:pPr>
      <w:rPr>
        <w:rFonts w:ascii="Courier New" w:hAnsi="Courier New" w:hint="default"/>
      </w:rPr>
    </w:lvl>
    <w:lvl w:ilvl="2" w:tplc="A07E87C2">
      <w:start w:val="1"/>
      <w:numFmt w:val="bullet"/>
      <w:lvlText w:val=""/>
      <w:lvlJc w:val="left"/>
      <w:pPr>
        <w:ind w:left="2160" w:hanging="360"/>
      </w:pPr>
      <w:rPr>
        <w:rFonts w:ascii="Wingdings" w:hAnsi="Wingdings" w:hint="default"/>
      </w:rPr>
    </w:lvl>
    <w:lvl w:ilvl="3" w:tplc="8EF00522">
      <w:start w:val="1"/>
      <w:numFmt w:val="bullet"/>
      <w:lvlText w:val=""/>
      <w:lvlJc w:val="left"/>
      <w:pPr>
        <w:ind w:left="2880" w:hanging="360"/>
      </w:pPr>
      <w:rPr>
        <w:rFonts w:ascii="Symbol" w:hAnsi="Symbol" w:hint="default"/>
      </w:rPr>
    </w:lvl>
    <w:lvl w:ilvl="4" w:tplc="50E002A2">
      <w:start w:val="1"/>
      <w:numFmt w:val="bullet"/>
      <w:lvlText w:val="o"/>
      <w:lvlJc w:val="left"/>
      <w:pPr>
        <w:ind w:left="3600" w:hanging="360"/>
      </w:pPr>
      <w:rPr>
        <w:rFonts w:ascii="Courier New" w:hAnsi="Courier New" w:hint="default"/>
      </w:rPr>
    </w:lvl>
    <w:lvl w:ilvl="5" w:tplc="53626614">
      <w:start w:val="1"/>
      <w:numFmt w:val="bullet"/>
      <w:lvlText w:val=""/>
      <w:lvlJc w:val="left"/>
      <w:pPr>
        <w:ind w:left="4320" w:hanging="360"/>
      </w:pPr>
      <w:rPr>
        <w:rFonts w:ascii="Wingdings" w:hAnsi="Wingdings" w:hint="default"/>
      </w:rPr>
    </w:lvl>
    <w:lvl w:ilvl="6" w:tplc="664CE9BA">
      <w:start w:val="1"/>
      <w:numFmt w:val="bullet"/>
      <w:lvlText w:val=""/>
      <w:lvlJc w:val="left"/>
      <w:pPr>
        <w:ind w:left="5040" w:hanging="360"/>
      </w:pPr>
      <w:rPr>
        <w:rFonts w:ascii="Symbol" w:hAnsi="Symbol" w:hint="default"/>
      </w:rPr>
    </w:lvl>
    <w:lvl w:ilvl="7" w:tplc="088E8372">
      <w:start w:val="1"/>
      <w:numFmt w:val="bullet"/>
      <w:lvlText w:val="o"/>
      <w:lvlJc w:val="left"/>
      <w:pPr>
        <w:ind w:left="5760" w:hanging="360"/>
      </w:pPr>
      <w:rPr>
        <w:rFonts w:ascii="Courier New" w:hAnsi="Courier New" w:hint="default"/>
      </w:rPr>
    </w:lvl>
    <w:lvl w:ilvl="8" w:tplc="0D688B28">
      <w:start w:val="1"/>
      <w:numFmt w:val="bullet"/>
      <w:lvlText w:val=""/>
      <w:lvlJc w:val="left"/>
      <w:pPr>
        <w:ind w:left="6480" w:hanging="360"/>
      </w:pPr>
      <w:rPr>
        <w:rFonts w:ascii="Wingdings" w:hAnsi="Wingdings" w:hint="default"/>
      </w:rPr>
    </w:lvl>
  </w:abstractNum>
  <w:abstractNum w:abstractNumId="11" w15:restartNumberingAfterBreak="0">
    <w:nsid w:val="2BB44F68"/>
    <w:multiLevelType w:val="singleLevel"/>
    <w:tmpl w:val="555045DC"/>
    <w:lvl w:ilvl="0">
      <w:start w:val="1"/>
      <w:numFmt w:val="bullet"/>
      <w:lvlText w:val=""/>
      <w:lvlJc w:val="left"/>
      <w:pPr>
        <w:tabs>
          <w:tab w:val="num" w:pos="360"/>
        </w:tabs>
        <w:ind w:left="340" w:hanging="340"/>
      </w:pPr>
      <w:rPr>
        <w:rFonts w:ascii="Symbol" w:hAnsi="Symbol" w:hint="default"/>
      </w:rPr>
    </w:lvl>
  </w:abstractNum>
  <w:abstractNum w:abstractNumId="12" w15:restartNumberingAfterBreak="0">
    <w:nsid w:val="2C445F30"/>
    <w:multiLevelType w:val="hybridMultilevel"/>
    <w:tmpl w:val="F892B394"/>
    <w:lvl w:ilvl="0" w:tplc="D7BE2774">
      <w:start w:val="1"/>
      <w:numFmt w:val="bullet"/>
      <w:lvlText w:val=""/>
      <w:lvlJc w:val="left"/>
      <w:pPr>
        <w:ind w:left="720" w:hanging="360"/>
      </w:pPr>
      <w:rPr>
        <w:rFonts w:ascii="Symbol" w:hAnsi="Symbol" w:hint="default"/>
      </w:rPr>
    </w:lvl>
    <w:lvl w:ilvl="1" w:tplc="133A03CE">
      <w:start w:val="1"/>
      <w:numFmt w:val="bullet"/>
      <w:lvlText w:val="o"/>
      <w:lvlJc w:val="left"/>
      <w:pPr>
        <w:ind w:left="1440" w:hanging="360"/>
      </w:pPr>
      <w:rPr>
        <w:rFonts w:ascii="Courier New" w:hAnsi="Courier New" w:hint="default"/>
      </w:rPr>
    </w:lvl>
    <w:lvl w:ilvl="2" w:tplc="38B26096">
      <w:start w:val="1"/>
      <w:numFmt w:val="bullet"/>
      <w:lvlText w:val=""/>
      <w:lvlJc w:val="left"/>
      <w:pPr>
        <w:ind w:left="2160" w:hanging="360"/>
      </w:pPr>
      <w:rPr>
        <w:rFonts w:ascii="Wingdings" w:hAnsi="Wingdings" w:hint="default"/>
      </w:rPr>
    </w:lvl>
    <w:lvl w:ilvl="3" w:tplc="B40245C6">
      <w:start w:val="1"/>
      <w:numFmt w:val="bullet"/>
      <w:lvlText w:val=""/>
      <w:lvlJc w:val="left"/>
      <w:pPr>
        <w:ind w:left="2880" w:hanging="360"/>
      </w:pPr>
      <w:rPr>
        <w:rFonts w:ascii="Symbol" w:hAnsi="Symbol" w:hint="default"/>
      </w:rPr>
    </w:lvl>
    <w:lvl w:ilvl="4" w:tplc="4C6C1AB8">
      <w:start w:val="1"/>
      <w:numFmt w:val="bullet"/>
      <w:lvlText w:val="o"/>
      <w:lvlJc w:val="left"/>
      <w:pPr>
        <w:ind w:left="3600" w:hanging="360"/>
      </w:pPr>
      <w:rPr>
        <w:rFonts w:ascii="Courier New" w:hAnsi="Courier New" w:hint="default"/>
      </w:rPr>
    </w:lvl>
    <w:lvl w:ilvl="5" w:tplc="67500630">
      <w:start w:val="1"/>
      <w:numFmt w:val="bullet"/>
      <w:lvlText w:val=""/>
      <w:lvlJc w:val="left"/>
      <w:pPr>
        <w:ind w:left="4320" w:hanging="360"/>
      </w:pPr>
      <w:rPr>
        <w:rFonts w:ascii="Wingdings" w:hAnsi="Wingdings" w:hint="default"/>
      </w:rPr>
    </w:lvl>
    <w:lvl w:ilvl="6" w:tplc="B99E85B4">
      <w:start w:val="1"/>
      <w:numFmt w:val="bullet"/>
      <w:lvlText w:val=""/>
      <w:lvlJc w:val="left"/>
      <w:pPr>
        <w:ind w:left="5040" w:hanging="360"/>
      </w:pPr>
      <w:rPr>
        <w:rFonts w:ascii="Symbol" w:hAnsi="Symbol" w:hint="default"/>
      </w:rPr>
    </w:lvl>
    <w:lvl w:ilvl="7" w:tplc="EABA7F42">
      <w:start w:val="1"/>
      <w:numFmt w:val="bullet"/>
      <w:lvlText w:val="o"/>
      <w:lvlJc w:val="left"/>
      <w:pPr>
        <w:ind w:left="5760" w:hanging="360"/>
      </w:pPr>
      <w:rPr>
        <w:rFonts w:ascii="Courier New" w:hAnsi="Courier New" w:hint="default"/>
      </w:rPr>
    </w:lvl>
    <w:lvl w:ilvl="8" w:tplc="AC2EE4CC">
      <w:start w:val="1"/>
      <w:numFmt w:val="bullet"/>
      <w:lvlText w:val=""/>
      <w:lvlJc w:val="left"/>
      <w:pPr>
        <w:ind w:left="6480" w:hanging="360"/>
      </w:pPr>
      <w:rPr>
        <w:rFonts w:ascii="Wingdings" w:hAnsi="Wingdings" w:hint="default"/>
      </w:rPr>
    </w:lvl>
  </w:abstractNum>
  <w:abstractNum w:abstractNumId="13" w15:restartNumberingAfterBreak="0">
    <w:nsid w:val="39E24DF6"/>
    <w:multiLevelType w:val="hybridMultilevel"/>
    <w:tmpl w:val="FFFFFFFF"/>
    <w:lvl w:ilvl="0" w:tplc="1F100398">
      <w:start w:val="1"/>
      <w:numFmt w:val="bullet"/>
      <w:lvlText w:val="·"/>
      <w:lvlJc w:val="left"/>
      <w:pPr>
        <w:ind w:left="720" w:hanging="360"/>
      </w:pPr>
      <w:rPr>
        <w:rFonts w:ascii="Symbol" w:hAnsi="Symbol" w:hint="default"/>
      </w:rPr>
    </w:lvl>
    <w:lvl w:ilvl="1" w:tplc="4B28A038">
      <w:start w:val="1"/>
      <w:numFmt w:val="bullet"/>
      <w:lvlText w:val="o"/>
      <w:lvlJc w:val="left"/>
      <w:pPr>
        <w:ind w:left="1440" w:hanging="360"/>
      </w:pPr>
      <w:rPr>
        <w:rFonts w:ascii="Courier New" w:hAnsi="Courier New" w:hint="default"/>
      </w:rPr>
    </w:lvl>
    <w:lvl w:ilvl="2" w:tplc="185277FE">
      <w:start w:val="1"/>
      <w:numFmt w:val="bullet"/>
      <w:lvlText w:val=""/>
      <w:lvlJc w:val="left"/>
      <w:pPr>
        <w:ind w:left="2160" w:hanging="360"/>
      </w:pPr>
      <w:rPr>
        <w:rFonts w:ascii="Wingdings" w:hAnsi="Wingdings" w:hint="default"/>
      </w:rPr>
    </w:lvl>
    <w:lvl w:ilvl="3" w:tplc="E9C8617E">
      <w:start w:val="1"/>
      <w:numFmt w:val="bullet"/>
      <w:lvlText w:val=""/>
      <w:lvlJc w:val="left"/>
      <w:pPr>
        <w:ind w:left="2880" w:hanging="360"/>
      </w:pPr>
      <w:rPr>
        <w:rFonts w:ascii="Symbol" w:hAnsi="Symbol" w:hint="default"/>
      </w:rPr>
    </w:lvl>
    <w:lvl w:ilvl="4" w:tplc="8C56672A">
      <w:start w:val="1"/>
      <w:numFmt w:val="bullet"/>
      <w:lvlText w:val="o"/>
      <w:lvlJc w:val="left"/>
      <w:pPr>
        <w:ind w:left="3600" w:hanging="360"/>
      </w:pPr>
      <w:rPr>
        <w:rFonts w:ascii="Courier New" w:hAnsi="Courier New" w:hint="default"/>
      </w:rPr>
    </w:lvl>
    <w:lvl w:ilvl="5" w:tplc="494EC172">
      <w:start w:val="1"/>
      <w:numFmt w:val="bullet"/>
      <w:lvlText w:val=""/>
      <w:lvlJc w:val="left"/>
      <w:pPr>
        <w:ind w:left="4320" w:hanging="360"/>
      </w:pPr>
      <w:rPr>
        <w:rFonts w:ascii="Wingdings" w:hAnsi="Wingdings" w:hint="default"/>
      </w:rPr>
    </w:lvl>
    <w:lvl w:ilvl="6" w:tplc="C94E5152">
      <w:start w:val="1"/>
      <w:numFmt w:val="bullet"/>
      <w:lvlText w:val=""/>
      <w:lvlJc w:val="left"/>
      <w:pPr>
        <w:ind w:left="5040" w:hanging="360"/>
      </w:pPr>
      <w:rPr>
        <w:rFonts w:ascii="Symbol" w:hAnsi="Symbol" w:hint="default"/>
      </w:rPr>
    </w:lvl>
    <w:lvl w:ilvl="7" w:tplc="1090AC16">
      <w:start w:val="1"/>
      <w:numFmt w:val="bullet"/>
      <w:lvlText w:val="o"/>
      <w:lvlJc w:val="left"/>
      <w:pPr>
        <w:ind w:left="5760" w:hanging="360"/>
      </w:pPr>
      <w:rPr>
        <w:rFonts w:ascii="Courier New" w:hAnsi="Courier New" w:hint="default"/>
      </w:rPr>
    </w:lvl>
    <w:lvl w:ilvl="8" w:tplc="7696BAC4">
      <w:start w:val="1"/>
      <w:numFmt w:val="bullet"/>
      <w:lvlText w:val=""/>
      <w:lvlJc w:val="left"/>
      <w:pPr>
        <w:ind w:left="6480" w:hanging="360"/>
      </w:pPr>
      <w:rPr>
        <w:rFonts w:ascii="Wingdings" w:hAnsi="Wingdings" w:hint="default"/>
      </w:rPr>
    </w:lvl>
  </w:abstractNum>
  <w:abstractNum w:abstractNumId="14" w15:restartNumberingAfterBreak="0">
    <w:nsid w:val="3EA62AEB"/>
    <w:multiLevelType w:val="hybridMultilevel"/>
    <w:tmpl w:val="D34E07AA"/>
    <w:lvl w:ilvl="0" w:tplc="5EA2DB70">
      <w:start w:val="1"/>
      <w:numFmt w:val="bullet"/>
      <w:lvlText w:val=""/>
      <w:lvlJc w:val="left"/>
      <w:pPr>
        <w:ind w:left="720" w:hanging="360"/>
      </w:pPr>
      <w:rPr>
        <w:rFonts w:ascii="Symbol" w:hAnsi="Symbol" w:hint="default"/>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40F24AE8"/>
    <w:multiLevelType w:val="hybridMultilevel"/>
    <w:tmpl w:val="E09AF8EE"/>
    <w:lvl w:ilvl="0" w:tplc="5FCA44C6">
      <w:start w:val="1"/>
      <w:numFmt w:val="bullet"/>
      <w:lvlText w:val=""/>
      <w:lvlJc w:val="left"/>
      <w:pPr>
        <w:ind w:left="720" w:hanging="360"/>
      </w:pPr>
      <w:rPr>
        <w:rFonts w:ascii="Symbol" w:hAnsi="Symbol" w:hint="default"/>
      </w:rPr>
    </w:lvl>
    <w:lvl w:ilvl="1" w:tplc="DF5A1098">
      <w:start w:val="1"/>
      <w:numFmt w:val="bullet"/>
      <w:lvlText w:val="o"/>
      <w:lvlJc w:val="left"/>
      <w:pPr>
        <w:ind w:left="1440" w:hanging="360"/>
      </w:pPr>
      <w:rPr>
        <w:rFonts w:ascii="Courier New" w:hAnsi="Courier New" w:hint="default"/>
      </w:rPr>
    </w:lvl>
    <w:lvl w:ilvl="2" w:tplc="054464D6">
      <w:start w:val="1"/>
      <w:numFmt w:val="bullet"/>
      <w:lvlText w:val=""/>
      <w:lvlJc w:val="left"/>
      <w:pPr>
        <w:ind w:left="2160" w:hanging="360"/>
      </w:pPr>
      <w:rPr>
        <w:rFonts w:ascii="Wingdings" w:hAnsi="Wingdings" w:hint="default"/>
      </w:rPr>
    </w:lvl>
    <w:lvl w:ilvl="3" w:tplc="E85A5176">
      <w:start w:val="1"/>
      <w:numFmt w:val="bullet"/>
      <w:lvlText w:val=""/>
      <w:lvlJc w:val="left"/>
      <w:pPr>
        <w:ind w:left="2880" w:hanging="360"/>
      </w:pPr>
      <w:rPr>
        <w:rFonts w:ascii="Symbol" w:hAnsi="Symbol" w:hint="default"/>
      </w:rPr>
    </w:lvl>
    <w:lvl w:ilvl="4" w:tplc="A4E46A6E">
      <w:start w:val="1"/>
      <w:numFmt w:val="bullet"/>
      <w:lvlText w:val="o"/>
      <w:lvlJc w:val="left"/>
      <w:pPr>
        <w:ind w:left="3600" w:hanging="360"/>
      </w:pPr>
      <w:rPr>
        <w:rFonts w:ascii="Courier New" w:hAnsi="Courier New" w:hint="default"/>
      </w:rPr>
    </w:lvl>
    <w:lvl w:ilvl="5" w:tplc="812E5A46">
      <w:start w:val="1"/>
      <w:numFmt w:val="bullet"/>
      <w:lvlText w:val=""/>
      <w:lvlJc w:val="left"/>
      <w:pPr>
        <w:ind w:left="4320" w:hanging="360"/>
      </w:pPr>
      <w:rPr>
        <w:rFonts w:ascii="Wingdings" w:hAnsi="Wingdings" w:hint="default"/>
      </w:rPr>
    </w:lvl>
    <w:lvl w:ilvl="6" w:tplc="936ACB4C">
      <w:start w:val="1"/>
      <w:numFmt w:val="bullet"/>
      <w:lvlText w:val=""/>
      <w:lvlJc w:val="left"/>
      <w:pPr>
        <w:ind w:left="5040" w:hanging="360"/>
      </w:pPr>
      <w:rPr>
        <w:rFonts w:ascii="Symbol" w:hAnsi="Symbol" w:hint="default"/>
      </w:rPr>
    </w:lvl>
    <w:lvl w:ilvl="7" w:tplc="C3508886">
      <w:start w:val="1"/>
      <w:numFmt w:val="bullet"/>
      <w:lvlText w:val="o"/>
      <w:lvlJc w:val="left"/>
      <w:pPr>
        <w:ind w:left="5760" w:hanging="360"/>
      </w:pPr>
      <w:rPr>
        <w:rFonts w:ascii="Courier New" w:hAnsi="Courier New" w:hint="default"/>
      </w:rPr>
    </w:lvl>
    <w:lvl w:ilvl="8" w:tplc="DE108FDA">
      <w:start w:val="1"/>
      <w:numFmt w:val="bullet"/>
      <w:lvlText w:val=""/>
      <w:lvlJc w:val="left"/>
      <w:pPr>
        <w:ind w:left="6480" w:hanging="360"/>
      </w:pPr>
      <w:rPr>
        <w:rFonts w:ascii="Wingdings" w:hAnsi="Wingdings" w:hint="default"/>
      </w:rPr>
    </w:lvl>
  </w:abstractNum>
  <w:abstractNum w:abstractNumId="16" w15:restartNumberingAfterBreak="0">
    <w:nsid w:val="415F1254"/>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44D73559"/>
    <w:multiLevelType w:val="hybridMultilevel"/>
    <w:tmpl w:val="A3CEAFAC"/>
    <w:lvl w:ilvl="0" w:tplc="D78A80BA">
      <w:start w:val="1"/>
      <w:numFmt w:val="bullet"/>
      <w:lvlText w:val=""/>
      <w:lvlJc w:val="left"/>
      <w:pPr>
        <w:ind w:left="720" w:hanging="360"/>
      </w:pPr>
      <w:rPr>
        <w:rFonts w:ascii="Symbol" w:hAnsi="Symbol" w:hint="default"/>
      </w:rPr>
    </w:lvl>
    <w:lvl w:ilvl="1" w:tplc="C824BE56">
      <w:start w:val="1"/>
      <w:numFmt w:val="bullet"/>
      <w:lvlText w:val="o"/>
      <w:lvlJc w:val="left"/>
      <w:pPr>
        <w:ind w:left="1440" w:hanging="360"/>
      </w:pPr>
      <w:rPr>
        <w:rFonts w:ascii="Courier New" w:hAnsi="Courier New" w:hint="default"/>
      </w:rPr>
    </w:lvl>
    <w:lvl w:ilvl="2" w:tplc="655AB618">
      <w:start w:val="1"/>
      <w:numFmt w:val="bullet"/>
      <w:lvlText w:val=""/>
      <w:lvlJc w:val="left"/>
      <w:pPr>
        <w:ind w:left="2160" w:hanging="360"/>
      </w:pPr>
      <w:rPr>
        <w:rFonts w:ascii="Wingdings" w:hAnsi="Wingdings" w:hint="default"/>
      </w:rPr>
    </w:lvl>
    <w:lvl w:ilvl="3" w:tplc="2F5EA0EC">
      <w:start w:val="1"/>
      <w:numFmt w:val="bullet"/>
      <w:lvlText w:val=""/>
      <w:lvlJc w:val="left"/>
      <w:pPr>
        <w:ind w:left="2880" w:hanging="360"/>
      </w:pPr>
      <w:rPr>
        <w:rFonts w:ascii="Symbol" w:hAnsi="Symbol" w:hint="default"/>
      </w:rPr>
    </w:lvl>
    <w:lvl w:ilvl="4" w:tplc="2F260DE0">
      <w:start w:val="1"/>
      <w:numFmt w:val="bullet"/>
      <w:lvlText w:val="o"/>
      <w:lvlJc w:val="left"/>
      <w:pPr>
        <w:ind w:left="3600" w:hanging="360"/>
      </w:pPr>
      <w:rPr>
        <w:rFonts w:ascii="Courier New" w:hAnsi="Courier New" w:hint="default"/>
      </w:rPr>
    </w:lvl>
    <w:lvl w:ilvl="5" w:tplc="997CBCDC">
      <w:start w:val="1"/>
      <w:numFmt w:val="bullet"/>
      <w:lvlText w:val=""/>
      <w:lvlJc w:val="left"/>
      <w:pPr>
        <w:ind w:left="4320" w:hanging="360"/>
      </w:pPr>
      <w:rPr>
        <w:rFonts w:ascii="Wingdings" w:hAnsi="Wingdings" w:hint="default"/>
      </w:rPr>
    </w:lvl>
    <w:lvl w:ilvl="6" w:tplc="F6023252">
      <w:start w:val="1"/>
      <w:numFmt w:val="bullet"/>
      <w:lvlText w:val=""/>
      <w:lvlJc w:val="left"/>
      <w:pPr>
        <w:ind w:left="5040" w:hanging="360"/>
      </w:pPr>
      <w:rPr>
        <w:rFonts w:ascii="Symbol" w:hAnsi="Symbol" w:hint="default"/>
      </w:rPr>
    </w:lvl>
    <w:lvl w:ilvl="7" w:tplc="F55EBB2A">
      <w:start w:val="1"/>
      <w:numFmt w:val="bullet"/>
      <w:lvlText w:val="o"/>
      <w:lvlJc w:val="left"/>
      <w:pPr>
        <w:ind w:left="5760" w:hanging="360"/>
      </w:pPr>
      <w:rPr>
        <w:rFonts w:ascii="Courier New" w:hAnsi="Courier New" w:hint="default"/>
      </w:rPr>
    </w:lvl>
    <w:lvl w:ilvl="8" w:tplc="ADB0D51E">
      <w:start w:val="1"/>
      <w:numFmt w:val="bullet"/>
      <w:lvlText w:val=""/>
      <w:lvlJc w:val="left"/>
      <w:pPr>
        <w:ind w:left="6480" w:hanging="360"/>
      </w:pPr>
      <w:rPr>
        <w:rFonts w:ascii="Wingdings" w:hAnsi="Wingdings" w:hint="default"/>
      </w:rPr>
    </w:lvl>
  </w:abstractNum>
  <w:abstractNum w:abstractNumId="18" w15:restartNumberingAfterBreak="0">
    <w:nsid w:val="462D7E55"/>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51947005"/>
    <w:multiLevelType w:val="multilevel"/>
    <w:tmpl w:val="6DC0BF3E"/>
    <w:lvl w:ilvl="0">
      <w:start w:val="1"/>
      <w:numFmt w:val="decimal"/>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0" w15:restartNumberingAfterBreak="0">
    <w:nsid w:val="529F5D0F"/>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548C4E2C"/>
    <w:multiLevelType w:val="hybridMultilevel"/>
    <w:tmpl w:val="8828DEFE"/>
    <w:lvl w:ilvl="0" w:tplc="52167032">
      <w:start w:val="1"/>
      <w:numFmt w:val="bullet"/>
      <w:lvlText w:val=""/>
      <w:lvlJc w:val="left"/>
      <w:pPr>
        <w:ind w:left="720" w:hanging="360"/>
      </w:pPr>
      <w:rPr>
        <w:rFonts w:ascii="Symbol" w:hAnsi="Symbol" w:hint="default"/>
      </w:rPr>
    </w:lvl>
    <w:lvl w:ilvl="1" w:tplc="863ABD68">
      <w:start w:val="1"/>
      <w:numFmt w:val="bullet"/>
      <w:lvlText w:val="o"/>
      <w:lvlJc w:val="left"/>
      <w:pPr>
        <w:ind w:left="1440" w:hanging="360"/>
      </w:pPr>
      <w:rPr>
        <w:rFonts w:ascii="Courier New" w:hAnsi="Courier New" w:hint="default"/>
      </w:rPr>
    </w:lvl>
    <w:lvl w:ilvl="2" w:tplc="BC4E9C52">
      <w:start w:val="1"/>
      <w:numFmt w:val="bullet"/>
      <w:lvlText w:val=""/>
      <w:lvlJc w:val="left"/>
      <w:pPr>
        <w:ind w:left="2160" w:hanging="360"/>
      </w:pPr>
      <w:rPr>
        <w:rFonts w:ascii="Wingdings" w:hAnsi="Wingdings" w:hint="default"/>
      </w:rPr>
    </w:lvl>
    <w:lvl w:ilvl="3" w:tplc="7CF43C34">
      <w:start w:val="1"/>
      <w:numFmt w:val="bullet"/>
      <w:lvlText w:val=""/>
      <w:lvlJc w:val="left"/>
      <w:pPr>
        <w:ind w:left="2880" w:hanging="360"/>
      </w:pPr>
      <w:rPr>
        <w:rFonts w:ascii="Symbol" w:hAnsi="Symbol" w:hint="default"/>
      </w:rPr>
    </w:lvl>
    <w:lvl w:ilvl="4" w:tplc="14F433A6">
      <w:start w:val="1"/>
      <w:numFmt w:val="bullet"/>
      <w:lvlText w:val="o"/>
      <w:lvlJc w:val="left"/>
      <w:pPr>
        <w:ind w:left="3600" w:hanging="360"/>
      </w:pPr>
      <w:rPr>
        <w:rFonts w:ascii="Courier New" w:hAnsi="Courier New" w:hint="default"/>
      </w:rPr>
    </w:lvl>
    <w:lvl w:ilvl="5" w:tplc="E458968E">
      <w:start w:val="1"/>
      <w:numFmt w:val="bullet"/>
      <w:lvlText w:val=""/>
      <w:lvlJc w:val="left"/>
      <w:pPr>
        <w:ind w:left="4320" w:hanging="360"/>
      </w:pPr>
      <w:rPr>
        <w:rFonts w:ascii="Wingdings" w:hAnsi="Wingdings" w:hint="default"/>
      </w:rPr>
    </w:lvl>
    <w:lvl w:ilvl="6" w:tplc="2B3E42FA">
      <w:start w:val="1"/>
      <w:numFmt w:val="bullet"/>
      <w:lvlText w:val=""/>
      <w:lvlJc w:val="left"/>
      <w:pPr>
        <w:ind w:left="5040" w:hanging="360"/>
      </w:pPr>
      <w:rPr>
        <w:rFonts w:ascii="Symbol" w:hAnsi="Symbol" w:hint="default"/>
      </w:rPr>
    </w:lvl>
    <w:lvl w:ilvl="7" w:tplc="C8389798">
      <w:start w:val="1"/>
      <w:numFmt w:val="bullet"/>
      <w:lvlText w:val="o"/>
      <w:lvlJc w:val="left"/>
      <w:pPr>
        <w:ind w:left="5760" w:hanging="360"/>
      </w:pPr>
      <w:rPr>
        <w:rFonts w:ascii="Courier New" w:hAnsi="Courier New" w:hint="default"/>
      </w:rPr>
    </w:lvl>
    <w:lvl w:ilvl="8" w:tplc="2572D9A8">
      <w:start w:val="1"/>
      <w:numFmt w:val="bullet"/>
      <w:lvlText w:val=""/>
      <w:lvlJc w:val="left"/>
      <w:pPr>
        <w:ind w:left="6480" w:hanging="360"/>
      </w:pPr>
      <w:rPr>
        <w:rFonts w:ascii="Wingdings" w:hAnsi="Wingdings" w:hint="default"/>
      </w:rPr>
    </w:lvl>
  </w:abstractNum>
  <w:abstractNum w:abstractNumId="22" w15:restartNumberingAfterBreak="0">
    <w:nsid w:val="56EE43C2"/>
    <w:multiLevelType w:val="hybridMultilevel"/>
    <w:tmpl w:val="6E1E15F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58B72F9D"/>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B9C3AA0"/>
    <w:multiLevelType w:val="hybridMultilevel"/>
    <w:tmpl w:val="FFFFFFFF"/>
    <w:lvl w:ilvl="0" w:tplc="AF587998">
      <w:start w:val="1"/>
      <w:numFmt w:val="bullet"/>
      <w:lvlText w:val="·"/>
      <w:lvlJc w:val="left"/>
      <w:pPr>
        <w:ind w:left="720" w:hanging="360"/>
      </w:pPr>
      <w:rPr>
        <w:rFonts w:ascii="Symbol" w:hAnsi="Symbol" w:hint="default"/>
      </w:rPr>
    </w:lvl>
    <w:lvl w:ilvl="1" w:tplc="2B12C9C8">
      <w:start w:val="1"/>
      <w:numFmt w:val="bullet"/>
      <w:lvlText w:val="o"/>
      <w:lvlJc w:val="left"/>
      <w:pPr>
        <w:ind w:left="1440" w:hanging="360"/>
      </w:pPr>
      <w:rPr>
        <w:rFonts w:ascii="Courier New" w:hAnsi="Courier New" w:hint="default"/>
      </w:rPr>
    </w:lvl>
    <w:lvl w:ilvl="2" w:tplc="A670B6C8">
      <w:start w:val="1"/>
      <w:numFmt w:val="bullet"/>
      <w:lvlText w:val=""/>
      <w:lvlJc w:val="left"/>
      <w:pPr>
        <w:ind w:left="2160" w:hanging="360"/>
      </w:pPr>
      <w:rPr>
        <w:rFonts w:ascii="Wingdings" w:hAnsi="Wingdings" w:hint="default"/>
      </w:rPr>
    </w:lvl>
    <w:lvl w:ilvl="3" w:tplc="A09E7854">
      <w:start w:val="1"/>
      <w:numFmt w:val="bullet"/>
      <w:lvlText w:val=""/>
      <w:lvlJc w:val="left"/>
      <w:pPr>
        <w:ind w:left="2880" w:hanging="360"/>
      </w:pPr>
      <w:rPr>
        <w:rFonts w:ascii="Symbol" w:hAnsi="Symbol" w:hint="default"/>
      </w:rPr>
    </w:lvl>
    <w:lvl w:ilvl="4" w:tplc="968E4E94">
      <w:start w:val="1"/>
      <w:numFmt w:val="bullet"/>
      <w:lvlText w:val="o"/>
      <w:lvlJc w:val="left"/>
      <w:pPr>
        <w:ind w:left="3600" w:hanging="360"/>
      </w:pPr>
      <w:rPr>
        <w:rFonts w:ascii="Courier New" w:hAnsi="Courier New" w:hint="default"/>
      </w:rPr>
    </w:lvl>
    <w:lvl w:ilvl="5" w:tplc="DB5255D8">
      <w:start w:val="1"/>
      <w:numFmt w:val="bullet"/>
      <w:lvlText w:val=""/>
      <w:lvlJc w:val="left"/>
      <w:pPr>
        <w:ind w:left="4320" w:hanging="360"/>
      </w:pPr>
      <w:rPr>
        <w:rFonts w:ascii="Wingdings" w:hAnsi="Wingdings" w:hint="default"/>
      </w:rPr>
    </w:lvl>
    <w:lvl w:ilvl="6" w:tplc="D9A8AB02">
      <w:start w:val="1"/>
      <w:numFmt w:val="bullet"/>
      <w:lvlText w:val=""/>
      <w:lvlJc w:val="left"/>
      <w:pPr>
        <w:ind w:left="5040" w:hanging="360"/>
      </w:pPr>
      <w:rPr>
        <w:rFonts w:ascii="Symbol" w:hAnsi="Symbol" w:hint="default"/>
      </w:rPr>
    </w:lvl>
    <w:lvl w:ilvl="7" w:tplc="DF66E746">
      <w:start w:val="1"/>
      <w:numFmt w:val="bullet"/>
      <w:lvlText w:val="o"/>
      <w:lvlJc w:val="left"/>
      <w:pPr>
        <w:ind w:left="5760" w:hanging="360"/>
      </w:pPr>
      <w:rPr>
        <w:rFonts w:ascii="Courier New" w:hAnsi="Courier New" w:hint="default"/>
      </w:rPr>
    </w:lvl>
    <w:lvl w:ilvl="8" w:tplc="263E7ED0">
      <w:start w:val="1"/>
      <w:numFmt w:val="bullet"/>
      <w:lvlText w:val=""/>
      <w:lvlJc w:val="left"/>
      <w:pPr>
        <w:ind w:left="6480" w:hanging="360"/>
      </w:pPr>
      <w:rPr>
        <w:rFonts w:ascii="Wingdings" w:hAnsi="Wingdings" w:hint="default"/>
      </w:rPr>
    </w:lvl>
  </w:abstractNum>
  <w:abstractNum w:abstractNumId="25" w15:restartNumberingAfterBreak="0">
    <w:nsid w:val="5E3E438D"/>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615B251A"/>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9EE1A60"/>
    <w:multiLevelType w:val="multilevel"/>
    <w:tmpl w:val="47341214"/>
    <w:lvl w:ilvl="0">
      <w:start w:val="1"/>
      <w:numFmt w:val="decimal"/>
      <w:lvlText w:val="%1.0"/>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28" w15:restartNumberingAfterBreak="0">
    <w:nsid w:val="7285336C"/>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9" w15:restartNumberingAfterBreak="0">
    <w:nsid w:val="7447257C"/>
    <w:multiLevelType w:val="hybridMultilevel"/>
    <w:tmpl w:val="90326464"/>
    <w:lvl w:ilvl="0" w:tplc="DBD2BD8A">
      <w:start w:val="1"/>
      <w:numFmt w:val="bullet"/>
      <w:lvlText w:val=""/>
      <w:lvlJc w:val="left"/>
      <w:pPr>
        <w:ind w:left="720" w:hanging="360"/>
      </w:pPr>
      <w:rPr>
        <w:rFonts w:ascii="Symbol" w:hAnsi="Symbol" w:hint="default"/>
      </w:rPr>
    </w:lvl>
    <w:lvl w:ilvl="1" w:tplc="F4E45D86">
      <w:start w:val="1"/>
      <w:numFmt w:val="bullet"/>
      <w:lvlText w:val="o"/>
      <w:lvlJc w:val="left"/>
      <w:pPr>
        <w:ind w:left="1440" w:hanging="360"/>
      </w:pPr>
      <w:rPr>
        <w:rFonts w:ascii="Courier New" w:hAnsi="Courier New" w:hint="default"/>
      </w:rPr>
    </w:lvl>
    <w:lvl w:ilvl="2" w:tplc="42E252A0">
      <w:start w:val="1"/>
      <w:numFmt w:val="bullet"/>
      <w:lvlText w:val=""/>
      <w:lvlJc w:val="left"/>
      <w:pPr>
        <w:ind w:left="2160" w:hanging="360"/>
      </w:pPr>
      <w:rPr>
        <w:rFonts w:ascii="Wingdings" w:hAnsi="Wingdings" w:hint="default"/>
      </w:rPr>
    </w:lvl>
    <w:lvl w:ilvl="3" w:tplc="4A9CD1F4">
      <w:start w:val="1"/>
      <w:numFmt w:val="bullet"/>
      <w:lvlText w:val=""/>
      <w:lvlJc w:val="left"/>
      <w:pPr>
        <w:ind w:left="2880" w:hanging="360"/>
      </w:pPr>
      <w:rPr>
        <w:rFonts w:ascii="Symbol" w:hAnsi="Symbol" w:hint="default"/>
      </w:rPr>
    </w:lvl>
    <w:lvl w:ilvl="4" w:tplc="2DC8D4EC">
      <w:start w:val="1"/>
      <w:numFmt w:val="bullet"/>
      <w:lvlText w:val="o"/>
      <w:lvlJc w:val="left"/>
      <w:pPr>
        <w:ind w:left="3600" w:hanging="360"/>
      </w:pPr>
      <w:rPr>
        <w:rFonts w:ascii="Courier New" w:hAnsi="Courier New" w:hint="default"/>
      </w:rPr>
    </w:lvl>
    <w:lvl w:ilvl="5" w:tplc="12E64FBA">
      <w:start w:val="1"/>
      <w:numFmt w:val="bullet"/>
      <w:lvlText w:val=""/>
      <w:lvlJc w:val="left"/>
      <w:pPr>
        <w:ind w:left="4320" w:hanging="360"/>
      </w:pPr>
      <w:rPr>
        <w:rFonts w:ascii="Wingdings" w:hAnsi="Wingdings" w:hint="default"/>
      </w:rPr>
    </w:lvl>
    <w:lvl w:ilvl="6" w:tplc="EAAAF952">
      <w:start w:val="1"/>
      <w:numFmt w:val="bullet"/>
      <w:lvlText w:val=""/>
      <w:lvlJc w:val="left"/>
      <w:pPr>
        <w:ind w:left="5040" w:hanging="360"/>
      </w:pPr>
      <w:rPr>
        <w:rFonts w:ascii="Symbol" w:hAnsi="Symbol" w:hint="default"/>
      </w:rPr>
    </w:lvl>
    <w:lvl w:ilvl="7" w:tplc="50ECC958">
      <w:start w:val="1"/>
      <w:numFmt w:val="bullet"/>
      <w:lvlText w:val="o"/>
      <w:lvlJc w:val="left"/>
      <w:pPr>
        <w:ind w:left="5760" w:hanging="360"/>
      </w:pPr>
      <w:rPr>
        <w:rFonts w:ascii="Courier New" w:hAnsi="Courier New" w:hint="default"/>
      </w:rPr>
    </w:lvl>
    <w:lvl w:ilvl="8" w:tplc="BB320786">
      <w:start w:val="1"/>
      <w:numFmt w:val="bullet"/>
      <w:lvlText w:val=""/>
      <w:lvlJc w:val="left"/>
      <w:pPr>
        <w:ind w:left="6480" w:hanging="360"/>
      </w:pPr>
      <w:rPr>
        <w:rFonts w:ascii="Wingdings" w:hAnsi="Wingdings" w:hint="default"/>
      </w:rPr>
    </w:lvl>
  </w:abstractNum>
  <w:abstractNum w:abstractNumId="30" w15:restartNumberingAfterBreak="0">
    <w:nsid w:val="7BC75CA9"/>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1" w15:restartNumberingAfterBreak="0">
    <w:nsid w:val="7C6C1F1C"/>
    <w:multiLevelType w:val="multilevel"/>
    <w:tmpl w:val="F3B88500"/>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32" w15:restartNumberingAfterBreak="0">
    <w:nsid w:val="7F9968B8"/>
    <w:multiLevelType w:val="multilevel"/>
    <w:tmpl w:val="696483C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401374171">
    <w:abstractNumId w:val="29"/>
  </w:num>
  <w:num w:numId="2" w16cid:durableId="298413914">
    <w:abstractNumId w:val="7"/>
  </w:num>
  <w:num w:numId="3" w16cid:durableId="383876045">
    <w:abstractNumId w:val="12"/>
  </w:num>
  <w:num w:numId="4" w16cid:durableId="143553078">
    <w:abstractNumId w:val="21"/>
  </w:num>
  <w:num w:numId="5" w16cid:durableId="154735089">
    <w:abstractNumId w:val="15"/>
  </w:num>
  <w:num w:numId="6" w16cid:durableId="1885407875">
    <w:abstractNumId w:val="10"/>
  </w:num>
  <w:num w:numId="7" w16cid:durableId="883784681">
    <w:abstractNumId w:val="17"/>
  </w:num>
  <w:num w:numId="8" w16cid:durableId="644046893">
    <w:abstractNumId w:val="11"/>
  </w:num>
  <w:num w:numId="9" w16cid:durableId="152110157">
    <w:abstractNumId w:val="27"/>
  </w:num>
  <w:num w:numId="10" w16cid:durableId="1714235120">
    <w:abstractNumId w:val="18"/>
  </w:num>
  <w:num w:numId="11" w16cid:durableId="1870532046">
    <w:abstractNumId w:val="20"/>
  </w:num>
  <w:num w:numId="12" w16cid:durableId="2095931726">
    <w:abstractNumId w:val="25"/>
  </w:num>
  <w:num w:numId="13" w16cid:durableId="144709086">
    <w:abstractNumId w:val="16"/>
  </w:num>
  <w:num w:numId="14" w16cid:durableId="216287966">
    <w:abstractNumId w:val="32"/>
  </w:num>
  <w:num w:numId="15" w16cid:durableId="1608076836">
    <w:abstractNumId w:val="0"/>
  </w:num>
  <w:num w:numId="16" w16cid:durableId="446236307">
    <w:abstractNumId w:val="28"/>
  </w:num>
  <w:num w:numId="17" w16cid:durableId="81295890">
    <w:abstractNumId w:val="31"/>
  </w:num>
  <w:num w:numId="18" w16cid:durableId="452598179">
    <w:abstractNumId w:val="4"/>
  </w:num>
  <w:num w:numId="19" w16cid:durableId="893200339">
    <w:abstractNumId w:val="5"/>
  </w:num>
  <w:num w:numId="20" w16cid:durableId="165479519">
    <w:abstractNumId w:val="23"/>
  </w:num>
  <w:num w:numId="21" w16cid:durableId="782042985">
    <w:abstractNumId w:val="26"/>
  </w:num>
  <w:num w:numId="22" w16cid:durableId="38674792">
    <w:abstractNumId w:val="1"/>
  </w:num>
  <w:num w:numId="23" w16cid:durableId="1918586285">
    <w:abstractNumId w:val="30"/>
  </w:num>
  <w:num w:numId="24" w16cid:durableId="1064529176">
    <w:abstractNumId w:val="2"/>
  </w:num>
  <w:num w:numId="25" w16cid:durableId="229729529">
    <w:abstractNumId w:val="3"/>
  </w:num>
  <w:num w:numId="26" w16cid:durableId="1345012738">
    <w:abstractNumId w:val="19"/>
  </w:num>
  <w:num w:numId="27" w16cid:durableId="2018265993">
    <w:abstractNumId w:val="6"/>
  </w:num>
  <w:num w:numId="28" w16cid:durableId="591008623">
    <w:abstractNumId w:val="6"/>
    <w:lvlOverride w:ilvl="0">
      <w:startOverride w:val="1"/>
    </w:lvlOverride>
  </w:num>
  <w:num w:numId="29" w16cid:durableId="740297662">
    <w:abstractNumId w:val="8"/>
  </w:num>
  <w:num w:numId="30" w16cid:durableId="380786008">
    <w:abstractNumId w:val="14"/>
  </w:num>
  <w:num w:numId="31" w16cid:durableId="1580402155">
    <w:abstractNumId w:val="9"/>
  </w:num>
  <w:num w:numId="32" w16cid:durableId="326176981">
    <w:abstractNumId w:val="22"/>
  </w:num>
  <w:num w:numId="33" w16cid:durableId="603075431">
    <w:abstractNumId w:val="24"/>
  </w:num>
  <w:num w:numId="34" w16cid:durableId="91732758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activeWritingStyle w:appName="MSWord" w:lang="es-ES_tradnl"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CD3"/>
    <w:rsid w:val="00000071"/>
    <w:rsid w:val="00004E94"/>
    <w:rsid w:val="00010E4D"/>
    <w:rsid w:val="00043870"/>
    <w:rsid w:val="00054333"/>
    <w:rsid w:val="00055F34"/>
    <w:rsid w:val="00060651"/>
    <w:rsid w:val="0006452B"/>
    <w:rsid w:val="00066D9A"/>
    <w:rsid w:val="000713D1"/>
    <w:rsid w:val="0007598D"/>
    <w:rsid w:val="00077BBB"/>
    <w:rsid w:val="00080204"/>
    <w:rsid w:val="00085274"/>
    <w:rsid w:val="00086BA6"/>
    <w:rsid w:val="0009029B"/>
    <w:rsid w:val="000956F4"/>
    <w:rsid w:val="000A0D4C"/>
    <w:rsid w:val="000B260D"/>
    <w:rsid w:val="000C28A3"/>
    <w:rsid w:val="000D36FB"/>
    <w:rsid w:val="000D4BE8"/>
    <w:rsid w:val="000D4DE0"/>
    <w:rsid w:val="000E591B"/>
    <w:rsid w:val="000E7276"/>
    <w:rsid w:val="001024C6"/>
    <w:rsid w:val="00110A78"/>
    <w:rsid w:val="00115FC9"/>
    <w:rsid w:val="00116638"/>
    <w:rsid w:val="00117784"/>
    <w:rsid w:val="00117E09"/>
    <w:rsid w:val="001262DA"/>
    <w:rsid w:val="00133591"/>
    <w:rsid w:val="001441CC"/>
    <w:rsid w:val="001653E6"/>
    <w:rsid w:val="0016691A"/>
    <w:rsid w:val="00171FF5"/>
    <w:rsid w:val="00180507"/>
    <w:rsid w:val="00194CA8"/>
    <w:rsid w:val="001B0F9B"/>
    <w:rsid w:val="001B23D3"/>
    <w:rsid w:val="001B3923"/>
    <w:rsid w:val="001C04C5"/>
    <w:rsid w:val="001C15F6"/>
    <w:rsid w:val="001D4C7C"/>
    <w:rsid w:val="001D79AD"/>
    <w:rsid w:val="001E7AE9"/>
    <w:rsid w:val="00204ADC"/>
    <w:rsid w:val="00204C50"/>
    <w:rsid w:val="00204D65"/>
    <w:rsid w:val="00211D19"/>
    <w:rsid w:val="00216D3E"/>
    <w:rsid w:val="00234948"/>
    <w:rsid w:val="00245A77"/>
    <w:rsid w:val="00276E3E"/>
    <w:rsid w:val="002952B3"/>
    <w:rsid w:val="002A3A9C"/>
    <w:rsid w:val="002B1848"/>
    <w:rsid w:val="002B5817"/>
    <w:rsid w:val="002C3E0A"/>
    <w:rsid w:val="002D259B"/>
    <w:rsid w:val="002E0DF3"/>
    <w:rsid w:val="002E2760"/>
    <w:rsid w:val="002F683E"/>
    <w:rsid w:val="00305CCB"/>
    <w:rsid w:val="00316897"/>
    <w:rsid w:val="003207C2"/>
    <w:rsid w:val="00327C61"/>
    <w:rsid w:val="00336410"/>
    <w:rsid w:val="003626B3"/>
    <w:rsid w:val="0037030C"/>
    <w:rsid w:val="003764B2"/>
    <w:rsid w:val="00377012"/>
    <w:rsid w:val="00390678"/>
    <w:rsid w:val="00390CDF"/>
    <w:rsid w:val="003A161E"/>
    <w:rsid w:val="003A3830"/>
    <w:rsid w:val="003A3EBD"/>
    <w:rsid w:val="003A6F43"/>
    <w:rsid w:val="003A705C"/>
    <w:rsid w:val="003B244C"/>
    <w:rsid w:val="003F32D9"/>
    <w:rsid w:val="003F6FF2"/>
    <w:rsid w:val="00404F87"/>
    <w:rsid w:val="00417EC2"/>
    <w:rsid w:val="0042306B"/>
    <w:rsid w:val="0044528A"/>
    <w:rsid w:val="00446AE4"/>
    <w:rsid w:val="00470A6A"/>
    <w:rsid w:val="00472BF7"/>
    <w:rsid w:val="004A3C45"/>
    <w:rsid w:val="004A798A"/>
    <w:rsid w:val="004B3CAA"/>
    <w:rsid w:val="004B49BB"/>
    <w:rsid w:val="004B7BBB"/>
    <w:rsid w:val="004C0801"/>
    <w:rsid w:val="004C29ED"/>
    <w:rsid w:val="004E0F05"/>
    <w:rsid w:val="004E2F05"/>
    <w:rsid w:val="004E7E10"/>
    <w:rsid w:val="004F0AB9"/>
    <w:rsid w:val="004F256B"/>
    <w:rsid w:val="005073C3"/>
    <w:rsid w:val="00507793"/>
    <w:rsid w:val="005122BB"/>
    <w:rsid w:val="00540BF8"/>
    <w:rsid w:val="00546070"/>
    <w:rsid w:val="0055552B"/>
    <w:rsid w:val="00564A01"/>
    <w:rsid w:val="00567D20"/>
    <w:rsid w:val="0057190C"/>
    <w:rsid w:val="00573505"/>
    <w:rsid w:val="00575344"/>
    <w:rsid w:val="00582D7A"/>
    <w:rsid w:val="00596320"/>
    <w:rsid w:val="005A08B7"/>
    <w:rsid w:val="005A5678"/>
    <w:rsid w:val="005B4C89"/>
    <w:rsid w:val="005B6CC5"/>
    <w:rsid w:val="005C3D0C"/>
    <w:rsid w:val="005D1829"/>
    <w:rsid w:val="005D38B0"/>
    <w:rsid w:val="005E029E"/>
    <w:rsid w:val="005E3CCF"/>
    <w:rsid w:val="005E4A83"/>
    <w:rsid w:val="005F0226"/>
    <w:rsid w:val="005F1F0D"/>
    <w:rsid w:val="00607CE1"/>
    <w:rsid w:val="006276CE"/>
    <w:rsid w:val="00627FC1"/>
    <w:rsid w:val="00633815"/>
    <w:rsid w:val="006540EA"/>
    <w:rsid w:val="00663491"/>
    <w:rsid w:val="006673A1"/>
    <w:rsid w:val="00670852"/>
    <w:rsid w:val="00672891"/>
    <w:rsid w:val="00673950"/>
    <w:rsid w:val="00686AF6"/>
    <w:rsid w:val="00694C2B"/>
    <w:rsid w:val="00697CBD"/>
    <w:rsid w:val="006A3C6A"/>
    <w:rsid w:val="006A6024"/>
    <w:rsid w:val="006B44BC"/>
    <w:rsid w:val="006C294D"/>
    <w:rsid w:val="006C4BC9"/>
    <w:rsid w:val="006D1812"/>
    <w:rsid w:val="006E2BA4"/>
    <w:rsid w:val="006E4055"/>
    <w:rsid w:val="006F3D32"/>
    <w:rsid w:val="006F704C"/>
    <w:rsid w:val="0071391D"/>
    <w:rsid w:val="00715E37"/>
    <w:rsid w:val="007307D7"/>
    <w:rsid w:val="00731AC3"/>
    <w:rsid w:val="00741BE0"/>
    <w:rsid w:val="00744311"/>
    <w:rsid w:val="00777156"/>
    <w:rsid w:val="00783BCE"/>
    <w:rsid w:val="00787005"/>
    <w:rsid w:val="00793B74"/>
    <w:rsid w:val="00797428"/>
    <w:rsid w:val="007A329D"/>
    <w:rsid w:val="007A73EB"/>
    <w:rsid w:val="007D0556"/>
    <w:rsid w:val="007D2739"/>
    <w:rsid w:val="007D3BD6"/>
    <w:rsid w:val="007F64EA"/>
    <w:rsid w:val="007F6A16"/>
    <w:rsid w:val="00805D49"/>
    <w:rsid w:val="00811CF6"/>
    <w:rsid w:val="00821F5F"/>
    <w:rsid w:val="0082280B"/>
    <w:rsid w:val="0082450D"/>
    <w:rsid w:val="00825B53"/>
    <w:rsid w:val="00833FE6"/>
    <w:rsid w:val="008374B9"/>
    <w:rsid w:val="00846DA6"/>
    <w:rsid w:val="00850C2F"/>
    <w:rsid w:val="00850DE6"/>
    <w:rsid w:val="00855CEE"/>
    <w:rsid w:val="00860CB0"/>
    <w:rsid w:val="008709F6"/>
    <w:rsid w:val="00871F23"/>
    <w:rsid w:val="00875D6F"/>
    <w:rsid w:val="00877130"/>
    <w:rsid w:val="00893A92"/>
    <w:rsid w:val="0089440B"/>
    <w:rsid w:val="008A52B6"/>
    <w:rsid w:val="008C7C26"/>
    <w:rsid w:val="008D392C"/>
    <w:rsid w:val="008F3FA0"/>
    <w:rsid w:val="008F4111"/>
    <w:rsid w:val="00901564"/>
    <w:rsid w:val="009036AB"/>
    <w:rsid w:val="00906965"/>
    <w:rsid w:val="00930183"/>
    <w:rsid w:val="009327FC"/>
    <w:rsid w:val="009413F6"/>
    <w:rsid w:val="00961862"/>
    <w:rsid w:val="00984F6D"/>
    <w:rsid w:val="009870B1"/>
    <w:rsid w:val="009B6033"/>
    <w:rsid w:val="009B6E52"/>
    <w:rsid w:val="009E0703"/>
    <w:rsid w:val="009E4C3A"/>
    <w:rsid w:val="009F5B63"/>
    <w:rsid w:val="00A06E17"/>
    <w:rsid w:val="00A078B0"/>
    <w:rsid w:val="00A114D7"/>
    <w:rsid w:val="00A1722B"/>
    <w:rsid w:val="00A35B8C"/>
    <w:rsid w:val="00A36730"/>
    <w:rsid w:val="00A51F3B"/>
    <w:rsid w:val="00A565D7"/>
    <w:rsid w:val="00A80534"/>
    <w:rsid w:val="00A81FFD"/>
    <w:rsid w:val="00A8313D"/>
    <w:rsid w:val="00A87215"/>
    <w:rsid w:val="00A9598B"/>
    <w:rsid w:val="00A97056"/>
    <w:rsid w:val="00AA0C26"/>
    <w:rsid w:val="00AA2711"/>
    <w:rsid w:val="00AD753E"/>
    <w:rsid w:val="00AD7D2B"/>
    <w:rsid w:val="00AE42F0"/>
    <w:rsid w:val="00AF00F6"/>
    <w:rsid w:val="00B0667A"/>
    <w:rsid w:val="00B16AF0"/>
    <w:rsid w:val="00B20CA9"/>
    <w:rsid w:val="00B27CC5"/>
    <w:rsid w:val="00B32C6E"/>
    <w:rsid w:val="00B40963"/>
    <w:rsid w:val="00B41AB2"/>
    <w:rsid w:val="00B47CD3"/>
    <w:rsid w:val="00B606AB"/>
    <w:rsid w:val="00B645C3"/>
    <w:rsid w:val="00B67300"/>
    <w:rsid w:val="00B8319D"/>
    <w:rsid w:val="00B87F98"/>
    <w:rsid w:val="00B91206"/>
    <w:rsid w:val="00B95C79"/>
    <w:rsid w:val="00BA23A7"/>
    <w:rsid w:val="00BA3376"/>
    <w:rsid w:val="00BA7018"/>
    <w:rsid w:val="00BB18A0"/>
    <w:rsid w:val="00BB621C"/>
    <w:rsid w:val="00BD5F59"/>
    <w:rsid w:val="00BD6A3D"/>
    <w:rsid w:val="00BE0BDB"/>
    <w:rsid w:val="00BE2687"/>
    <w:rsid w:val="00BF0AA8"/>
    <w:rsid w:val="00BF143E"/>
    <w:rsid w:val="00C14890"/>
    <w:rsid w:val="00C17557"/>
    <w:rsid w:val="00C24A3B"/>
    <w:rsid w:val="00C4115D"/>
    <w:rsid w:val="00C53CAE"/>
    <w:rsid w:val="00C56D16"/>
    <w:rsid w:val="00C60AB7"/>
    <w:rsid w:val="00C61486"/>
    <w:rsid w:val="00C650C9"/>
    <w:rsid w:val="00C92EC4"/>
    <w:rsid w:val="00C93CBF"/>
    <w:rsid w:val="00C9568E"/>
    <w:rsid w:val="00CA0400"/>
    <w:rsid w:val="00CA354B"/>
    <w:rsid w:val="00CA7581"/>
    <w:rsid w:val="00CC60FD"/>
    <w:rsid w:val="00CD0237"/>
    <w:rsid w:val="00CD68EF"/>
    <w:rsid w:val="00CE1122"/>
    <w:rsid w:val="00CE6287"/>
    <w:rsid w:val="00CF0257"/>
    <w:rsid w:val="00CF0AA9"/>
    <w:rsid w:val="00CF609E"/>
    <w:rsid w:val="00D062AA"/>
    <w:rsid w:val="00D14463"/>
    <w:rsid w:val="00D151FC"/>
    <w:rsid w:val="00D2028F"/>
    <w:rsid w:val="00D2404F"/>
    <w:rsid w:val="00D332C3"/>
    <w:rsid w:val="00D348C8"/>
    <w:rsid w:val="00D36B2E"/>
    <w:rsid w:val="00D37080"/>
    <w:rsid w:val="00D46B94"/>
    <w:rsid w:val="00D470A5"/>
    <w:rsid w:val="00D63B0C"/>
    <w:rsid w:val="00D6553A"/>
    <w:rsid w:val="00D7047D"/>
    <w:rsid w:val="00D80C3B"/>
    <w:rsid w:val="00D95A52"/>
    <w:rsid w:val="00DA639C"/>
    <w:rsid w:val="00DC48F9"/>
    <w:rsid w:val="00DD67F9"/>
    <w:rsid w:val="00DE1A04"/>
    <w:rsid w:val="00DE4FFE"/>
    <w:rsid w:val="00DF0863"/>
    <w:rsid w:val="00DF12AA"/>
    <w:rsid w:val="00E0130B"/>
    <w:rsid w:val="00E05A39"/>
    <w:rsid w:val="00E10A57"/>
    <w:rsid w:val="00E24DAD"/>
    <w:rsid w:val="00E31D90"/>
    <w:rsid w:val="00E37471"/>
    <w:rsid w:val="00E445F2"/>
    <w:rsid w:val="00E62BA2"/>
    <w:rsid w:val="00E630DA"/>
    <w:rsid w:val="00E706E9"/>
    <w:rsid w:val="00E912C0"/>
    <w:rsid w:val="00EA03A1"/>
    <w:rsid w:val="00EA0B2A"/>
    <w:rsid w:val="00EA71B1"/>
    <w:rsid w:val="00EB4E70"/>
    <w:rsid w:val="00EB7F5C"/>
    <w:rsid w:val="00EC47D0"/>
    <w:rsid w:val="00ED2C2A"/>
    <w:rsid w:val="00ED4904"/>
    <w:rsid w:val="00EE598B"/>
    <w:rsid w:val="00EE7094"/>
    <w:rsid w:val="00EF0FF8"/>
    <w:rsid w:val="00EF42A4"/>
    <w:rsid w:val="00EF79DC"/>
    <w:rsid w:val="00F00018"/>
    <w:rsid w:val="00F11323"/>
    <w:rsid w:val="00F17BCD"/>
    <w:rsid w:val="00F2143F"/>
    <w:rsid w:val="00F30751"/>
    <w:rsid w:val="00F317B0"/>
    <w:rsid w:val="00F32AF0"/>
    <w:rsid w:val="00F404B6"/>
    <w:rsid w:val="00F4447A"/>
    <w:rsid w:val="00F55BFB"/>
    <w:rsid w:val="00F55DC1"/>
    <w:rsid w:val="00F6090D"/>
    <w:rsid w:val="00F7063B"/>
    <w:rsid w:val="00F7698B"/>
    <w:rsid w:val="00F7715F"/>
    <w:rsid w:val="00F945BD"/>
    <w:rsid w:val="00FA3041"/>
    <w:rsid w:val="00FB1120"/>
    <w:rsid w:val="00FB420A"/>
    <w:rsid w:val="00FC07BD"/>
    <w:rsid w:val="00FC3897"/>
    <w:rsid w:val="00FC7FAA"/>
    <w:rsid w:val="00FE0F40"/>
    <w:rsid w:val="00FE74EB"/>
    <w:rsid w:val="00FF51AC"/>
    <w:rsid w:val="05510EA8"/>
    <w:rsid w:val="096E4C60"/>
    <w:rsid w:val="0A0F6CF9"/>
    <w:rsid w:val="14832AA5"/>
    <w:rsid w:val="1603D893"/>
    <w:rsid w:val="1AA5C817"/>
    <w:rsid w:val="1D20281C"/>
    <w:rsid w:val="210CEA3F"/>
    <w:rsid w:val="31D961F1"/>
    <w:rsid w:val="37692858"/>
    <w:rsid w:val="3790BBF6"/>
    <w:rsid w:val="3D1DF373"/>
    <w:rsid w:val="3ED4A3C3"/>
    <w:rsid w:val="42959AEB"/>
    <w:rsid w:val="467203CB"/>
    <w:rsid w:val="492AA62A"/>
    <w:rsid w:val="4F6640B2"/>
    <w:rsid w:val="51F2789F"/>
    <w:rsid w:val="583F0874"/>
    <w:rsid w:val="5DD8500C"/>
    <w:rsid w:val="6342395B"/>
    <w:rsid w:val="68D2D2E1"/>
    <w:rsid w:val="6A0A8BD2"/>
    <w:rsid w:val="6CA9FD0E"/>
    <w:rsid w:val="6F59226D"/>
    <w:rsid w:val="731A40E9"/>
    <w:rsid w:val="73E4C110"/>
    <w:rsid w:val="78B0E475"/>
    <w:rsid w:val="7B07309D"/>
    <w:rsid w:val="7BBDC479"/>
    <w:rsid w:val="7E8E4B90"/>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0B4462A3"/>
  <w15:chartTrackingRefBased/>
  <w15:docId w15:val="{63A1A156-FD2D-45EB-8577-22CF4D39A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L" w:eastAsia="es-C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atLeast"/>
      <w:ind w:right="1298"/>
      <w:jc w:val="both"/>
    </w:pPr>
    <w:rPr>
      <w:rFonts w:ascii="Arial" w:hAnsi="Arial"/>
      <w:snapToGrid w:val="0"/>
      <w:color w:val="000000"/>
      <w:sz w:val="24"/>
      <w:lang w:val="es-ES_tradnl" w:eastAsia="es-ES"/>
    </w:rPr>
  </w:style>
  <w:style w:type="paragraph" w:styleId="Ttulo1">
    <w:name w:val="heading 1"/>
    <w:basedOn w:val="Normal"/>
    <w:next w:val="Normal"/>
    <w:autoRedefine/>
    <w:qFormat/>
    <w:pPr>
      <w:keepNext/>
      <w:numPr>
        <w:numId w:val="17"/>
      </w:numPr>
      <w:tabs>
        <w:tab w:val="left" w:pos="1134"/>
        <w:tab w:val="left" w:pos="1701"/>
        <w:tab w:val="left" w:pos="2268"/>
        <w:tab w:val="left" w:pos="2835"/>
      </w:tabs>
      <w:spacing w:before="240" w:after="240" w:line="360" w:lineRule="auto"/>
      <w:ind w:right="0"/>
      <w:outlineLvl w:val="0"/>
    </w:pPr>
    <w:rPr>
      <w:rFonts w:ascii="Helvetica" w:hAnsi="Helvetica"/>
      <w:b/>
      <w:snapToGrid/>
      <w:color w:val="auto"/>
      <w:lang w:val="es-CL"/>
    </w:rPr>
  </w:style>
  <w:style w:type="paragraph" w:styleId="Ttulo2">
    <w:name w:val="heading 2"/>
    <w:basedOn w:val="Normal"/>
    <w:next w:val="Normal"/>
    <w:autoRedefine/>
    <w:qFormat/>
    <w:pPr>
      <w:keepNext/>
      <w:numPr>
        <w:ilvl w:val="1"/>
        <w:numId w:val="17"/>
      </w:numPr>
      <w:spacing w:line="240" w:lineRule="auto"/>
      <w:ind w:right="0"/>
      <w:jc w:val="left"/>
      <w:outlineLvl w:val="1"/>
    </w:pPr>
    <w:rPr>
      <w:rFonts w:cs="Arial"/>
      <w:b/>
      <w:snapToGrid/>
      <w:color w:val="auto"/>
      <w:sz w:val="20"/>
      <w:lang w:val="es-CL"/>
    </w:rPr>
  </w:style>
  <w:style w:type="paragraph" w:styleId="Ttulo3">
    <w:name w:val="heading 3"/>
    <w:basedOn w:val="Normal"/>
    <w:next w:val="Normal"/>
    <w:autoRedefine/>
    <w:qFormat/>
    <w:rsid w:val="00390678"/>
    <w:pPr>
      <w:keepNext/>
      <w:numPr>
        <w:ilvl w:val="2"/>
        <w:numId w:val="17"/>
      </w:numPr>
      <w:spacing w:before="240" w:after="60" w:line="240" w:lineRule="auto"/>
      <w:ind w:right="0"/>
      <w:jc w:val="left"/>
      <w:outlineLvl w:val="2"/>
    </w:pPr>
    <w:rPr>
      <w:rFonts w:cs="Arial"/>
      <w:b/>
      <w:iCs/>
      <w:snapToGrid/>
      <w:color w:val="000000" w:themeColor="text1"/>
      <w:sz w:val="20"/>
      <w:lang w:val="es-CL"/>
    </w:rPr>
  </w:style>
  <w:style w:type="paragraph" w:styleId="Ttulo4">
    <w:name w:val="heading 4"/>
    <w:basedOn w:val="Normal"/>
    <w:next w:val="Normal"/>
    <w:autoRedefine/>
    <w:qFormat/>
    <w:rsid w:val="00627FC1"/>
    <w:pPr>
      <w:keepNext/>
      <w:numPr>
        <w:ilvl w:val="3"/>
        <w:numId w:val="17"/>
      </w:numPr>
      <w:spacing w:before="240" w:after="60" w:line="240" w:lineRule="auto"/>
      <w:ind w:right="0"/>
      <w:jc w:val="left"/>
      <w:outlineLvl w:val="3"/>
    </w:pPr>
    <w:rPr>
      <w:b/>
      <w:bCs/>
      <w:snapToGrid/>
      <w:color w:val="auto"/>
      <w:sz w:val="20"/>
    </w:rPr>
  </w:style>
  <w:style w:type="paragraph" w:styleId="Ttulo5">
    <w:name w:val="heading 5"/>
    <w:basedOn w:val="Normal"/>
    <w:next w:val="Normal"/>
    <w:autoRedefine/>
    <w:qFormat/>
    <w:pPr>
      <w:numPr>
        <w:ilvl w:val="4"/>
        <w:numId w:val="17"/>
      </w:numPr>
      <w:spacing w:before="240" w:after="60" w:line="240" w:lineRule="auto"/>
      <w:ind w:right="0"/>
      <w:outlineLvl w:val="4"/>
    </w:pPr>
    <w:rPr>
      <w:rFonts w:ascii="Helvetica" w:hAnsi="Helvetica"/>
      <w:snapToGrid/>
      <w:color w:val="auto"/>
      <w:lang w:val="es-CL"/>
    </w:rPr>
  </w:style>
  <w:style w:type="paragraph" w:styleId="Ttulo6">
    <w:name w:val="heading 6"/>
    <w:basedOn w:val="Normal"/>
    <w:next w:val="Normal"/>
    <w:qFormat/>
    <w:pPr>
      <w:numPr>
        <w:ilvl w:val="5"/>
        <w:numId w:val="17"/>
      </w:numPr>
      <w:spacing w:before="240" w:after="60" w:line="240" w:lineRule="auto"/>
      <w:ind w:right="0"/>
      <w:jc w:val="left"/>
      <w:outlineLvl w:val="5"/>
    </w:pPr>
    <w:rPr>
      <w:rFonts w:ascii="Times New Roman" w:hAnsi="Times New Roman"/>
      <w:i/>
      <w:snapToGrid/>
      <w:color w:val="auto"/>
      <w:sz w:val="22"/>
    </w:rPr>
  </w:style>
  <w:style w:type="paragraph" w:styleId="Ttulo7">
    <w:name w:val="heading 7"/>
    <w:basedOn w:val="Normal"/>
    <w:next w:val="Normal"/>
    <w:qFormat/>
    <w:pPr>
      <w:numPr>
        <w:ilvl w:val="6"/>
        <w:numId w:val="17"/>
      </w:numPr>
      <w:spacing w:before="240" w:after="60" w:line="240" w:lineRule="auto"/>
      <w:ind w:right="0"/>
      <w:jc w:val="left"/>
      <w:outlineLvl w:val="6"/>
    </w:pPr>
    <w:rPr>
      <w:snapToGrid/>
      <w:color w:val="auto"/>
      <w:sz w:val="20"/>
    </w:rPr>
  </w:style>
  <w:style w:type="paragraph" w:styleId="Ttulo8">
    <w:name w:val="heading 8"/>
    <w:basedOn w:val="Normal"/>
    <w:next w:val="Normal"/>
    <w:qFormat/>
    <w:pPr>
      <w:numPr>
        <w:ilvl w:val="7"/>
        <w:numId w:val="17"/>
      </w:numPr>
      <w:spacing w:before="240" w:after="60" w:line="240" w:lineRule="auto"/>
      <w:ind w:right="0"/>
      <w:jc w:val="left"/>
      <w:outlineLvl w:val="7"/>
    </w:pPr>
    <w:rPr>
      <w:i/>
      <w:snapToGrid/>
      <w:color w:val="auto"/>
      <w:sz w:val="20"/>
    </w:rPr>
  </w:style>
  <w:style w:type="paragraph" w:styleId="Ttulo9">
    <w:name w:val="heading 9"/>
    <w:basedOn w:val="Normal"/>
    <w:next w:val="Normal"/>
    <w:qFormat/>
    <w:pPr>
      <w:numPr>
        <w:ilvl w:val="8"/>
        <w:numId w:val="17"/>
      </w:numPr>
      <w:spacing w:before="240" w:after="60" w:line="240" w:lineRule="auto"/>
      <w:ind w:right="0"/>
      <w:jc w:val="left"/>
      <w:outlineLvl w:val="8"/>
    </w:pPr>
    <w:rPr>
      <w:b/>
      <w:i/>
      <w:snapToGrid/>
      <w:color w:val="auto"/>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detextonormal">
    <w:name w:val="Body Text Indent"/>
    <w:basedOn w:val="Normal"/>
    <w:pPr>
      <w:tabs>
        <w:tab w:val="left" w:pos="1134"/>
        <w:tab w:val="left" w:pos="1701"/>
        <w:tab w:val="left" w:pos="2268"/>
        <w:tab w:val="left" w:pos="2835"/>
      </w:tabs>
      <w:spacing w:line="240" w:lineRule="auto"/>
      <w:ind w:left="1134" w:right="0" w:hanging="1134"/>
    </w:pPr>
    <w:rPr>
      <w:rFonts w:ascii="Times New Roman" w:hAnsi="Times New Roman"/>
      <w:snapToGrid/>
      <w:color w:val="auto"/>
    </w:rPr>
  </w:style>
  <w:style w:type="paragraph" w:styleId="Encabezado">
    <w:name w:val="header"/>
    <w:basedOn w:val="Normal"/>
    <w:pPr>
      <w:tabs>
        <w:tab w:val="center" w:pos="4419"/>
        <w:tab w:val="right" w:pos="8838"/>
      </w:tabs>
      <w:spacing w:line="240" w:lineRule="auto"/>
      <w:ind w:right="0"/>
      <w:jc w:val="left"/>
    </w:pPr>
    <w:rPr>
      <w:rFonts w:ascii="Times New Roman" w:hAnsi="Times New Roman"/>
      <w:snapToGrid/>
      <w:color w:val="auto"/>
    </w:rPr>
  </w:style>
  <w:style w:type="paragraph" w:styleId="Textodebloque">
    <w:name w:val="Block Text"/>
    <w:basedOn w:val="Normal"/>
    <w:pPr>
      <w:ind w:left="576"/>
    </w:pPr>
    <w:rPr>
      <w:lang w:val="es-CL"/>
    </w:r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customStyle="1" w:styleId="template">
    <w:name w:val="template"/>
    <w:basedOn w:val="Normal"/>
    <w:autoRedefine/>
    <w:rsid w:val="000A0D4C"/>
    <w:pPr>
      <w:spacing w:line="240" w:lineRule="exact"/>
      <w:ind w:right="0"/>
    </w:pPr>
    <w:rPr>
      <w:rFonts w:cs="Arial"/>
      <w:iCs/>
      <w:snapToGrid/>
      <w:color w:val="auto"/>
      <w:sz w:val="20"/>
      <w:lang w:val="es-CL"/>
    </w:rPr>
  </w:style>
  <w:style w:type="paragraph" w:customStyle="1" w:styleId="TOCEntry">
    <w:name w:val="TOCEntry"/>
    <w:basedOn w:val="Normal"/>
    <w:autoRedefine/>
    <w:pPr>
      <w:keepNext/>
      <w:keepLines/>
      <w:spacing w:before="120" w:after="240"/>
      <w:ind w:right="0"/>
    </w:pPr>
    <w:rPr>
      <w:rFonts w:ascii="Times" w:hAnsi="Times"/>
      <w:b/>
      <w:snapToGrid/>
      <w:color w:val="auto"/>
      <w:sz w:val="28"/>
      <w:lang w:val="es-CL"/>
    </w:rPr>
  </w:style>
  <w:style w:type="paragraph" w:customStyle="1" w:styleId="level4">
    <w:name w:val="level 4"/>
    <w:basedOn w:val="Normal"/>
    <w:pPr>
      <w:spacing w:before="120" w:after="120" w:line="240" w:lineRule="exact"/>
      <w:ind w:left="634" w:right="0"/>
      <w:jc w:val="left"/>
    </w:pPr>
    <w:rPr>
      <w:rFonts w:ascii="Times" w:hAnsi="Times"/>
      <w:snapToGrid/>
      <w:color w:val="auto"/>
      <w:lang w:val="es-CL"/>
    </w:rPr>
  </w:style>
  <w:style w:type="paragraph" w:customStyle="1" w:styleId="level3text">
    <w:name w:val="level 3 text"/>
    <w:basedOn w:val="Normal"/>
    <w:pPr>
      <w:spacing w:line="220" w:lineRule="exact"/>
      <w:ind w:left="1350" w:right="0" w:hanging="716"/>
      <w:jc w:val="left"/>
    </w:pPr>
    <w:rPr>
      <w:i/>
      <w:snapToGrid/>
      <w:color w:val="auto"/>
      <w:sz w:val="22"/>
      <w:lang w:val="es-CL"/>
    </w:rPr>
  </w:style>
  <w:style w:type="paragraph" w:customStyle="1" w:styleId="requirement">
    <w:name w:val="requirement"/>
    <w:basedOn w:val="level4"/>
    <w:pPr>
      <w:spacing w:before="0" w:after="0"/>
      <w:ind w:left="2348" w:hanging="994"/>
    </w:pPr>
    <w:rPr>
      <w:rFonts w:ascii="Times New Roman" w:hAnsi="Times New Roman"/>
    </w:rPr>
  </w:style>
  <w:style w:type="paragraph" w:styleId="TDC1">
    <w:name w:val="toc 1"/>
    <w:basedOn w:val="Normal"/>
    <w:next w:val="Normal"/>
    <w:autoRedefine/>
    <w:semiHidden/>
    <w:pPr>
      <w:spacing w:before="120" w:after="120"/>
      <w:jc w:val="left"/>
    </w:pPr>
    <w:rPr>
      <w:rFonts w:ascii="Times New Roman" w:hAnsi="Times New Roman"/>
      <w:b/>
      <w:caps/>
      <w:sz w:val="20"/>
    </w:rPr>
  </w:style>
  <w:style w:type="paragraph" w:styleId="TDC2">
    <w:name w:val="toc 2"/>
    <w:basedOn w:val="Normal"/>
    <w:next w:val="Normal"/>
    <w:autoRedefine/>
    <w:semiHidden/>
    <w:pPr>
      <w:ind w:left="240"/>
      <w:jc w:val="left"/>
    </w:pPr>
    <w:rPr>
      <w:rFonts w:ascii="Times New Roman" w:hAnsi="Times New Roman"/>
      <w:smallCaps/>
      <w:sz w:val="20"/>
    </w:rPr>
  </w:style>
  <w:style w:type="paragraph" w:styleId="TDC3">
    <w:name w:val="toc 3"/>
    <w:basedOn w:val="Normal"/>
    <w:next w:val="Normal"/>
    <w:autoRedefine/>
    <w:semiHidden/>
    <w:pPr>
      <w:ind w:left="480"/>
      <w:jc w:val="left"/>
    </w:pPr>
    <w:rPr>
      <w:rFonts w:ascii="Times New Roman" w:hAnsi="Times New Roman"/>
      <w:i/>
      <w:sz w:val="20"/>
    </w:rPr>
  </w:style>
  <w:style w:type="paragraph" w:styleId="TDC4">
    <w:name w:val="toc 4"/>
    <w:basedOn w:val="Normal"/>
    <w:next w:val="Normal"/>
    <w:autoRedefine/>
    <w:semiHidden/>
    <w:pPr>
      <w:ind w:left="720"/>
      <w:jc w:val="left"/>
    </w:pPr>
    <w:rPr>
      <w:rFonts w:ascii="Times New Roman" w:hAnsi="Times New Roman"/>
      <w:sz w:val="18"/>
    </w:rPr>
  </w:style>
  <w:style w:type="paragraph" w:styleId="TDC5">
    <w:name w:val="toc 5"/>
    <w:basedOn w:val="Normal"/>
    <w:next w:val="Normal"/>
    <w:autoRedefine/>
    <w:semiHidden/>
    <w:pPr>
      <w:ind w:left="960"/>
      <w:jc w:val="left"/>
    </w:pPr>
    <w:rPr>
      <w:rFonts w:ascii="Times New Roman" w:hAnsi="Times New Roman"/>
      <w:sz w:val="18"/>
    </w:rPr>
  </w:style>
  <w:style w:type="paragraph" w:styleId="TDC6">
    <w:name w:val="toc 6"/>
    <w:basedOn w:val="Normal"/>
    <w:next w:val="Normal"/>
    <w:autoRedefine/>
    <w:semiHidden/>
    <w:pPr>
      <w:ind w:left="1200"/>
      <w:jc w:val="left"/>
    </w:pPr>
    <w:rPr>
      <w:rFonts w:ascii="Times New Roman" w:hAnsi="Times New Roman"/>
      <w:sz w:val="18"/>
    </w:rPr>
  </w:style>
  <w:style w:type="paragraph" w:styleId="TDC7">
    <w:name w:val="toc 7"/>
    <w:basedOn w:val="Normal"/>
    <w:next w:val="Normal"/>
    <w:autoRedefine/>
    <w:semiHidden/>
    <w:pPr>
      <w:ind w:left="1440"/>
      <w:jc w:val="left"/>
    </w:pPr>
    <w:rPr>
      <w:rFonts w:ascii="Times New Roman" w:hAnsi="Times New Roman"/>
      <w:sz w:val="18"/>
    </w:rPr>
  </w:style>
  <w:style w:type="paragraph" w:styleId="TDC8">
    <w:name w:val="toc 8"/>
    <w:basedOn w:val="Normal"/>
    <w:next w:val="Normal"/>
    <w:autoRedefine/>
    <w:semiHidden/>
    <w:pPr>
      <w:ind w:left="1680"/>
      <w:jc w:val="left"/>
    </w:pPr>
    <w:rPr>
      <w:rFonts w:ascii="Times New Roman" w:hAnsi="Times New Roman"/>
      <w:sz w:val="18"/>
    </w:rPr>
  </w:style>
  <w:style w:type="paragraph" w:styleId="TDC9">
    <w:name w:val="toc 9"/>
    <w:basedOn w:val="Normal"/>
    <w:next w:val="Normal"/>
    <w:autoRedefine/>
    <w:semiHidden/>
    <w:pPr>
      <w:ind w:left="1920"/>
      <w:jc w:val="left"/>
    </w:pPr>
    <w:rPr>
      <w:rFonts w:ascii="Times New Roman" w:hAnsi="Times New Roman"/>
      <w:sz w:val="18"/>
    </w:rPr>
  </w:style>
  <w:style w:type="paragraph" w:customStyle="1" w:styleId="Puesto">
    <w:name w:val="Puesto"/>
    <w:basedOn w:val="Normal"/>
    <w:next w:val="Normal"/>
    <w:qFormat/>
    <w:pPr>
      <w:widowControl w:val="0"/>
      <w:spacing w:line="240" w:lineRule="auto"/>
      <w:ind w:right="0"/>
      <w:jc w:val="center"/>
    </w:pPr>
    <w:rPr>
      <w:b/>
      <w:snapToGrid/>
      <w:color w:val="auto"/>
      <w:sz w:val="36"/>
      <w:lang w:val="en-US" w:eastAsia="en-US"/>
    </w:rPr>
  </w:style>
  <w:style w:type="paragraph" w:customStyle="1" w:styleId="Tabletext">
    <w:name w:val="Tabletext"/>
    <w:basedOn w:val="Normal"/>
    <w:pPr>
      <w:keepLines/>
      <w:widowControl w:val="0"/>
      <w:spacing w:after="120"/>
      <w:ind w:right="0"/>
      <w:jc w:val="left"/>
    </w:pPr>
    <w:rPr>
      <w:rFonts w:ascii="Times New Roman" w:hAnsi="Times New Roman"/>
      <w:snapToGrid/>
      <w:color w:val="auto"/>
      <w:sz w:val="20"/>
      <w:lang w:val="en-US" w:eastAsia="en-US"/>
    </w:rPr>
  </w:style>
  <w:style w:type="paragraph" w:customStyle="1" w:styleId="infoblue">
    <w:name w:val="infoblue"/>
    <w:basedOn w:val="Normal"/>
    <w:pPr>
      <w:spacing w:after="120"/>
      <w:ind w:left="450" w:right="0"/>
      <w:jc w:val="left"/>
    </w:pPr>
    <w:rPr>
      <w:rFonts w:ascii="Times New Roman" w:eastAsia="Arial Unicode MS" w:hAnsi="Times New Roman"/>
      <w:i/>
      <w:iCs/>
      <w:snapToGrid/>
      <w:color w:val="0000FF"/>
      <w:sz w:val="20"/>
      <w:lang w:val="en-US" w:eastAsia="en-US"/>
    </w:rPr>
  </w:style>
  <w:style w:type="character" w:styleId="Hipervnculo">
    <w:name w:val="Hyperlink"/>
    <w:rPr>
      <w:color w:val="0000FF"/>
      <w:u w:val="single"/>
    </w:rPr>
  </w:style>
  <w:style w:type="paragraph" w:styleId="Textodeglobo">
    <w:name w:val="Balloon Text"/>
    <w:basedOn w:val="Normal"/>
    <w:semiHidden/>
    <w:rPr>
      <w:rFonts w:ascii="Tahoma" w:hAnsi="Tahoma" w:cs="Tahoma"/>
      <w:sz w:val="16"/>
      <w:szCs w:val="16"/>
    </w:rPr>
  </w:style>
  <w:style w:type="paragraph" w:customStyle="1" w:styleId="TableContents">
    <w:name w:val="Table Contents"/>
    <w:basedOn w:val="Normal"/>
    <w:rsid w:val="00CF0257"/>
    <w:pPr>
      <w:widowControl w:val="0"/>
      <w:suppressLineNumbers/>
      <w:suppressAutoHyphens/>
      <w:autoSpaceDN w:val="0"/>
      <w:spacing w:line="240" w:lineRule="auto"/>
      <w:ind w:right="0"/>
      <w:textAlignment w:val="baseline"/>
    </w:pPr>
    <w:rPr>
      <w:rFonts w:ascii="NewsGotT" w:eastAsia="Arial Unicode MS" w:hAnsi="NewsGotT" w:cs="Tahoma"/>
      <w:snapToGrid/>
      <w:color w:val="auto"/>
      <w:kern w:val="3"/>
      <w:sz w:val="20"/>
      <w:szCs w:val="24"/>
      <w:lang w:val="es-ES" w:eastAsia="es-CL"/>
    </w:rPr>
  </w:style>
  <w:style w:type="paragraph" w:customStyle="1" w:styleId="Normalindentado2">
    <w:name w:val="Normal indentado 2"/>
    <w:basedOn w:val="Normal"/>
    <w:rsid w:val="00961862"/>
    <w:pPr>
      <w:spacing w:line="240" w:lineRule="auto"/>
      <w:ind w:left="600" w:right="0"/>
      <w:jc w:val="left"/>
    </w:pPr>
    <w:rPr>
      <w:snapToGrid/>
      <w:color w:val="auto"/>
      <w:sz w:val="20"/>
      <w:szCs w:val="24"/>
      <w:lang w:val="es-ES"/>
    </w:rPr>
  </w:style>
  <w:style w:type="paragraph" w:styleId="Prrafodelista">
    <w:name w:val="List Paragraph"/>
    <w:basedOn w:val="Normal"/>
    <w:uiPriority w:val="34"/>
    <w:qFormat/>
    <w:rsid w:val="001D79AD"/>
    <w:pPr>
      <w:ind w:left="720"/>
      <w:contextualSpacing/>
    </w:pPr>
  </w:style>
  <w:style w:type="table" w:styleId="Tablaconcuadrculaclara">
    <w:name w:val="Grid Table Light"/>
    <w:basedOn w:val="Tablanormal"/>
    <w:uiPriority w:val="40"/>
    <w:rsid w:val="000A0D4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054333"/>
    <w:rPr>
      <w:color w:val="605E5C"/>
      <w:shd w:val="clear" w:color="auto" w:fill="E1DFDD"/>
    </w:rPr>
  </w:style>
  <w:style w:type="character" w:customStyle="1" w:styleId="normaltextrun">
    <w:name w:val="normaltextrun"/>
    <w:basedOn w:val="Fuentedeprrafopredeter"/>
    <w:rsid w:val="00906965"/>
  </w:style>
  <w:style w:type="character" w:customStyle="1" w:styleId="eop">
    <w:name w:val="eop"/>
    <w:basedOn w:val="Fuentedeprrafopredeter"/>
    <w:rsid w:val="009069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1d6a4003a7e34ccd" Type="http://schemas.microsoft.com/office/2019/09/relationships/intelligence" Target="intelligenc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microsoft.com/office/2007/relationships/hdphoto" Target="media/hdphoto1.wdp"/><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ebastian\Desktop\Inacap\Materiales%20Asignaturas\Programacion%20Avanzada\Introduccion\Plantilla%20-%20Especificacion%20de%20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D5D4F-F7E5-4E9C-8FF1-776473FA1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 Especificacion de Requerimientos</Template>
  <TotalTime>0</TotalTime>
  <Pages>48</Pages>
  <Words>4950</Words>
  <Characters>27226</Characters>
  <Application>Microsoft Office Word</Application>
  <DocSecurity>0</DocSecurity>
  <Lines>226</Lines>
  <Paragraphs>64</Paragraphs>
  <ScaleCrop>false</ScaleCrop>
  <Company/>
  <LinksUpToDate>false</LinksUpToDate>
  <CharactersWithSpaces>32112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 Especificacion de Requerimientos.doc</dc:title>
  <dc:subject/>
  <dc:creator>Sebastian</dc:creator>
  <cp:keywords/>
  <dc:description>v.1.1</dc:description>
  <cp:lastModifiedBy>Sofía Recchioni</cp:lastModifiedBy>
  <cp:revision>2</cp:revision>
  <cp:lastPrinted>2000-06-13T23:47:00Z</cp:lastPrinted>
  <dcterms:created xsi:type="dcterms:W3CDTF">2022-07-10T23:07:00Z</dcterms:created>
  <dcterms:modified xsi:type="dcterms:W3CDTF">2022-07-10T23:07:00Z</dcterms:modified>
  <cp:category>Estándar</cp:category>
</cp:coreProperties>
</file>